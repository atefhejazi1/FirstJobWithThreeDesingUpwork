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A72C" w14:textId="77777777" w:rsidR="00837594" w:rsidRPr="00A6175B" w:rsidRDefault="002513BB" w:rsidP="00BD135D">
      <w:pPr>
        <w:jc w:val="center"/>
        <w:rPr>
          <w:sz w:val="16"/>
          <w:szCs w:val="16"/>
        </w:rPr>
      </w:pPr>
      <w:r w:rsidRPr="00BD135D">
        <w:rPr>
          <w:b/>
          <w:sz w:val="28"/>
          <w:szCs w:val="28"/>
          <w:u w:val="single"/>
        </w:rPr>
        <w:t>Job Order</w:t>
      </w:r>
      <w:r w:rsidR="00BD135D" w:rsidRPr="00BD135D">
        <w:rPr>
          <w:b/>
          <w:sz w:val="28"/>
          <w:szCs w:val="28"/>
          <w:u w:val="single"/>
        </w:rPr>
        <w:t xml:space="preserve"> </w:t>
      </w:r>
      <w:r w:rsidR="00CB4702">
        <w:rPr>
          <w:b/>
          <w:sz w:val="28"/>
          <w:szCs w:val="28"/>
          <w:u w:val="single"/>
        </w:rPr>
        <w:t>Form</w:t>
      </w:r>
      <w:r w:rsidR="00A6175B">
        <w:rPr>
          <w:b/>
          <w:sz w:val="28"/>
          <w:szCs w:val="28"/>
          <w:u w:val="single"/>
        </w:rPr>
        <w:t xml:space="preserve"> </w:t>
      </w:r>
    </w:p>
    <w:p w14:paraId="0C5604DA" w14:textId="77777777" w:rsidR="00BD135D" w:rsidRDefault="00BD135D" w:rsidP="00BD135D">
      <w:pPr>
        <w:jc w:val="center"/>
        <w:rPr>
          <w:sz w:val="28"/>
          <w:szCs w:val="28"/>
        </w:rPr>
      </w:pPr>
    </w:p>
    <w:p w14:paraId="77CA3291" w14:textId="77777777" w:rsidR="00F0521B" w:rsidRDefault="001277D2" w:rsidP="00F0521B">
      <w:pPr>
        <w:rPr>
          <w:b/>
        </w:rPr>
      </w:pPr>
      <w:r w:rsidRPr="0092088C">
        <w:rPr>
          <w:b/>
          <w:u w:val="single"/>
        </w:rPr>
        <w:t>Identity</w:t>
      </w:r>
      <w:r w:rsidRPr="0092088C">
        <w:rPr>
          <w:b/>
        </w:rPr>
        <w:t xml:space="preserve">     </w:t>
      </w:r>
      <w:r w:rsidR="00EF451F" w:rsidRPr="0092088C">
        <w:rPr>
          <w:b/>
        </w:rPr>
        <w:t>Agreement Returned:</w:t>
      </w:r>
      <w:r w:rsidR="00F0521B" w:rsidRPr="00F0521B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Agreement Returned"/>
          <w:tag w:val="Agreement Returned"/>
          <w:id w:val="-373163327"/>
          <w:placeholder>
            <w:docPart w:val="97A26272979245A68FCBE654547B7198"/>
          </w:placeholder>
          <w:showingPlcHdr/>
          <w:text/>
        </w:sdtPr>
        <w:sdtContent>
          <w:r w:rsidR="00F0521B" w:rsidRPr="001F0116">
            <w:rPr>
              <w:rStyle w:val="PlaceholderText"/>
              <w:u w:val="single"/>
            </w:rPr>
            <w:t>Click or tap here to enter text.</w:t>
          </w:r>
        </w:sdtContent>
      </w:sdt>
      <w:r w:rsidR="00F0521B" w:rsidRPr="0092088C">
        <w:rPr>
          <w:b/>
        </w:rPr>
        <w:t xml:space="preserve"> </w:t>
      </w:r>
    </w:p>
    <w:p w14:paraId="5B04C5B5" w14:textId="328A1EBE" w:rsidR="003E79BE" w:rsidRPr="0092088C" w:rsidRDefault="00853C7C" w:rsidP="00F0521B">
      <w:pPr>
        <w:ind w:left="720" w:firstLine="720"/>
        <w:rPr>
          <w:b/>
        </w:rPr>
      </w:pPr>
      <w:r w:rsidRPr="0092088C">
        <w:rPr>
          <w:b/>
        </w:rPr>
        <w:t>Recruiter</w:t>
      </w:r>
      <w:r w:rsidR="001B5E7A" w:rsidRPr="0092088C">
        <w:rPr>
          <w:b/>
        </w:rPr>
        <w:t>:</w:t>
      </w:r>
      <w:r w:rsidR="00F0521B" w:rsidRPr="007E65ED">
        <w:rPr>
          <w:b/>
          <w:u w:val="single"/>
        </w:rPr>
        <w:t xml:space="preserve"> </w:t>
      </w:r>
      <w:sdt>
        <w:sdtPr>
          <w:rPr>
            <w:b/>
            <w:u w:val="single"/>
          </w:rPr>
          <w:id w:val="-743565951"/>
          <w:placeholder>
            <w:docPart w:val="23A66D8DB221442F8A7BE9B051CF471B"/>
          </w:placeholder>
          <w:showingPlcHdr/>
          <w:text/>
        </w:sdtPr>
        <w:sdtContent>
          <w:r w:rsidR="00F0521B" w:rsidRPr="007E65ED">
            <w:rPr>
              <w:bCs/>
              <w:u w:val="single"/>
            </w:rPr>
            <w:t>Click or tap here to enter text.</w:t>
          </w:r>
        </w:sdtContent>
      </w:sdt>
      <w:r w:rsidR="00F0521B" w:rsidRPr="0092088C">
        <w:rPr>
          <w:b/>
        </w:rPr>
        <w:t xml:space="preserve"> </w:t>
      </w:r>
      <w:r w:rsidR="00F0521B">
        <w:rPr>
          <w:b/>
        </w:rPr>
        <w:tab/>
      </w:r>
      <w:r w:rsidR="001277D2" w:rsidRPr="0092088C">
        <w:rPr>
          <w:b/>
        </w:rPr>
        <w:t>Date: _</w:t>
      </w:r>
      <w:r w:rsidR="00F0521B">
        <w:rPr>
          <w:b/>
          <w:u w:val="single"/>
        </w:rPr>
        <w:t xml:space="preserve"> </w:t>
      </w:r>
      <w:sdt>
        <w:sdtPr>
          <w:rPr>
            <w:b/>
            <w:u w:val="single"/>
          </w:rPr>
          <w:id w:val="-1522385041"/>
          <w:placeholder>
            <w:docPart w:val="C3CA6D497CC7428988DE4E1E6A141DF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F0521B" w:rsidRPr="007E65ED">
            <w:rPr>
              <w:bCs/>
              <w:u w:val="single"/>
            </w:rPr>
            <w:t>Click or tap to enter a date.</w:t>
          </w:r>
        </w:sdtContent>
      </w:sdt>
    </w:p>
    <w:p w14:paraId="61219887" w14:textId="77777777" w:rsidR="00FB7C0E" w:rsidRPr="0092088C" w:rsidRDefault="00FB7C0E" w:rsidP="003E79BE">
      <w:pPr>
        <w:rPr>
          <w:b/>
        </w:rPr>
      </w:pPr>
    </w:p>
    <w:p w14:paraId="60E562D6" w14:textId="47517A93" w:rsidR="00BD135D" w:rsidRPr="0092088C" w:rsidRDefault="000F1167" w:rsidP="000F1167">
      <w:pPr>
        <w:numPr>
          <w:ilvl w:val="0"/>
          <w:numId w:val="1"/>
        </w:numPr>
        <w:rPr>
          <w:b/>
        </w:rPr>
      </w:pPr>
      <w:r w:rsidRPr="0092088C">
        <w:rPr>
          <w:b/>
        </w:rPr>
        <w:t>Client Name:</w:t>
      </w:r>
      <w:r w:rsidR="00F0521B" w:rsidRPr="00F0521B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Client Name"/>
          <w:tag w:val="Client Name"/>
          <w:id w:val="-99717978"/>
          <w:placeholder>
            <w:docPart w:val="3C76DB80A3924073A453C0CB7956605A"/>
          </w:placeholder>
          <w:temporary/>
          <w:showingPlcHdr/>
          <w:text/>
        </w:sdtPr>
        <w:sdtContent>
          <w:r w:rsidR="00F0521B" w:rsidRPr="00FD61D4">
            <w:rPr>
              <w:rStyle w:val="PlaceholderText"/>
              <w:u w:val="single"/>
            </w:rPr>
            <w:t>Click or tap here to enter text.</w:t>
          </w:r>
        </w:sdtContent>
      </w:sdt>
      <w:r w:rsidR="00F0521B">
        <w:rPr>
          <w:b/>
          <w:u w:val="single"/>
        </w:rPr>
        <w:t xml:space="preserve"> </w:t>
      </w:r>
      <w:r w:rsidR="004C7DEF" w:rsidRPr="0092088C">
        <w:rPr>
          <w:b/>
        </w:rPr>
        <w:t>___________________________</w:t>
      </w:r>
    </w:p>
    <w:p w14:paraId="1F61ADAC" w14:textId="77777777" w:rsidR="00F0521B" w:rsidRDefault="000F1167" w:rsidP="000F1167">
      <w:pPr>
        <w:numPr>
          <w:ilvl w:val="0"/>
          <w:numId w:val="1"/>
        </w:numPr>
      </w:pPr>
      <w:r w:rsidRPr="0092088C">
        <w:t>Address</w:t>
      </w:r>
      <w:r w:rsidR="004C7DEF" w:rsidRPr="0092088C">
        <w:t>:</w:t>
      </w:r>
      <w:r w:rsidR="00F0521B" w:rsidRPr="00F0521B">
        <w:rPr>
          <w:u w:val="single"/>
        </w:rPr>
        <w:t xml:space="preserve"> </w:t>
      </w:r>
      <w:sdt>
        <w:sdtPr>
          <w:rPr>
            <w:u w:val="single"/>
          </w:rPr>
          <w:alias w:val="Address"/>
          <w:tag w:val="Address"/>
          <w:id w:val="2128269324"/>
          <w:placeholder>
            <w:docPart w:val="C0841676837B44D894210A582CC96546"/>
          </w:placeholder>
          <w:showingPlcHdr/>
          <w:text/>
        </w:sdtPr>
        <w:sdtContent>
          <w:r w:rsidR="00F0521B" w:rsidRPr="00FD61D4">
            <w:rPr>
              <w:rStyle w:val="PlaceholderText"/>
              <w:u w:val="single"/>
            </w:rPr>
            <w:t>Click or tap here to enter text.</w:t>
          </w:r>
        </w:sdtContent>
      </w:sdt>
      <w:r w:rsidR="004C7DEF" w:rsidRPr="0092088C">
        <w:t>_______</w:t>
      </w:r>
      <w:r w:rsidR="000D23B0" w:rsidRPr="0092088C">
        <w:t>C</w:t>
      </w:r>
      <w:r w:rsidR="004C7DEF" w:rsidRPr="0092088C">
        <w:t>ity</w:t>
      </w:r>
      <w:r w:rsidR="00F0521B" w:rsidRPr="00F0521B">
        <w:rPr>
          <w:rStyle w:val="Header"/>
        </w:rPr>
        <w:t xml:space="preserve"> </w:t>
      </w:r>
      <w:sdt>
        <w:sdtPr>
          <w:rPr>
            <w:rStyle w:val="PlaceholderText"/>
          </w:rPr>
          <w:alias w:val="City"/>
          <w:tag w:val="City"/>
          <w:id w:val="-2081357074"/>
          <w:placeholder>
            <w:docPart w:val="7D19740A414C4C84AAADAD24C983254D"/>
          </w:placeholder>
          <w:showingPlcHdr/>
          <w:text/>
        </w:sdtPr>
        <w:sdtContent>
          <w:r w:rsidR="00F0521B" w:rsidRPr="00FD61D4">
            <w:rPr>
              <w:rStyle w:val="PlaceholderText"/>
              <w:u w:val="single"/>
            </w:rPr>
            <w:t>Click or tap here to enter text.</w:t>
          </w:r>
        </w:sdtContent>
      </w:sdt>
      <w:r w:rsidR="00F0521B" w:rsidRPr="0092088C">
        <w:t xml:space="preserve"> </w:t>
      </w:r>
    </w:p>
    <w:p w14:paraId="5B0D85E1" w14:textId="01505A28" w:rsidR="000F1167" w:rsidRDefault="000D23B0" w:rsidP="000F1167">
      <w:pPr>
        <w:numPr>
          <w:ilvl w:val="0"/>
          <w:numId w:val="1"/>
        </w:numPr>
      </w:pPr>
      <w:r w:rsidRPr="0092088C">
        <w:t>S</w:t>
      </w:r>
      <w:r w:rsidR="004C7DEF" w:rsidRPr="0092088C">
        <w:t>tate</w:t>
      </w:r>
      <w:r w:rsidR="00F0521B" w:rsidRPr="00F0521B">
        <w:rPr>
          <w:u w:val="single"/>
        </w:rPr>
        <w:t xml:space="preserve"> </w:t>
      </w:r>
      <w:sdt>
        <w:sdtPr>
          <w:rPr>
            <w:u w:val="single"/>
          </w:rPr>
          <w:alias w:val="State"/>
          <w:tag w:val="State"/>
          <w:id w:val="-432675927"/>
          <w:placeholder>
            <w:docPart w:val="DB63F4D8499E4DCF841C8586D2B5A098"/>
          </w:placeholder>
          <w:showingPlcHdr/>
          <w:text/>
        </w:sdtPr>
        <w:sdtContent>
          <w:r w:rsidR="00F0521B" w:rsidRPr="00B85C86">
            <w:rPr>
              <w:rStyle w:val="PlaceholderText"/>
              <w:u w:val="single"/>
            </w:rPr>
            <w:t>Click or tap here to enter text.</w:t>
          </w:r>
        </w:sdtContent>
      </w:sdt>
      <w:r w:rsidR="00F0521B" w:rsidRPr="0092088C">
        <w:t xml:space="preserve"> </w:t>
      </w:r>
      <w:r w:rsidR="004C7DEF" w:rsidRPr="0092088C">
        <w:t>____</w:t>
      </w:r>
    </w:p>
    <w:p w14:paraId="30D5F649" w14:textId="3F82A143" w:rsidR="001D75B2" w:rsidRPr="0092088C" w:rsidRDefault="001D75B2" w:rsidP="001D75B2">
      <w:pPr>
        <w:numPr>
          <w:ilvl w:val="0"/>
          <w:numId w:val="1"/>
        </w:numPr>
      </w:pPr>
      <w:r w:rsidRPr="0092088C">
        <w:rPr>
          <w:b/>
        </w:rPr>
        <w:t xml:space="preserve">Client Type: </w:t>
      </w:r>
      <w:sdt>
        <w:sdtPr>
          <w:rPr>
            <w:b/>
            <w:u w:val="single"/>
          </w:rPr>
          <w:alias w:val="Client Type"/>
          <w:tag w:val="Client Type"/>
          <w:id w:val="-293835259"/>
          <w:placeholder>
            <w:docPart w:val="3485A310897F4F29B66A76D4FE2E8290"/>
          </w:placeholder>
          <w:showingPlcHdr/>
          <w:dropDownList>
            <w:listItem w:value="Choose an item."/>
            <w:listItem w:displayText="Hospital" w:value="Hospital"/>
            <w:listItem w:displayText="Clinic" w:value="Clinic"/>
            <w:listItem w:displayText="Private Practice" w:value="Private Practice"/>
            <w:listItem w:displayText="Other" w:value=""/>
          </w:dropDownList>
        </w:sdtPr>
        <w:sdtContent>
          <w:r w:rsidR="00F0521B" w:rsidRPr="00F7020F">
            <w:rPr>
              <w:rStyle w:val="PlaceholderText"/>
              <w:u w:val="single"/>
            </w:rPr>
            <w:t>Choose an item.</w:t>
          </w:r>
        </w:sdtContent>
      </w:sdt>
      <w:r w:rsidR="00F0521B" w:rsidRPr="0092088C">
        <w:rPr>
          <w:b/>
        </w:rPr>
        <w:t xml:space="preserve"> Other: _</w:t>
      </w:r>
      <w:r w:rsidRPr="0092088C">
        <w:rPr>
          <w:b/>
        </w:rPr>
        <w:t>_________________</w:t>
      </w:r>
    </w:p>
    <w:p w14:paraId="1B56176D" w14:textId="5456F317" w:rsidR="000F1167" w:rsidRPr="0092088C" w:rsidRDefault="000F1167" w:rsidP="000F1167">
      <w:pPr>
        <w:numPr>
          <w:ilvl w:val="0"/>
          <w:numId w:val="1"/>
        </w:numPr>
        <w:rPr>
          <w:b/>
        </w:rPr>
      </w:pPr>
      <w:r w:rsidRPr="0092088C">
        <w:rPr>
          <w:b/>
        </w:rPr>
        <w:t>Phone Number:</w:t>
      </w:r>
      <w:r w:rsidR="00F0521B" w:rsidRPr="00F0521B">
        <w:rPr>
          <w:b/>
          <w:u w:val="single"/>
        </w:rPr>
        <w:t xml:space="preserve"> </w:t>
      </w:r>
      <w:r w:rsidR="00F0521B" w:rsidRPr="00B95F2C">
        <w:rPr>
          <w:b/>
          <w:u w:val="single"/>
        </w:rPr>
        <w:fldChar w:fldCharType="begin">
          <w:ffData>
            <w:name w:val="Text1"/>
            <w:enabled/>
            <w:calcOnExit w:val="0"/>
            <w:textInput>
              <w:type w:val="number"/>
              <w:default w:val="0000000000000"/>
            </w:textInput>
          </w:ffData>
        </w:fldChar>
      </w:r>
      <w:bookmarkStart w:id="0" w:name="Text1"/>
      <w:r w:rsidR="00F0521B" w:rsidRPr="00B95F2C">
        <w:rPr>
          <w:b/>
          <w:u w:val="single"/>
        </w:rPr>
        <w:instrText xml:space="preserve"> FORMTEXT </w:instrText>
      </w:r>
      <w:r w:rsidR="00F0521B" w:rsidRPr="00B95F2C">
        <w:rPr>
          <w:b/>
          <w:u w:val="single"/>
        </w:rPr>
      </w:r>
      <w:r w:rsidR="00F0521B" w:rsidRPr="00B95F2C">
        <w:rPr>
          <w:b/>
          <w:u w:val="single"/>
        </w:rPr>
        <w:fldChar w:fldCharType="separate"/>
      </w:r>
      <w:r w:rsidR="00F0521B" w:rsidRPr="00B95F2C">
        <w:rPr>
          <w:b/>
          <w:noProof/>
          <w:u w:val="single"/>
        </w:rPr>
        <w:t>0000000000000</w:t>
      </w:r>
      <w:r w:rsidR="00F0521B" w:rsidRPr="00B95F2C">
        <w:rPr>
          <w:b/>
          <w:u w:val="single"/>
        </w:rPr>
        <w:fldChar w:fldCharType="end"/>
      </w:r>
      <w:bookmarkEnd w:id="0"/>
      <w:r w:rsidR="00F0521B" w:rsidRPr="00B95F2C">
        <w:rPr>
          <w:b/>
          <w:u w:val="single"/>
        </w:rPr>
        <w:t xml:space="preserve">  </w:t>
      </w:r>
      <w:r w:rsidR="00D628FB" w:rsidRPr="0092088C">
        <w:rPr>
          <w:b/>
        </w:rPr>
        <w:t xml:space="preserve">________________       </w:t>
      </w:r>
      <w:r w:rsidR="00F47E65" w:rsidRPr="0092088C">
        <w:t>Z</w:t>
      </w:r>
      <w:r w:rsidR="00D628FB" w:rsidRPr="0092088C">
        <w:t>ip_</w:t>
      </w:r>
      <w:r w:rsidR="00F0521B" w:rsidRPr="00B95F2C">
        <w:rPr>
          <w:u w:val="single"/>
        </w:rPr>
        <w:fldChar w:fldCharType="begin">
          <w:ffData>
            <w:name w:val="Text2"/>
            <w:enabled/>
            <w:calcOnExit w:val="0"/>
            <w:textInput>
              <w:type w:val="number"/>
              <w:default w:val="000"/>
            </w:textInput>
          </w:ffData>
        </w:fldChar>
      </w:r>
      <w:bookmarkStart w:id="1" w:name="Text2"/>
      <w:r w:rsidR="00F0521B" w:rsidRPr="00B95F2C">
        <w:rPr>
          <w:u w:val="single"/>
        </w:rPr>
        <w:instrText xml:space="preserve"> FORMTEXT </w:instrText>
      </w:r>
      <w:r w:rsidR="00F0521B" w:rsidRPr="00B95F2C">
        <w:rPr>
          <w:u w:val="single"/>
        </w:rPr>
      </w:r>
      <w:r w:rsidR="00F0521B" w:rsidRPr="00B95F2C">
        <w:rPr>
          <w:u w:val="single"/>
        </w:rPr>
        <w:fldChar w:fldCharType="separate"/>
      </w:r>
      <w:r w:rsidR="00F0521B" w:rsidRPr="00B95F2C">
        <w:rPr>
          <w:noProof/>
          <w:u w:val="single"/>
        </w:rPr>
        <w:t>000</w:t>
      </w:r>
      <w:r w:rsidR="00F0521B" w:rsidRPr="00B95F2C">
        <w:rPr>
          <w:u w:val="single"/>
        </w:rPr>
        <w:fldChar w:fldCharType="end"/>
      </w:r>
      <w:bookmarkEnd w:id="1"/>
      <w:r w:rsidR="00D628FB" w:rsidRPr="0092088C">
        <w:t>______________</w:t>
      </w:r>
    </w:p>
    <w:p w14:paraId="50CD8052" w14:textId="6005E476" w:rsidR="000F1167" w:rsidRPr="0092088C" w:rsidRDefault="000F1167" w:rsidP="000F1167">
      <w:pPr>
        <w:numPr>
          <w:ilvl w:val="0"/>
          <w:numId w:val="1"/>
        </w:numPr>
      </w:pPr>
      <w:r w:rsidRPr="0092088C">
        <w:rPr>
          <w:b/>
        </w:rPr>
        <w:t>Main Contact:</w:t>
      </w:r>
      <w:r w:rsidR="00F0521B" w:rsidRPr="00F0521B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Main Contact"/>
          <w:tag w:val="Main Contact"/>
          <w:id w:val="-625160687"/>
          <w:placeholder>
            <w:docPart w:val="47AB320766C44C87856BB1937FDDFCFC"/>
          </w:placeholder>
          <w:showingPlcHdr/>
          <w:text/>
        </w:sdtPr>
        <w:sdtContent>
          <w:r w:rsidR="00F0521B" w:rsidRPr="00B235B3">
            <w:rPr>
              <w:rStyle w:val="PlaceholderText"/>
              <w:u w:val="single"/>
            </w:rPr>
            <w:t>Click or tap here to enter text.</w:t>
          </w:r>
        </w:sdtContent>
      </w:sdt>
      <w:r w:rsidR="00F0521B" w:rsidRPr="0092088C">
        <w:rPr>
          <w:b/>
        </w:rPr>
        <w:t xml:space="preserve"> </w:t>
      </w:r>
      <w:r w:rsidR="00AF5494" w:rsidRPr="0092088C">
        <w:rPr>
          <w:b/>
        </w:rPr>
        <w:t xml:space="preserve">____ </w:t>
      </w:r>
      <w:r w:rsidRPr="0092088C">
        <w:rPr>
          <w:b/>
        </w:rPr>
        <w:t>Title:</w:t>
      </w:r>
      <w:r w:rsidR="00F0521B" w:rsidRPr="00F0521B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Title Main Contact"/>
          <w:tag w:val="Title Main Contact"/>
          <w:id w:val="1491445025"/>
          <w:placeholder>
            <w:docPart w:val="D6A20767D399419986FBE7223A14BC5C"/>
          </w:placeholder>
          <w:showingPlcHdr/>
          <w:text/>
        </w:sdtPr>
        <w:sdtContent>
          <w:r w:rsidR="00F0521B" w:rsidRPr="00B235B3">
            <w:rPr>
              <w:rStyle w:val="PlaceholderText"/>
              <w:u w:val="single"/>
            </w:rPr>
            <w:t>Click or tap here to enter text.</w:t>
          </w:r>
        </w:sdtContent>
      </w:sdt>
      <w:r w:rsidR="00F0521B" w:rsidRPr="0092088C">
        <w:rPr>
          <w:b/>
        </w:rPr>
        <w:t xml:space="preserve"> </w:t>
      </w:r>
    </w:p>
    <w:p w14:paraId="76C0ADD1" w14:textId="2108E687" w:rsidR="000F1167" w:rsidRDefault="000F1167" w:rsidP="000F1167">
      <w:pPr>
        <w:numPr>
          <w:ilvl w:val="0"/>
          <w:numId w:val="1"/>
        </w:numPr>
        <w:rPr>
          <w:b/>
        </w:rPr>
      </w:pPr>
      <w:r w:rsidRPr="0092088C">
        <w:rPr>
          <w:b/>
        </w:rPr>
        <w:t>Direct Phone:</w:t>
      </w:r>
      <w:r w:rsidR="00F0521B" w:rsidRPr="00F0521B">
        <w:rPr>
          <w:b/>
          <w:u w:val="single"/>
        </w:rPr>
        <w:t xml:space="preserve"> </w:t>
      </w:r>
      <w:r w:rsidR="00F0521B" w:rsidRPr="00B95F2C">
        <w:rPr>
          <w:b/>
          <w:u w:val="single"/>
        </w:rPr>
        <w:fldChar w:fldCharType="begin">
          <w:ffData>
            <w:name w:val="Text3"/>
            <w:enabled/>
            <w:calcOnExit w:val="0"/>
            <w:textInput>
              <w:type w:val="number"/>
              <w:default w:val="0000000000000"/>
            </w:textInput>
          </w:ffData>
        </w:fldChar>
      </w:r>
      <w:bookmarkStart w:id="2" w:name="Text3"/>
      <w:r w:rsidR="00F0521B" w:rsidRPr="00B95F2C">
        <w:rPr>
          <w:b/>
          <w:u w:val="single"/>
        </w:rPr>
        <w:instrText xml:space="preserve"> FORMTEXT </w:instrText>
      </w:r>
      <w:r w:rsidR="00F0521B" w:rsidRPr="00B95F2C">
        <w:rPr>
          <w:b/>
          <w:u w:val="single"/>
        </w:rPr>
      </w:r>
      <w:r w:rsidR="00F0521B" w:rsidRPr="00B95F2C">
        <w:rPr>
          <w:b/>
          <w:u w:val="single"/>
        </w:rPr>
        <w:fldChar w:fldCharType="separate"/>
      </w:r>
      <w:r w:rsidR="00F0521B" w:rsidRPr="00B95F2C">
        <w:rPr>
          <w:b/>
          <w:noProof/>
          <w:u w:val="single"/>
        </w:rPr>
        <w:t>0000000000000</w:t>
      </w:r>
      <w:r w:rsidR="00F0521B" w:rsidRPr="00B95F2C">
        <w:rPr>
          <w:b/>
          <w:u w:val="single"/>
        </w:rPr>
        <w:fldChar w:fldCharType="end"/>
      </w:r>
      <w:bookmarkEnd w:id="2"/>
      <w:r w:rsidR="00F9192D" w:rsidRPr="0092088C">
        <w:rPr>
          <w:b/>
        </w:rPr>
        <w:t>________________</w:t>
      </w:r>
      <w:r w:rsidR="00F0521B">
        <w:rPr>
          <w:b/>
        </w:rPr>
        <w:tab/>
      </w:r>
      <w:r w:rsidR="00F0521B" w:rsidRPr="0092088C">
        <w:rPr>
          <w:b/>
        </w:rPr>
        <w:t>Email:</w:t>
      </w:r>
      <w:sdt>
        <w:sdtPr>
          <w:rPr>
            <w:b/>
          </w:rPr>
          <w:alias w:val="Email to Main Contact"/>
          <w:tag w:val="Email to Main Contact"/>
          <w:id w:val="-636875622"/>
          <w:placeholder>
            <w:docPart w:val="42C92633663C412597F8623F680E1637"/>
          </w:placeholder>
          <w:showingPlcHdr/>
          <w:text/>
        </w:sdtPr>
        <w:sdtEndPr>
          <w:rPr>
            <w:u w:val="single"/>
          </w:rPr>
        </w:sdtEndPr>
        <w:sdtContent>
          <w:r w:rsidR="00F0521B" w:rsidRPr="00977F35">
            <w:rPr>
              <w:rStyle w:val="PlaceholderText"/>
              <w:u w:val="single"/>
            </w:rPr>
            <w:t>Click or tap here to enter text.</w:t>
          </w:r>
        </w:sdtContent>
      </w:sdt>
    </w:p>
    <w:p w14:paraId="65D35474" w14:textId="77777777" w:rsidR="00F0521B" w:rsidRDefault="001D75B2" w:rsidP="000F1167">
      <w:pPr>
        <w:numPr>
          <w:ilvl w:val="0"/>
          <w:numId w:val="1"/>
        </w:numPr>
      </w:pPr>
      <w:r w:rsidRPr="00F0521B">
        <w:rPr>
          <w:b/>
        </w:rPr>
        <w:t xml:space="preserve">Cell </w:t>
      </w:r>
      <w:r w:rsidR="00F0521B" w:rsidRPr="00F0521B">
        <w:rPr>
          <w:b/>
        </w:rPr>
        <w:t xml:space="preserve">Phone: </w:t>
      </w:r>
      <w:r w:rsidR="00F0521B" w:rsidRPr="00F0521B">
        <w:rPr>
          <w:b/>
          <w:u w:val="single"/>
        </w:rPr>
        <w:fldChar w:fldCharType="begin">
          <w:ffData>
            <w:name w:val="Text4"/>
            <w:enabled/>
            <w:calcOnExit w:val="0"/>
            <w:textInput>
              <w:type w:val="number"/>
              <w:default w:val="0000000000000"/>
            </w:textInput>
          </w:ffData>
        </w:fldChar>
      </w:r>
      <w:bookmarkStart w:id="3" w:name="Text4"/>
      <w:r w:rsidR="00F0521B" w:rsidRPr="00F0521B">
        <w:rPr>
          <w:b/>
          <w:u w:val="single"/>
        </w:rPr>
        <w:instrText xml:space="preserve"> FORMTEXT </w:instrText>
      </w:r>
      <w:r w:rsidR="00F0521B" w:rsidRPr="00B95F2C">
        <w:rPr>
          <w:b/>
          <w:u w:val="single"/>
        </w:rPr>
      </w:r>
      <w:r w:rsidR="00F0521B" w:rsidRPr="00F0521B">
        <w:rPr>
          <w:b/>
          <w:u w:val="single"/>
        </w:rPr>
        <w:fldChar w:fldCharType="separate"/>
      </w:r>
      <w:r w:rsidR="00F0521B" w:rsidRPr="00F0521B">
        <w:rPr>
          <w:b/>
          <w:noProof/>
          <w:u w:val="single"/>
        </w:rPr>
        <w:t>0000000000000</w:t>
      </w:r>
      <w:r w:rsidR="00F0521B" w:rsidRPr="00F0521B">
        <w:rPr>
          <w:b/>
          <w:u w:val="single"/>
        </w:rPr>
        <w:fldChar w:fldCharType="end"/>
      </w:r>
      <w:bookmarkEnd w:id="3"/>
      <w:r w:rsidR="00F0521B" w:rsidRPr="00F0521B">
        <w:rPr>
          <w:b/>
        </w:rPr>
        <w:t>_</w:t>
      </w:r>
      <w:r w:rsidRPr="00F0521B">
        <w:rPr>
          <w:b/>
        </w:rPr>
        <w:t>_________________</w:t>
      </w:r>
      <w:r w:rsidR="00F0521B" w:rsidRPr="00F0521B">
        <w:rPr>
          <w:b/>
        </w:rPr>
        <w:tab/>
      </w:r>
      <w:r w:rsidRPr="00F0521B">
        <w:rPr>
          <w:b/>
        </w:rPr>
        <w:t xml:space="preserve">Text: </w:t>
      </w:r>
      <w:sdt>
        <w:sdtPr>
          <w:alias w:val="Text for Main Contact"/>
          <w:tag w:val="Text for Main Contact"/>
          <w:id w:val="1959609396"/>
          <w:placeholder>
            <w:docPart w:val="45E09DCA98954D2396ABC7E20C13840E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="00F0521B" w:rsidRPr="0092141B">
            <w:rPr>
              <w:rStyle w:val="PlaceholderText"/>
            </w:rPr>
            <w:t>Choose an item.</w:t>
          </w:r>
        </w:sdtContent>
      </w:sdt>
      <w:r w:rsidR="00F0521B" w:rsidRPr="0092088C">
        <w:t xml:space="preserve"> </w:t>
      </w:r>
    </w:p>
    <w:p w14:paraId="1B6A2491" w14:textId="3AD3E1BF" w:rsidR="000F1167" w:rsidRPr="0092088C" w:rsidRDefault="00C93B3B" w:rsidP="000F1167">
      <w:pPr>
        <w:numPr>
          <w:ilvl w:val="0"/>
          <w:numId w:val="1"/>
        </w:numPr>
      </w:pPr>
      <w:r w:rsidRPr="0092088C">
        <w:t>2</w:t>
      </w:r>
      <w:r w:rsidRPr="00F0521B">
        <w:rPr>
          <w:vertAlign w:val="superscript"/>
        </w:rPr>
        <w:t>nd</w:t>
      </w:r>
      <w:r w:rsidRPr="0092088C">
        <w:t xml:space="preserve"> </w:t>
      </w:r>
      <w:r w:rsidR="00F0521B" w:rsidRPr="0092088C">
        <w:t xml:space="preserve">contact: </w:t>
      </w:r>
      <w:sdt>
        <w:sdtPr>
          <w:rPr>
            <w:u w:val="single"/>
          </w:rPr>
          <w:alias w:val="2nd contact"/>
          <w:tag w:val="2nd contact"/>
          <w:id w:val="-1954698635"/>
          <w:placeholder>
            <w:docPart w:val="E3AC017B68D342B8A6109024801A322C"/>
          </w:placeholder>
          <w:showingPlcHdr/>
          <w:text/>
        </w:sdtPr>
        <w:sdtContent>
          <w:r w:rsidR="00F0521B" w:rsidRPr="00977F35">
            <w:rPr>
              <w:rStyle w:val="PlaceholderText"/>
              <w:u w:val="single"/>
            </w:rPr>
            <w:t>Click or tap here to enter text.</w:t>
          </w:r>
        </w:sdtContent>
      </w:sdt>
      <w:r w:rsidR="00F0521B" w:rsidRPr="0092088C">
        <w:t xml:space="preserve"> _</w:t>
      </w:r>
      <w:r w:rsidR="00AF5494" w:rsidRPr="0092088C">
        <w:t>______</w:t>
      </w:r>
      <w:r w:rsidR="00F0521B">
        <w:tab/>
      </w:r>
      <w:r w:rsidR="00F0521B" w:rsidRPr="0092088C">
        <w:t xml:space="preserve">Title: </w:t>
      </w:r>
      <w:sdt>
        <w:sdtPr>
          <w:rPr>
            <w:u w:val="single"/>
          </w:rPr>
          <w:alias w:val="2nd contact Title"/>
          <w:tag w:val="2nd contact Title"/>
          <w:id w:val="-370453663"/>
          <w:placeholder>
            <w:docPart w:val="07FA42ECEF7D4D39BB9EBCBEA392D952"/>
          </w:placeholder>
          <w:showingPlcHdr/>
          <w:text/>
        </w:sdtPr>
        <w:sdtContent>
          <w:r w:rsidR="00F0521B" w:rsidRPr="00977F35">
            <w:rPr>
              <w:rStyle w:val="PlaceholderText"/>
              <w:u w:val="single"/>
            </w:rPr>
            <w:t>Click or tap here to enter text.</w:t>
          </w:r>
        </w:sdtContent>
      </w:sdt>
      <w:r w:rsidR="00F0521B" w:rsidRPr="0092088C">
        <w:t xml:space="preserve"> </w:t>
      </w:r>
    </w:p>
    <w:p w14:paraId="52099110" w14:textId="4394D092" w:rsidR="00C93B3B" w:rsidRPr="0092088C" w:rsidRDefault="00C93B3B" w:rsidP="00F0521B">
      <w:pPr>
        <w:numPr>
          <w:ilvl w:val="0"/>
          <w:numId w:val="1"/>
        </w:numPr>
      </w:pPr>
      <w:r w:rsidRPr="0092088C">
        <w:t>Direct Phone:</w:t>
      </w:r>
      <w:r w:rsidR="00F0521B" w:rsidRPr="00F0521B">
        <w:rPr>
          <w:b/>
          <w:u w:val="single"/>
        </w:rPr>
        <w:t xml:space="preserve"> </w:t>
      </w:r>
      <w:r w:rsidR="00F0521B" w:rsidRPr="00B95F2C">
        <w:rPr>
          <w:b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default w:val="0000000000000"/>
            </w:textInput>
          </w:ffData>
        </w:fldChar>
      </w:r>
      <w:r w:rsidR="00F0521B" w:rsidRPr="00B95F2C">
        <w:rPr>
          <w:b/>
          <w:u w:val="single"/>
        </w:rPr>
        <w:instrText xml:space="preserve"> FORMTEXT </w:instrText>
      </w:r>
      <w:r w:rsidR="00F0521B" w:rsidRPr="00B95F2C">
        <w:rPr>
          <w:b/>
          <w:u w:val="single"/>
        </w:rPr>
      </w:r>
      <w:r w:rsidR="00F0521B" w:rsidRPr="00B95F2C">
        <w:rPr>
          <w:b/>
          <w:u w:val="single"/>
        </w:rPr>
        <w:fldChar w:fldCharType="separate"/>
      </w:r>
      <w:r w:rsidR="00F0521B" w:rsidRPr="00B95F2C">
        <w:rPr>
          <w:b/>
          <w:noProof/>
          <w:u w:val="single"/>
        </w:rPr>
        <w:t>0000000000000</w:t>
      </w:r>
      <w:r w:rsidR="00F0521B" w:rsidRPr="00B95F2C">
        <w:rPr>
          <w:b/>
          <w:u w:val="single"/>
        </w:rPr>
        <w:fldChar w:fldCharType="end"/>
      </w:r>
      <w:r w:rsidR="001D59D1" w:rsidRPr="0092088C">
        <w:t>________________</w:t>
      </w:r>
      <w:r w:rsidR="00F0521B">
        <w:t xml:space="preserve"> </w:t>
      </w:r>
      <w:r w:rsidR="00F0521B">
        <w:tab/>
      </w:r>
      <w:r w:rsidR="00F0521B" w:rsidRPr="0092088C">
        <w:t>Email:</w:t>
      </w:r>
      <w:r w:rsidR="00F0521B" w:rsidRPr="00F0521B">
        <w:t xml:space="preserve"> </w:t>
      </w:r>
      <w:sdt>
        <w:sdtPr>
          <w:alias w:val="2nd contact Email"/>
          <w:tag w:val="2nd contact Email"/>
          <w:id w:val="-16781032"/>
          <w:placeholder>
            <w:docPart w:val="5D077258EBD041D88B2338CADD0045EE"/>
          </w:placeholder>
          <w:showingPlcHdr/>
          <w:text/>
        </w:sdtPr>
        <w:sdtEndPr>
          <w:rPr>
            <w:u w:val="single"/>
          </w:rPr>
        </w:sdtEndPr>
        <w:sdtContent>
          <w:r w:rsidR="00F0521B" w:rsidRPr="00DA4706">
            <w:rPr>
              <w:rStyle w:val="PlaceholderText"/>
              <w:u w:val="single"/>
            </w:rPr>
            <w:t>Click or tap here to enter text.</w:t>
          </w:r>
        </w:sdtContent>
      </w:sdt>
    </w:p>
    <w:p w14:paraId="540EEA1A" w14:textId="2DC27494" w:rsidR="00C93B3B" w:rsidRPr="0092088C" w:rsidRDefault="00C93B3B" w:rsidP="00F0521B">
      <w:pPr>
        <w:numPr>
          <w:ilvl w:val="0"/>
          <w:numId w:val="1"/>
        </w:numPr>
      </w:pPr>
      <w:r w:rsidRPr="0092088C">
        <w:t>3</w:t>
      </w:r>
      <w:r w:rsidRPr="0092088C">
        <w:rPr>
          <w:vertAlign w:val="superscript"/>
        </w:rPr>
        <w:t>rd</w:t>
      </w:r>
      <w:r w:rsidRPr="0092088C">
        <w:t xml:space="preserve"> Contact:</w:t>
      </w:r>
      <w:r w:rsidR="00F0521B" w:rsidRPr="00F0521B">
        <w:t xml:space="preserve"> </w:t>
      </w:r>
      <w:sdt>
        <w:sdtPr>
          <w:alias w:val="3rd Contact"/>
          <w:tag w:val="3rd Contact"/>
          <w:id w:val="665674216"/>
          <w:placeholder>
            <w:docPart w:val="92CC6372BC774AB299220CD032AB0198"/>
          </w:placeholder>
          <w:showingPlcHdr/>
          <w:text/>
        </w:sdtPr>
        <w:sdtEndPr>
          <w:rPr>
            <w:u w:val="single"/>
          </w:rPr>
        </w:sdtEndPr>
        <w:sdtContent>
          <w:r w:rsidR="00F0521B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F0521B" w:rsidRPr="0092088C">
        <w:t xml:space="preserve"> </w:t>
      </w:r>
      <w:r w:rsidR="001D59D1" w:rsidRPr="0092088C">
        <w:t>_______</w:t>
      </w:r>
      <w:r w:rsidRPr="0092088C">
        <w:tab/>
        <w:t>Title:</w:t>
      </w:r>
      <w:r w:rsidR="00F0521B" w:rsidRPr="00F0521B">
        <w:t xml:space="preserve"> </w:t>
      </w:r>
      <w:sdt>
        <w:sdtPr>
          <w:alias w:val="3rd Contact Tilte"/>
          <w:id w:val="-1158145882"/>
          <w:placeholder>
            <w:docPart w:val="B23FCF9092AF4EACADE9553C106F86F2"/>
          </w:placeholder>
          <w:showingPlcHdr/>
          <w:text/>
        </w:sdtPr>
        <w:sdtEndPr>
          <w:rPr>
            <w:u w:val="single"/>
          </w:rPr>
        </w:sdtEndPr>
        <w:sdtContent>
          <w:r w:rsidR="00F0521B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F0521B" w:rsidRPr="0092088C">
        <w:t xml:space="preserve"> </w:t>
      </w:r>
    </w:p>
    <w:p w14:paraId="5B37D8BC" w14:textId="3088D276" w:rsidR="00C93B3B" w:rsidRPr="0092088C" w:rsidRDefault="00C93B3B" w:rsidP="00F0521B">
      <w:pPr>
        <w:numPr>
          <w:ilvl w:val="0"/>
          <w:numId w:val="1"/>
        </w:numPr>
      </w:pPr>
      <w:r w:rsidRPr="0092088C">
        <w:t>Direct Phone:</w:t>
      </w:r>
      <w:r w:rsidR="00F0521B" w:rsidRPr="00F0521B">
        <w:rPr>
          <w:b/>
          <w:u w:val="single"/>
        </w:rPr>
        <w:t xml:space="preserve"> </w:t>
      </w:r>
      <w:r w:rsidR="00F0521B" w:rsidRPr="00B95F2C">
        <w:rPr>
          <w:b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default w:val="0000000000000"/>
            </w:textInput>
          </w:ffData>
        </w:fldChar>
      </w:r>
      <w:r w:rsidR="00F0521B" w:rsidRPr="00B95F2C">
        <w:rPr>
          <w:b/>
          <w:u w:val="single"/>
        </w:rPr>
        <w:instrText xml:space="preserve"> FORMTEXT </w:instrText>
      </w:r>
      <w:r w:rsidR="00F0521B" w:rsidRPr="00B95F2C">
        <w:rPr>
          <w:b/>
          <w:u w:val="single"/>
        </w:rPr>
      </w:r>
      <w:r w:rsidR="00F0521B" w:rsidRPr="00B95F2C">
        <w:rPr>
          <w:b/>
          <w:u w:val="single"/>
        </w:rPr>
        <w:fldChar w:fldCharType="separate"/>
      </w:r>
      <w:r w:rsidR="00F0521B" w:rsidRPr="00B95F2C">
        <w:rPr>
          <w:b/>
          <w:noProof/>
          <w:u w:val="single"/>
        </w:rPr>
        <w:t>0000000000000</w:t>
      </w:r>
      <w:r w:rsidR="00F0521B" w:rsidRPr="00B95F2C">
        <w:rPr>
          <w:b/>
          <w:u w:val="single"/>
        </w:rPr>
        <w:fldChar w:fldCharType="end"/>
      </w:r>
      <w:r w:rsidR="001D59D1" w:rsidRPr="0092088C">
        <w:t>___</w:t>
      </w:r>
      <w:r w:rsidR="00794280" w:rsidRPr="0092088C">
        <w:t>_____________</w:t>
      </w:r>
      <w:r w:rsidR="00F0521B">
        <w:t xml:space="preserve">   </w:t>
      </w:r>
      <w:r w:rsidR="003B4F48" w:rsidRPr="0092088C">
        <w:t>Email:</w:t>
      </w:r>
      <w:r w:rsidR="00CB3B0A" w:rsidRPr="00CB3B0A">
        <w:t xml:space="preserve"> </w:t>
      </w:r>
      <w:sdt>
        <w:sdtPr>
          <w:alias w:val="3rd Contact Email"/>
          <w:tag w:val="3rd Contact Email"/>
          <w:id w:val="-122848345"/>
          <w:placeholder>
            <w:docPart w:val="D8793DE203204692872E72FE66814566"/>
          </w:placeholder>
          <w:showingPlcHdr/>
          <w:text/>
        </w:sdtPr>
        <w:sdtEndPr>
          <w:rPr>
            <w:u w:val="single"/>
          </w:rPr>
        </w:sdtEndPr>
        <w:sdtContent>
          <w:r w:rsidR="00CB3B0A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CB3B0A" w:rsidRPr="0092088C">
        <w:t xml:space="preserve"> </w:t>
      </w:r>
    </w:p>
    <w:p w14:paraId="4DACF4C4" w14:textId="77777777" w:rsidR="004C457D" w:rsidRDefault="00C93B3B" w:rsidP="007F7727">
      <w:pPr>
        <w:numPr>
          <w:ilvl w:val="0"/>
          <w:numId w:val="1"/>
        </w:numPr>
      </w:pPr>
      <w:r w:rsidRPr="0092088C">
        <w:t>Who will make the hiring decision?</w:t>
      </w:r>
    </w:p>
    <w:p w14:paraId="088296B7" w14:textId="232AC131" w:rsidR="00C93B3B" w:rsidRPr="0092088C" w:rsidRDefault="007F7727" w:rsidP="004C457D">
      <w:pPr>
        <w:ind w:left="720"/>
      </w:pPr>
      <w:r w:rsidRPr="0092088C">
        <w:t xml:space="preserve"> Name:</w:t>
      </w:r>
      <w:r w:rsidR="00833A29" w:rsidRPr="00833A29">
        <w:t xml:space="preserve"> </w:t>
      </w:r>
      <w:sdt>
        <w:sdtPr>
          <w:alias w:val="The name of who will make the hiring decision"/>
          <w:tag w:val="The name of who will make the hiring decision"/>
          <w:id w:val="-1094774595"/>
          <w:placeholder>
            <w:docPart w:val="813E22BCE91A4A6C9403C3CC0AEDB994"/>
          </w:placeholder>
          <w:showingPlcHdr/>
          <w:text/>
        </w:sdtPr>
        <w:sdtEndPr>
          <w:rPr>
            <w:u w:val="single"/>
          </w:rPr>
        </w:sdtEndPr>
        <w:sdtContent>
          <w:r w:rsidR="00833A29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4C457D">
        <w:tab/>
      </w:r>
      <w:r w:rsidR="004C457D">
        <w:tab/>
      </w:r>
      <w:r w:rsidR="00833A29" w:rsidRPr="0092088C">
        <w:t xml:space="preserve">Title: </w:t>
      </w:r>
      <w:sdt>
        <w:sdtPr>
          <w:alias w:val="The Tilte of who will make the hiring decision"/>
          <w:tag w:val="The Tilte of who will make the hiring decision"/>
          <w:id w:val="485297498"/>
          <w:placeholder>
            <w:docPart w:val="6D19DAF91E4D45EA9A2C62BAAF1ED2FF"/>
          </w:placeholder>
          <w:showingPlcHdr/>
          <w:text/>
        </w:sdtPr>
        <w:sdtEndPr>
          <w:rPr>
            <w:u w:val="single"/>
          </w:rPr>
        </w:sdtEndPr>
        <w:sdtContent>
          <w:r w:rsidR="004C457D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4C457D" w:rsidRPr="0092088C">
        <w:t xml:space="preserve"> </w:t>
      </w:r>
    </w:p>
    <w:p w14:paraId="14DCABF9" w14:textId="1CEEDEB2" w:rsidR="00C545C5" w:rsidRPr="0092088C" w:rsidRDefault="007F7727" w:rsidP="00833A29">
      <w:pPr>
        <w:numPr>
          <w:ilvl w:val="0"/>
          <w:numId w:val="1"/>
        </w:numPr>
      </w:pPr>
      <w:r w:rsidRPr="0092088C">
        <w:t>If different from contact, may we contact them directly?</w:t>
      </w:r>
      <w:r w:rsidR="00C545C5" w:rsidRPr="0092088C">
        <w:t xml:space="preserve"> </w:t>
      </w:r>
      <w:sdt>
        <w:sdtPr>
          <w:alias w:val="contact them directly"/>
          <w:tag w:val="contact them directly"/>
          <w:id w:val="647102894"/>
          <w:placeholder>
            <w:docPart w:val="2DEC18035F164B5784BD08EDF0145BDE"/>
          </w:placeholder>
          <w:showingPlcHdr/>
          <w:comboBox>
            <w:listItem w:displayText="Yes" w:value="Yes"/>
            <w:listItem w:displayText="No" w:value="No"/>
          </w:comboBox>
        </w:sdtPr>
        <w:sdtContent>
          <w:r w:rsidR="00833A29" w:rsidRPr="0092141B">
            <w:rPr>
              <w:rStyle w:val="PlaceholderText"/>
            </w:rPr>
            <w:t>Choose an item.</w:t>
          </w:r>
        </w:sdtContent>
      </w:sdt>
    </w:p>
    <w:p w14:paraId="70BE197D" w14:textId="52714B71" w:rsidR="007F7727" w:rsidRPr="0092088C" w:rsidRDefault="007F7727" w:rsidP="007F7727">
      <w:pPr>
        <w:numPr>
          <w:ilvl w:val="0"/>
          <w:numId w:val="1"/>
        </w:numPr>
      </w:pPr>
      <w:r w:rsidRPr="0092088C">
        <w:t>What is hiring procedure/process?</w:t>
      </w:r>
      <w:r w:rsidR="003D55D1" w:rsidRPr="003D55D1">
        <w:t xml:space="preserve"> </w:t>
      </w:r>
      <w:sdt>
        <w:sdtPr>
          <w:alias w:val="What is hiring procedure/process?"/>
          <w:tag w:val="What is hiring procedure/process?"/>
          <w:id w:val="562601278"/>
          <w:placeholder>
            <w:docPart w:val="AAD9D652A6E6477E8B9C8F0F7F41849A"/>
          </w:placeholder>
          <w:showingPlcHdr/>
          <w:text/>
        </w:sdtPr>
        <w:sdtEndPr>
          <w:rPr>
            <w:u w:val="single"/>
          </w:rPr>
        </w:sdtEndPr>
        <w:sdtContent>
          <w:r w:rsidR="003D55D1" w:rsidRPr="00B95F2C">
            <w:rPr>
              <w:rStyle w:val="PlaceholderText"/>
              <w:u w:val="single"/>
            </w:rPr>
            <w:t>Click or tap here to enter text.</w:t>
          </w:r>
        </w:sdtContent>
      </w:sdt>
      <w:r w:rsidR="003D55D1" w:rsidRPr="0092088C">
        <w:t xml:space="preserve"> </w:t>
      </w:r>
    </w:p>
    <w:p w14:paraId="47E4CCCA" w14:textId="77777777" w:rsidR="008A2DA1" w:rsidRPr="0092088C" w:rsidRDefault="007D4C82" w:rsidP="007D4C82">
      <w:pPr>
        <w:ind w:left="720"/>
      </w:pPr>
      <w:r w:rsidRPr="0092088C">
        <w:t>_______________________________________________________________________</w:t>
      </w:r>
    </w:p>
    <w:p w14:paraId="25D2FC54" w14:textId="20A6470E" w:rsidR="003745F1" w:rsidRPr="0092088C" w:rsidRDefault="007445D3" w:rsidP="00FE6860">
      <w:pPr>
        <w:numPr>
          <w:ilvl w:val="0"/>
          <w:numId w:val="1"/>
        </w:numPr>
      </w:pPr>
      <w:r w:rsidRPr="0092088C">
        <w:t xml:space="preserve">Notes: </w:t>
      </w:r>
      <w:r w:rsidR="00FE6860" w:rsidRPr="00FE6860">
        <w:rPr>
          <w:b/>
        </w:rPr>
        <w:t xml:space="preserve"> </w:t>
      </w:r>
      <w:sdt>
        <w:sdtPr>
          <w:rPr>
            <w:b/>
          </w:rPr>
          <w:alias w:val="Notes"/>
          <w:tag w:val="Notes"/>
          <w:id w:val="1693489071"/>
          <w:placeholder>
            <w:docPart w:val="02BD641D557340428A2C87270E8FEAE8"/>
          </w:placeholder>
          <w:showingPlcHdr/>
          <w:text/>
        </w:sdtPr>
        <w:sdtEndPr>
          <w:rPr>
            <w:u w:val="single"/>
          </w:rPr>
        </w:sdtEndPr>
        <w:sdtContent>
          <w:r w:rsidR="00FE6860" w:rsidRPr="00B95F2C">
            <w:rPr>
              <w:rStyle w:val="PlaceholderText"/>
              <w:u w:val="single"/>
            </w:rPr>
            <w:t>Click or tap here to enter text.</w:t>
          </w:r>
        </w:sdtContent>
      </w:sdt>
      <w:r w:rsidR="00FE6860" w:rsidRPr="00FE6860">
        <w:rPr>
          <w:u w:val="single"/>
        </w:rPr>
        <w:t xml:space="preserve"> </w:t>
      </w:r>
      <w:r w:rsidR="00FE6860">
        <w:rPr>
          <w:u w:val="single"/>
        </w:rPr>
        <w:tab/>
      </w:r>
      <w:r w:rsidR="00FE6860">
        <w:rPr>
          <w:u w:val="single"/>
        </w:rPr>
        <w:tab/>
      </w:r>
      <w:r w:rsidR="00FE6860">
        <w:rPr>
          <w:u w:val="single"/>
        </w:rPr>
        <w:tab/>
      </w:r>
      <w:r w:rsidR="00FE6860">
        <w:rPr>
          <w:u w:val="single"/>
        </w:rPr>
        <w:tab/>
      </w:r>
      <w:r w:rsidR="00FE6860">
        <w:rPr>
          <w:u w:val="single"/>
        </w:rPr>
        <w:tab/>
      </w:r>
      <w:r w:rsidR="00FE6860">
        <w:rPr>
          <w:u w:val="single"/>
        </w:rPr>
        <w:tab/>
      </w:r>
      <w:r w:rsidR="007D4C82" w:rsidRPr="00FE6860">
        <w:rPr>
          <w:u w:val="single"/>
        </w:rPr>
        <w:t xml:space="preserve">      _______________________________________________________________________</w:t>
      </w:r>
    </w:p>
    <w:p w14:paraId="2A26E222" w14:textId="0FBF5B91" w:rsidR="00FE150E" w:rsidRDefault="00D53EF4" w:rsidP="007F7727">
      <w:pPr>
        <w:numPr>
          <w:ilvl w:val="0"/>
          <w:numId w:val="1"/>
        </w:numPr>
        <w:rPr>
          <w:b/>
        </w:rPr>
      </w:pPr>
      <w:sdt>
        <w:sdtPr>
          <w:rPr>
            <w:b/>
          </w:rPr>
          <w:id w:val="1022052862"/>
          <w:placeholder>
            <w:docPart w:val="038F84DEFA1A45DE80C7E99B286EEC7D"/>
          </w:placeholder>
          <w:showingPlcHdr/>
          <w:comboBox>
            <w:listItem w:displayText="FNP" w:value="FNP"/>
            <w:listItem w:displayText="ANP" w:value="ANP"/>
            <w:listItem w:displayText="MHNP" w:value="MHNP"/>
            <w:listItem w:displayText="ACNP" w:value="ACNP"/>
            <w:listItem w:displayText="PNP" w:value="PNP"/>
            <w:listItem w:displayText="WH" w:value="WH"/>
          </w:comboBox>
        </w:sdtPr>
        <w:sdtContent>
          <w:r w:rsidRPr="0092141B">
            <w:rPr>
              <w:rStyle w:val="PlaceholderText"/>
            </w:rPr>
            <w:t>Choose an item.</w:t>
          </w:r>
        </w:sdtContent>
      </w:sdt>
      <w:r w:rsidRPr="0092088C"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 w:rsidR="00FE150E" w:rsidRPr="0092088C">
        <w:rPr>
          <w:b/>
        </w:rPr>
        <w:t xml:space="preserve">Number </w:t>
      </w:r>
      <w:r w:rsidRPr="0092088C">
        <w:rPr>
          <w:b/>
        </w:rPr>
        <w:t>desired: _</w:t>
      </w:r>
      <w:r w:rsidRPr="00D53EF4">
        <w:rPr>
          <w:b/>
          <w:u w:val="single"/>
        </w:rPr>
        <w:t xml:space="preserve"> </w:t>
      </w:r>
      <w:r w:rsidRPr="00B95F2C">
        <w:rPr>
          <w:b/>
          <w:u w:val="single"/>
        </w:rPr>
        <w:fldChar w:fldCharType="begin">
          <w:ffData>
            <w:name w:val="Text5"/>
            <w:enabled/>
            <w:calcOnExit w:val="0"/>
            <w:textInput>
              <w:type w:val="number"/>
            </w:textInput>
          </w:ffData>
        </w:fldChar>
      </w:r>
      <w:bookmarkStart w:id="4" w:name="Text5"/>
      <w:r w:rsidRPr="00B95F2C">
        <w:rPr>
          <w:b/>
          <w:u w:val="single"/>
        </w:rPr>
        <w:instrText xml:space="preserve"> FORMTEXT </w:instrText>
      </w:r>
      <w:r w:rsidRPr="00B95F2C">
        <w:rPr>
          <w:b/>
          <w:u w:val="single"/>
        </w:rPr>
      </w:r>
      <w:r w:rsidRPr="00B95F2C">
        <w:rPr>
          <w:b/>
          <w:u w:val="single"/>
        </w:rPr>
        <w:fldChar w:fldCharType="separate"/>
      </w:r>
      <w:r w:rsidRPr="00B95F2C">
        <w:rPr>
          <w:b/>
          <w:noProof/>
          <w:u w:val="single"/>
        </w:rPr>
        <w:t> </w:t>
      </w:r>
      <w:r w:rsidRPr="00B95F2C">
        <w:rPr>
          <w:b/>
          <w:noProof/>
          <w:u w:val="single"/>
        </w:rPr>
        <w:t> </w:t>
      </w:r>
      <w:r w:rsidRPr="00B95F2C">
        <w:rPr>
          <w:b/>
          <w:noProof/>
          <w:u w:val="single"/>
        </w:rPr>
        <w:t> </w:t>
      </w:r>
      <w:r w:rsidRPr="00B95F2C">
        <w:rPr>
          <w:b/>
          <w:noProof/>
          <w:u w:val="single"/>
        </w:rPr>
        <w:t> </w:t>
      </w:r>
      <w:r w:rsidRPr="00B95F2C">
        <w:rPr>
          <w:b/>
          <w:noProof/>
          <w:u w:val="single"/>
        </w:rPr>
        <w:t> </w:t>
      </w:r>
      <w:r w:rsidRPr="00B95F2C">
        <w:rPr>
          <w:b/>
          <w:u w:val="single"/>
        </w:rPr>
        <w:fldChar w:fldCharType="end"/>
      </w:r>
      <w:bookmarkEnd w:id="4"/>
      <w:r w:rsidR="00733F6C" w:rsidRPr="0092088C">
        <w:rPr>
          <w:b/>
        </w:rPr>
        <w:t>____</w:t>
      </w:r>
    </w:p>
    <w:p w14:paraId="30BDEDFF" w14:textId="30A259ED" w:rsidR="00884892" w:rsidRPr="0092088C" w:rsidRDefault="00884892" w:rsidP="007F7727">
      <w:pPr>
        <w:numPr>
          <w:ilvl w:val="0"/>
          <w:numId w:val="1"/>
        </w:numPr>
        <w:rPr>
          <w:b/>
        </w:rPr>
      </w:pPr>
      <w:r>
        <w:rPr>
          <w:b/>
        </w:rPr>
        <w:t xml:space="preserve">If we found another very strong provider could you find room: </w:t>
      </w:r>
      <w:sdt>
        <w:sdtPr>
          <w:rPr>
            <w:b/>
          </w:rPr>
          <w:alias w:val="find room"/>
          <w:tag w:val="find room"/>
          <w:id w:val="-1821487840"/>
          <w:placeholder>
            <w:docPart w:val="BC57E84C9C884C4187DA248B820A732A"/>
          </w:placeholder>
          <w:showingPlcHdr/>
          <w:comboBox>
            <w:listItem w:displayText="Yes" w:value="Yes"/>
            <w:listItem w:displayText="No" w:value="No"/>
          </w:comboBox>
        </w:sdtPr>
        <w:sdtContent>
          <w:r w:rsidR="000571A9" w:rsidRPr="0092141B">
            <w:rPr>
              <w:rStyle w:val="PlaceholderText"/>
            </w:rPr>
            <w:t>Choose an item.</w:t>
          </w:r>
        </w:sdtContent>
      </w:sdt>
    </w:p>
    <w:p w14:paraId="01601998" w14:textId="7571C76D" w:rsidR="00EC4F46" w:rsidRPr="0092088C" w:rsidRDefault="00EC4F46" w:rsidP="007F7727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Would you consider a temporary person until a perm can be found: </w:t>
      </w:r>
      <w:sdt>
        <w:sdtPr>
          <w:rPr>
            <w:b/>
          </w:rPr>
          <w:alias w:val="perm room"/>
          <w:tag w:val="perm room"/>
          <w:id w:val="1143775385"/>
          <w:placeholder>
            <w:docPart w:val="E9A1E51B36AD467F83B890501C71D304"/>
          </w:placeholder>
          <w:showingPlcHdr/>
          <w:comboBox>
            <w:listItem w:displayText="Yes" w:value="Yes"/>
            <w:listItem w:displayText="No" w:value="No"/>
          </w:comboBox>
        </w:sdtPr>
        <w:sdtContent>
          <w:r w:rsidR="000571A9" w:rsidRPr="0092141B">
            <w:rPr>
              <w:rStyle w:val="PlaceholderText"/>
            </w:rPr>
            <w:t xml:space="preserve">Choose an </w:t>
          </w:r>
          <w:proofErr w:type="gramStart"/>
          <w:r w:rsidR="000571A9" w:rsidRPr="0092141B">
            <w:rPr>
              <w:rStyle w:val="PlaceholderText"/>
            </w:rPr>
            <w:t>item.</w:t>
          </w:r>
          <w:proofErr w:type="gramEnd"/>
        </w:sdtContent>
      </w:sdt>
    </w:p>
    <w:p w14:paraId="5EC29A68" w14:textId="6A132699" w:rsidR="00CF4AF3" w:rsidRPr="0092088C" w:rsidRDefault="000571A9" w:rsidP="007F7727">
      <w:pPr>
        <w:numPr>
          <w:ilvl w:val="0"/>
          <w:numId w:val="1"/>
        </w:numPr>
      </w:pPr>
      <w:r w:rsidRPr="0092088C">
        <w:rPr>
          <w:b/>
        </w:rPr>
        <w:t xml:space="preserve">Specialty: </w:t>
      </w:r>
      <w:sdt>
        <w:sdtPr>
          <w:rPr>
            <w:b/>
          </w:rPr>
          <w:alias w:val="Specialty"/>
          <w:tag w:val="Specialty"/>
          <w:id w:val="-133872564"/>
          <w:placeholder>
            <w:docPart w:val="9AA6C526E1B74667A779F58832F26A4E"/>
          </w:placeholder>
          <w:showingPlcHdr/>
          <w:text/>
        </w:sdtPr>
        <w:sdtContent>
          <w:r w:rsidRPr="0092141B">
            <w:rPr>
              <w:rStyle w:val="PlaceholderText"/>
            </w:rPr>
            <w:t>Click or tap here to enter text.</w:t>
          </w:r>
        </w:sdtContent>
      </w:sdt>
      <w:r w:rsidRPr="0092088C">
        <w:rPr>
          <w:b/>
        </w:rPr>
        <w:t xml:space="preserve"> </w:t>
      </w:r>
      <w:r w:rsidR="006956A6" w:rsidRPr="0092088C">
        <w:rPr>
          <w:b/>
        </w:rPr>
        <w:t>Practice site</w:t>
      </w:r>
      <w:r w:rsidR="00DD1049" w:rsidRPr="0092088C">
        <w:rPr>
          <w:b/>
        </w:rPr>
        <w:t xml:space="preserve"> </w:t>
      </w:r>
      <w:r w:rsidRPr="0092088C">
        <w:rPr>
          <w:b/>
        </w:rPr>
        <w:t xml:space="preserve">location: </w:t>
      </w:r>
      <w:sdt>
        <w:sdtPr>
          <w:rPr>
            <w:b/>
          </w:rPr>
          <w:alias w:val="location"/>
          <w:tag w:val="location"/>
          <w:id w:val="1062375261"/>
          <w:placeholder>
            <w:docPart w:val="8F617C32D09343679E3FC3387733FB08"/>
          </w:placeholder>
          <w:showingPlcHdr/>
          <w:text/>
        </w:sdtPr>
        <w:sdtEndPr>
          <w:rPr>
            <w:b w:val="0"/>
            <w:bCs/>
            <w:u w:val="single"/>
          </w:rPr>
        </w:sdtEndPr>
        <w:sdtContent>
          <w:r w:rsidRPr="00B95F2C">
            <w:rPr>
              <w:rStyle w:val="PlaceholderText"/>
              <w:bCs/>
              <w:u w:val="single"/>
            </w:rPr>
            <w:t>Click or tap here to enter text.</w:t>
          </w:r>
        </w:sdtContent>
      </w:sdt>
    </w:p>
    <w:p w14:paraId="6AAA7ED7" w14:textId="6DB185F4" w:rsidR="002A6469" w:rsidRPr="0092088C" w:rsidRDefault="00F53AF4" w:rsidP="002A6469">
      <w:pPr>
        <w:numPr>
          <w:ilvl w:val="0"/>
          <w:numId w:val="1"/>
        </w:numPr>
        <w:rPr>
          <w:b/>
        </w:rPr>
      </w:pPr>
      <w:r>
        <w:rPr>
          <w:b/>
        </w:rPr>
        <w:t>L</w:t>
      </w:r>
      <w:r w:rsidRPr="0092088C">
        <w:rPr>
          <w:b/>
        </w:rPr>
        <w:t>evel</w:t>
      </w:r>
      <w:r w:rsidR="00134A38" w:rsidRPr="0092088C">
        <w:rPr>
          <w:b/>
        </w:rPr>
        <w:t xml:space="preserve"> of </w:t>
      </w:r>
      <w:r w:rsidR="006E32D2" w:rsidRPr="0092088C">
        <w:rPr>
          <w:b/>
        </w:rPr>
        <w:t xml:space="preserve">experience: </w:t>
      </w:r>
      <w:r w:rsidR="006E32D2" w:rsidRPr="00B95F2C">
        <w:rPr>
          <w:b/>
          <w:u w:val="single"/>
        </w:rPr>
        <w:fldChar w:fldCharType="begin">
          <w:ffData>
            <w:name w:val="Text6"/>
            <w:enabled/>
            <w:calcOnExit w:val="0"/>
            <w:textInput>
              <w:type w:val="number"/>
            </w:textInput>
          </w:ffData>
        </w:fldChar>
      </w:r>
      <w:bookmarkStart w:id="5" w:name="Text6"/>
      <w:r w:rsidR="006E32D2" w:rsidRPr="00B95F2C">
        <w:rPr>
          <w:b/>
          <w:u w:val="single"/>
        </w:rPr>
        <w:instrText xml:space="preserve"> FORMTEXT </w:instrText>
      </w:r>
      <w:r w:rsidR="006E32D2" w:rsidRPr="00B95F2C">
        <w:rPr>
          <w:b/>
          <w:u w:val="single"/>
        </w:rPr>
      </w:r>
      <w:r w:rsidR="006E32D2" w:rsidRPr="00B95F2C">
        <w:rPr>
          <w:b/>
          <w:u w:val="single"/>
        </w:rPr>
        <w:fldChar w:fldCharType="separate"/>
      </w:r>
      <w:r w:rsidR="006E32D2" w:rsidRPr="00B95F2C">
        <w:rPr>
          <w:b/>
          <w:noProof/>
          <w:u w:val="single"/>
        </w:rPr>
        <w:t> </w:t>
      </w:r>
      <w:r w:rsidR="006E32D2" w:rsidRPr="00B95F2C">
        <w:rPr>
          <w:b/>
          <w:noProof/>
          <w:u w:val="single"/>
        </w:rPr>
        <w:t> </w:t>
      </w:r>
      <w:r w:rsidR="006E32D2" w:rsidRPr="00B95F2C">
        <w:rPr>
          <w:b/>
          <w:noProof/>
          <w:u w:val="single"/>
        </w:rPr>
        <w:t> </w:t>
      </w:r>
      <w:r w:rsidR="006E32D2" w:rsidRPr="00B95F2C">
        <w:rPr>
          <w:b/>
          <w:noProof/>
          <w:u w:val="single"/>
        </w:rPr>
        <w:t> </w:t>
      </w:r>
      <w:r w:rsidR="006E32D2" w:rsidRPr="00B95F2C">
        <w:rPr>
          <w:b/>
          <w:noProof/>
          <w:u w:val="single"/>
        </w:rPr>
        <w:t> </w:t>
      </w:r>
      <w:r w:rsidR="006E32D2" w:rsidRPr="00B95F2C">
        <w:rPr>
          <w:b/>
          <w:u w:val="single"/>
        </w:rPr>
        <w:fldChar w:fldCharType="end"/>
      </w:r>
      <w:bookmarkEnd w:id="5"/>
      <w:r w:rsidR="006E32D2" w:rsidRPr="0092088C">
        <w:rPr>
          <w:b/>
        </w:rPr>
        <w:t xml:space="preserve"> </w:t>
      </w:r>
      <w:r w:rsidR="00875517" w:rsidRPr="0092088C">
        <w:rPr>
          <w:b/>
        </w:rPr>
        <w:t>(years).</w:t>
      </w:r>
      <w:r w:rsidR="006B2955" w:rsidRPr="0092088C">
        <w:rPr>
          <w:b/>
        </w:rPr>
        <w:t xml:space="preserve"> </w:t>
      </w:r>
      <w:r>
        <w:rPr>
          <w:b/>
        </w:rPr>
        <w:t>Openness to New</w:t>
      </w:r>
      <w:r w:rsidR="006B2955" w:rsidRPr="0092088C">
        <w:rPr>
          <w:b/>
        </w:rPr>
        <w:t xml:space="preserve"> </w:t>
      </w:r>
      <w:r w:rsidR="00565221" w:rsidRPr="0092088C">
        <w:rPr>
          <w:b/>
        </w:rPr>
        <w:t>Graduate</w:t>
      </w:r>
      <w:r w:rsidR="00565221">
        <w:t xml:space="preserve"> (</w:t>
      </w:r>
      <w:r w:rsidR="00906DF8">
        <w:t>1-10):</w:t>
      </w:r>
      <w:r w:rsidR="006E32D2" w:rsidRPr="006E32D2">
        <w:rPr>
          <w:u w:val="single"/>
        </w:rPr>
        <w:t xml:space="preserve"> </w:t>
      </w:r>
      <w:r w:rsidR="006E32D2" w:rsidRPr="00B95F2C">
        <w:rPr>
          <w:u w:val="single"/>
        </w:rPr>
        <w:fldChar w:fldCharType="begin">
          <w:ffData>
            <w:name w:val="Text7"/>
            <w:enabled/>
            <w:calcOnExit w:val="0"/>
            <w:textInput>
              <w:type w:val="number"/>
            </w:textInput>
          </w:ffData>
        </w:fldChar>
      </w:r>
      <w:bookmarkStart w:id="6" w:name="Text7"/>
      <w:r w:rsidR="006E32D2" w:rsidRPr="00B95F2C">
        <w:rPr>
          <w:u w:val="single"/>
        </w:rPr>
        <w:instrText xml:space="preserve"> FORMTEXT </w:instrText>
      </w:r>
      <w:r w:rsidR="006E32D2" w:rsidRPr="00B95F2C">
        <w:rPr>
          <w:u w:val="single"/>
        </w:rPr>
      </w:r>
      <w:r w:rsidR="006E32D2" w:rsidRPr="00B95F2C">
        <w:rPr>
          <w:u w:val="single"/>
        </w:rPr>
        <w:fldChar w:fldCharType="separate"/>
      </w:r>
      <w:r w:rsidR="006E32D2" w:rsidRPr="00B95F2C">
        <w:rPr>
          <w:noProof/>
          <w:u w:val="single"/>
        </w:rPr>
        <w:t> </w:t>
      </w:r>
      <w:r w:rsidR="006E32D2" w:rsidRPr="00B95F2C">
        <w:rPr>
          <w:noProof/>
          <w:u w:val="single"/>
        </w:rPr>
        <w:t> </w:t>
      </w:r>
      <w:r w:rsidR="006E32D2" w:rsidRPr="00B95F2C">
        <w:rPr>
          <w:noProof/>
          <w:u w:val="single"/>
        </w:rPr>
        <w:t> </w:t>
      </w:r>
      <w:r w:rsidR="006E32D2" w:rsidRPr="00B95F2C">
        <w:rPr>
          <w:noProof/>
          <w:u w:val="single"/>
        </w:rPr>
        <w:t> </w:t>
      </w:r>
      <w:r w:rsidR="006E32D2" w:rsidRPr="00B95F2C">
        <w:rPr>
          <w:noProof/>
          <w:u w:val="single"/>
        </w:rPr>
        <w:t> </w:t>
      </w:r>
      <w:r w:rsidR="006E32D2" w:rsidRPr="00B95F2C">
        <w:rPr>
          <w:u w:val="single"/>
        </w:rPr>
        <w:fldChar w:fldCharType="end"/>
      </w:r>
      <w:bookmarkEnd w:id="6"/>
    </w:p>
    <w:p w14:paraId="29D0FB76" w14:textId="158A6E0F" w:rsidR="00014E5E" w:rsidRPr="0092088C" w:rsidRDefault="00014E5E" w:rsidP="007F7727">
      <w:pPr>
        <w:numPr>
          <w:ilvl w:val="0"/>
          <w:numId w:val="1"/>
        </w:numPr>
      </w:pPr>
      <w:r w:rsidRPr="0092088C">
        <w:t xml:space="preserve">Practice </w:t>
      </w:r>
      <w:r w:rsidR="00764226" w:rsidRPr="0092088C">
        <w:t xml:space="preserve">Setting: </w:t>
      </w:r>
      <w:sdt>
        <w:sdtPr>
          <w:alias w:val="Practice Setting"/>
          <w:tag w:val="Practice Setting"/>
          <w:id w:val="1648629565"/>
          <w:placeholder>
            <w:docPart w:val="777C5D6E391344C481766BDDE44985E9"/>
          </w:placeholder>
          <w:showingPlcHdr/>
          <w:text/>
        </w:sdtPr>
        <w:sdtEndPr>
          <w:rPr>
            <w:u w:val="single"/>
          </w:rPr>
        </w:sdtEndPr>
        <w:sdtContent>
          <w:r w:rsidR="00764226" w:rsidRPr="00B95F2C">
            <w:rPr>
              <w:rStyle w:val="PlaceholderText"/>
              <w:u w:val="single"/>
            </w:rPr>
            <w:t>Click or tap here to enter text.</w:t>
          </w:r>
        </w:sdtContent>
      </w:sdt>
      <w:r w:rsidR="008A08F6" w:rsidRPr="0092088C">
        <w:t>___________________</w:t>
      </w:r>
      <w:r w:rsidR="006956A6" w:rsidRPr="0092088C">
        <w:t>_______________</w:t>
      </w:r>
    </w:p>
    <w:p w14:paraId="514BB349" w14:textId="574AF2B1" w:rsidR="00F105AE" w:rsidRDefault="002331E2" w:rsidP="007F7727">
      <w:pPr>
        <w:numPr>
          <w:ilvl w:val="0"/>
          <w:numId w:val="1"/>
        </w:numPr>
      </w:pPr>
      <w:r w:rsidRPr="0092088C">
        <w:rPr>
          <w:b/>
        </w:rPr>
        <w:t>Num</w:t>
      </w:r>
      <w:r w:rsidR="00ED57E7" w:rsidRPr="0092088C">
        <w:rPr>
          <w:b/>
        </w:rPr>
        <w:t>.</w:t>
      </w:r>
      <w:r w:rsidRPr="0092088C">
        <w:rPr>
          <w:b/>
        </w:rPr>
        <w:t xml:space="preserve"> of </w:t>
      </w:r>
      <w:r w:rsidR="00C02D15" w:rsidRPr="0092088C">
        <w:rPr>
          <w:b/>
        </w:rPr>
        <w:t xml:space="preserve">other providers on </w:t>
      </w:r>
      <w:r w:rsidR="00ED57E7" w:rsidRPr="0092088C">
        <w:rPr>
          <w:b/>
        </w:rPr>
        <w:t xml:space="preserve">job </w:t>
      </w:r>
      <w:r w:rsidR="00565221" w:rsidRPr="0092088C">
        <w:rPr>
          <w:b/>
        </w:rPr>
        <w:t xml:space="preserve">site: </w:t>
      </w:r>
      <w:r w:rsidR="00E16EA2" w:rsidRPr="00B95F2C">
        <w:rPr>
          <w:b/>
          <w:u w:val="single"/>
        </w:rPr>
        <w:fldChar w:fldCharType="begin">
          <w:ffData>
            <w:name w:val="Text8"/>
            <w:enabled/>
            <w:calcOnExit w:val="0"/>
            <w:textInput>
              <w:type w:val="number"/>
            </w:textInput>
          </w:ffData>
        </w:fldChar>
      </w:r>
      <w:bookmarkStart w:id="7" w:name="Text8"/>
      <w:r w:rsidR="00E16EA2" w:rsidRPr="00B95F2C">
        <w:rPr>
          <w:b/>
          <w:u w:val="single"/>
        </w:rPr>
        <w:instrText xml:space="preserve"> FORMTEXT </w:instrText>
      </w:r>
      <w:r w:rsidR="00E16EA2" w:rsidRPr="00B95F2C">
        <w:rPr>
          <w:b/>
          <w:u w:val="single"/>
        </w:rPr>
      </w:r>
      <w:r w:rsidR="00E16EA2" w:rsidRPr="00B95F2C">
        <w:rPr>
          <w:b/>
          <w:u w:val="single"/>
        </w:rPr>
        <w:fldChar w:fldCharType="separate"/>
      </w:r>
      <w:r w:rsidR="00E16EA2" w:rsidRPr="00B95F2C">
        <w:rPr>
          <w:b/>
          <w:noProof/>
          <w:u w:val="single"/>
        </w:rPr>
        <w:t> </w:t>
      </w:r>
      <w:r w:rsidR="00E16EA2" w:rsidRPr="00B95F2C">
        <w:rPr>
          <w:b/>
          <w:noProof/>
          <w:u w:val="single"/>
        </w:rPr>
        <w:t> </w:t>
      </w:r>
      <w:r w:rsidR="00E16EA2" w:rsidRPr="00B95F2C">
        <w:rPr>
          <w:b/>
          <w:noProof/>
          <w:u w:val="single"/>
        </w:rPr>
        <w:t> </w:t>
      </w:r>
      <w:r w:rsidR="00E16EA2" w:rsidRPr="00B95F2C">
        <w:rPr>
          <w:b/>
          <w:noProof/>
          <w:u w:val="single"/>
        </w:rPr>
        <w:t> </w:t>
      </w:r>
      <w:r w:rsidR="00E16EA2" w:rsidRPr="00B95F2C">
        <w:rPr>
          <w:b/>
          <w:noProof/>
          <w:u w:val="single"/>
        </w:rPr>
        <w:t> </w:t>
      </w:r>
      <w:r w:rsidR="00E16EA2" w:rsidRPr="00B95F2C">
        <w:rPr>
          <w:b/>
          <w:u w:val="single"/>
        </w:rPr>
        <w:fldChar w:fldCharType="end"/>
      </w:r>
      <w:bookmarkEnd w:id="7"/>
      <w:r w:rsidR="00565221" w:rsidRPr="0092088C">
        <w:t xml:space="preserve">Type: </w:t>
      </w:r>
      <w:sdt>
        <w:sdtPr>
          <w:alias w:val="Type of jobs"/>
          <w:tag w:val="Type of jobs"/>
          <w:id w:val="-1738773722"/>
          <w:placeholder>
            <w:docPart w:val="423725FCE68846468E2F6779F504AF8A"/>
          </w:placeholder>
          <w:showingPlcHdr/>
          <w:text/>
        </w:sdtPr>
        <w:sdtEndPr>
          <w:rPr>
            <w:u w:val="single"/>
          </w:rPr>
        </w:sdtEndPr>
        <w:sdtContent>
          <w:r w:rsidR="00E16EA2" w:rsidRPr="00B95F2C">
            <w:rPr>
              <w:rStyle w:val="PlaceholderText"/>
              <w:u w:val="single"/>
            </w:rPr>
            <w:t>Click or tap here to enter text.</w:t>
          </w:r>
        </w:sdtContent>
      </w:sdt>
      <w:r w:rsidR="00E16EA2" w:rsidRPr="0092088C">
        <w:t xml:space="preserve"> </w:t>
      </w:r>
      <w:r w:rsidR="00565221" w:rsidRPr="0092088C">
        <w:t>_</w:t>
      </w:r>
      <w:r w:rsidR="00AB5037" w:rsidRPr="0092088C">
        <w:t>__</w:t>
      </w:r>
      <w:r w:rsidR="00E16EA2" w:rsidRPr="0092088C">
        <w:t>_</w:t>
      </w:r>
      <w:r w:rsidR="00E16EA2">
        <w:rPr>
          <w:u w:val="single"/>
        </w:rPr>
        <w:t xml:space="preserve"> _ </w:t>
      </w:r>
      <w:r w:rsidR="00E16EA2">
        <w:t xml:space="preserve"> </w:t>
      </w:r>
    </w:p>
    <w:p w14:paraId="6029D40E" w14:textId="1CAD3E73" w:rsidR="002331E2" w:rsidRPr="0092088C" w:rsidRDefault="00C02D15" w:rsidP="00F81A43">
      <w:pPr>
        <w:numPr>
          <w:ilvl w:val="0"/>
          <w:numId w:val="1"/>
        </w:numPr>
      </w:pPr>
      <w:r w:rsidRPr="0092088C">
        <w:t>Num</w:t>
      </w:r>
      <w:r w:rsidR="00FB57C8" w:rsidRPr="0092088C">
        <w:t>.</w:t>
      </w:r>
      <w:r w:rsidRPr="0092088C">
        <w:t xml:space="preserve"> of </w:t>
      </w:r>
      <w:r w:rsidR="002331E2" w:rsidRPr="0092088C">
        <w:t>Treatment Rooms</w:t>
      </w:r>
      <w:r w:rsidR="00F105AE">
        <w:t>/</w:t>
      </w:r>
      <w:r w:rsidR="00180BAD">
        <w:t>Beds</w:t>
      </w:r>
      <w:r w:rsidR="00180BAD" w:rsidRPr="0092088C">
        <w:t xml:space="preserve">: </w:t>
      </w:r>
      <w:r w:rsidR="00F81A43" w:rsidRPr="00424BD2">
        <w:rPr>
          <w:b/>
          <w:u w:val="single"/>
        </w:rPr>
        <w:fldChar w:fldCharType="begin">
          <w:ffData>
            <w:name w:val="Text8"/>
            <w:enabled/>
            <w:calcOnExit w:val="0"/>
            <w:textInput>
              <w:type w:val="number"/>
            </w:textInput>
          </w:ffData>
        </w:fldChar>
      </w:r>
      <w:r w:rsidR="00F81A43" w:rsidRPr="00424BD2">
        <w:rPr>
          <w:b/>
          <w:u w:val="single"/>
        </w:rPr>
        <w:instrText xml:space="preserve"> FORMTEXT </w:instrText>
      </w:r>
      <w:r w:rsidR="00F81A43" w:rsidRPr="00424BD2">
        <w:rPr>
          <w:b/>
          <w:u w:val="single"/>
        </w:rPr>
      </w:r>
      <w:r w:rsidR="00F81A43" w:rsidRPr="00424BD2">
        <w:rPr>
          <w:b/>
          <w:u w:val="single"/>
        </w:rPr>
        <w:fldChar w:fldCharType="separate"/>
      </w:r>
      <w:r w:rsidR="00F81A43" w:rsidRPr="00424BD2">
        <w:rPr>
          <w:b/>
          <w:noProof/>
          <w:u w:val="single"/>
        </w:rPr>
        <w:t> </w:t>
      </w:r>
      <w:r w:rsidR="00F81A43" w:rsidRPr="00424BD2">
        <w:rPr>
          <w:b/>
          <w:noProof/>
          <w:u w:val="single"/>
        </w:rPr>
        <w:t> </w:t>
      </w:r>
      <w:r w:rsidR="00F81A43" w:rsidRPr="00424BD2">
        <w:rPr>
          <w:b/>
          <w:noProof/>
          <w:u w:val="single"/>
        </w:rPr>
        <w:t> </w:t>
      </w:r>
      <w:r w:rsidR="00F81A43" w:rsidRPr="00424BD2">
        <w:rPr>
          <w:b/>
          <w:noProof/>
          <w:u w:val="single"/>
        </w:rPr>
        <w:t> </w:t>
      </w:r>
      <w:r w:rsidR="00F81A43" w:rsidRPr="00424BD2">
        <w:rPr>
          <w:b/>
          <w:noProof/>
          <w:u w:val="single"/>
        </w:rPr>
        <w:t> </w:t>
      </w:r>
      <w:r w:rsidR="00F81A43" w:rsidRPr="00424BD2">
        <w:rPr>
          <w:b/>
          <w:u w:val="single"/>
        </w:rPr>
        <w:fldChar w:fldCharType="end"/>
      </w:r>
      <w:r w:rsidR="00566377" w:rsidRPr="0092088C">
        <w:t>Annual Volume</w:t>
      </w:r>
      <w:r w:rsidR="00F105AE">
        <w:t>/</w:t>
      </w:r>
      <w:r w:rsidR="00180BAD">
        <w:t>Cases</w:t>
      </w:r>
      <w:r w:rsidR="00180BAD" w:rsidRPr="0092088C">
        <w:t>:</w:t>
      </w:r>
      <w:r w:rsidR="00180BAD">
        <w:t xml:space="preserve"> </w:t>
      </w:r>
      <w:r w:rsidR="00F81A43" w:rsidRPr="00B95F2C">
        <w:rPr>
          <w:u w:val="single"/>
        </w:rPr>
        <w:fldChar w:fldCharType="begin">
          <w:ffData>
            <w:name w:val="Text7"/>
            <w:enabled/>
            <w:calcOnExit w:val="0"/>
            <w:textInput>
              <w:type w:val="number"/>
            </w:textInput>
          </w:ffData>
        </w:fldChar>
      </w:r>
      <w:r w:rsidR="00F81A43" w:rsidRPr="00B95F2C">
        <w:rPr>
          <w:u w:val="single"/>
        </w:rPr>
        <w:instrText xml:space="preserve"> FORMTEXT </w:instrText>
      </w:r>
      <w:r w:rsidR="00F81A43" w:rsidRPr="00B95F2C">
        <w:rPr>
          <w:u w:val="single"/>
        </w:rPr>
      </w:r>
      <w:r w:rsidR="00F81A43" w:rsidRPr="00B95F2C">
        <w:rPr>
          <w:u w:val="single"/>
        </w:rPr>
        <w:fldChar w:fldCharType="separate"/>
      </w:r>
      <w:r w:rsidR="00F81A43" w:rsidRPr="00B95F2C">
        <w:rPr>
          <w:noProof/>
          <w:u w:val="single"/>
        </w:rPr>
        <w:t> </w:t>
      </w:r>
      <w:r w:rsidR="00F81A43" w:rsidRPr="00B95F2C">
        <w:rPr>
          <w:noProof/>
          <w:u w:val="single"/>
        </w:rPr>
        <w:t> </w:t>
      </w:r>
      <w:r w:rsidR="00F81A43" w:rsidRPr="00B95F2C">
        <w:rPr>
          <w:noProof/>
          <w:u w:val="single"/>
        </w:rPr>
        <w:t> </w:t>
      </w:r>
      <w:r w:rsidR="00F81A43" w:rsidRPr="00B95F2C">
        <w:rPr>
          <w:noProof/>
          <w:u w:val="single"/>
        </w:rPr>
        <w:t> </w:t>
      </w:r>
      <w:r w:rsidR="00F81A43" w:rsidRPr="00B95F2C">
        <w:rPr>
          <w:noProof/>
          <w:u w:val="single"/>
        </w:rPr>
        <w:t> </w:t>
      </w:r>
      <w:r w:rsidR="00F81A43" w:rsidRPr="00B95F2C">
        <w:rPr>
          <w:u w:val="single"/>
        </w:rPr>
        <w:fldChar w:fldCharType="end"/>
      </w:r>
      <w:r w:rsidR="00180BAD">
        <w:t>_</w:t>
      </w:r>
      <w:r w:rsidR="00F105AE">
        <w:t>______</w:t>
      </w:r>
      <w:r w:rsidR="00F81A43">
        <w:tab/>
      </w:r>
    </w:p>
    <w:p w14:paraId="3FB90370" w14:textId="55FBAD4F" w:rsidR="002331E2" w:rsidRPr="0092088C" w:rsidRDefault="008C5CA2" w:rsidP="002331E2">
      <w:pPr>
        <w:numPr>
          <w:ilvl w:val="0"/>
          <w:numId w:val="1"/>
        </w:numPr>
      </w:pPr>
      <w:r w:rsidRPr="0092088C">
        <w:t xml:space="preserve">Duties and </w:t>
      </w:r>
      <w:r w:rsidR="00DB3FC5" w:rsidRPr="0092088C">
        <w:t xml:space="preserve">Responsibilities: </w:t>
      </w:r>
      <w:sdt>
        <w:sdtPr>
          <w:alias w:val="Duties and Responsibilities"/>
          <w:tag w:val="Duties and Responsibilities"/>
          <w:id w:val="-841002088"/>
          <w:placeholder>
            <w:docPart w:val="3B279AADC53B4131B9B404D103C82997"/>
          </w:placeholder>
          <w:showingPlcHdr/>
          <w:text/>
        </w:sdtPr>
        <w:sdtEndPr>
          <w:rPr>
            <w:u w:val="single"/>
          </w:rPr>
        </w:sdtEndPr>
        <w:sdtContent>
          <w:r w:rsidR="00DB3FC5" w:rsidRPr="00424BD2">
            <w:rPr>
              <w:rStyle w:val="PlaceholderText"/>
              <w:u w:val="single"/>
            </w:rPr>
            <w:t>Click or tap here to enter text.</w:t>
          </w:r>
        </w:sdtContent>
      </w:sdt>
      <w:r w:rsidR="00DB3FC5">
        <w:rPr>
          <w:u w:val="single"/>
        </w:rPr>
        <w:tab/>
      </w:r>
      <w:r w:rsidR="00DB3FC5">
        <w:rPr>
          <w:u w:val="single"/>
        </w:rPr>
        <w:tab/>
      </w:r>
      <w:r w:rsidR="00DB3FC5">
        <w:rPr>
          <w:u w:val="single"/>
        </w:rPr>
        <w:tab/>
      </w:r>
      <w:r w:rsidR="00DB3FC5">
        <w:rPr>
          <w:u w:val="single"/>
        </w:rPr>
        <w:tab/>
      </w:r>
      <w:r w:rsidR="00DB3FC5">
        <w:rPr>
          <w:u w:val="single"/>
        </w:rPr>
        <w:tab/>
      </w:r>
      <w:r w:rsidR="00DB3FC5" w:rsidRPr="0092088C">
        <w:t xml:space="preserve"> _</w:t>
      </w:r>
      <w:r w:rsidR="00733F6C" w:rsidRPr="0092088C">
        <w:t>_______________________________________________</w:t>
      </w:r>
      <w:r w:rsidR="00DB3FC5">
        <w:rPr>
          <w:u w:val="single"/>
        </w:rPr>
        <w:tab/>
      </w:r>
      <w:r w:rsidR="00DB3FC5">
        <w:rPr>
          <w:u w:val="single"/>
        </w:rPr>
        <w:tab/>
      </w:r>
      <w:r w:rsidR="00DB3FC5">
        <w:rPr>
          <w:u w:val="single"/>
        </w:rPr>
        <w:tab/>
        <w:t xml:space="preserve">         </w:t>
      </w:r>
      <w:r w:rsidR="00733F6C" w:rsidRPr="0092088C">
        <w:t>_</w:t>
      </w:r>
      <w:r w:rsidR="00DB3FC5">
        <w:tab/>
      </w:r>
    </w:p>
    <w:p w14:paraId="381D79B3" w14:textId="3C05F72D" w:rsidR="006867AE" w:rsidRDefault="006867AE" w:rsidP="006867AE">
      <w:pPr>
        <w:numPr>
          <w:ilvl w:val="0"/>
          <w:numId w:val="1"/>
        </w:numPr>
      </w:pPr>
      <w:r>
        <w:t xml:space="preserve">Average Pt. Acuity Level or </w:t>
      </w:r>
      <w:r w:rsidR="00DB3FC5">
        <w:t xml:space="preserve">Complexity: </w:t>
      </w:r>
      <w:r w:rsidR="00F44C8E" w:rsidRPr="003E6565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number"/>
              <w:default w:val="0.00"/>
              <w:format w:val="0.00"/>
            </w:textInput>
          </w:ffData>
        </w:fldChar>
      </w:r>
      <w:bookmarkStart w:id="8" w:name="Text9"/>
      <w:r w:rsidR="00F44C8E" w:rsidRPr="003E6565">
        <w:rPr>
          <w:u w:val="single"/>
        </w:rPr>
        <w:instrText xml:space="preserve"> FORMTEXT </w:instrText>
      </w:r>
      <w:r w:rsidR="00F44C8E" w:rsidRPr="003E6565">
        <w:rPr>
          <w:u w:val="single"/>
        </w:rPr>
      </w:r>
      <w:r w:rsidR="00F44C8E" w:rsidRPr="003E6565">
        <w:rPr>
          <w:u w:val="single"/>
        </w:rPr>
        <w:fldChar w:fldCharType="separate"/>
      </w:r>
      <w:r w:rsidR="00F44C8E" w:rsidRPr="003E6565">
        <w:rPr>
          <w:noProof/>
          <w:u w:val="single"/>
        </w:rPr>
        <w:t>0.00</w:t>
      </w:r>
      <w:r w:rsidR="00F44C8E" w:rsidRPr="003E6565">
        <w:rPr>
          <w:u w:val="single"/>
        </w:rPr>
        <w:fldChar w:fldCharType="end"/>
      </w:r>
      <w:bookmarkEnd w:id="8"/>
      <w:r w:rsidR="00DB3FC5">
        <w:t>_</w:t>
      </w:r>
      <w:r>
        <w:t>_________________________________</w:t>
      </w:r>
    </w:p>
    <w:p w14:paraId="5DD28817" w14:textId="5C9DD623" w:rsidR="006867AE" w:rsidRPr="0092088C" w:rsidRDefault="001819A7" w:rsidP="008C732D">
      <w:pPr>
        <w:numPr>
          <w:ilvl w:val="0"/>
          <w:numId w:val="1"/>
        </w:numPr>
      </w:pPr>
      <w:r w:rsidRPr="001819A7">
        <w:rPr>
          <w:b/>
        </w:rPr>
        <w:t xml:space="preserve">Will Provider have their own panel of </w:t>
      </w:r>
      <w:r w:rsidR="008C732D" w:rsidRPr="001819A7">
        <w:rPr>
          <w:b/>
        </w:rPr>
        <w:t>patients</w:t>
      </w:r>
      <w:r w:rsidR="008C732D">
        <w:t xml:space="preserve">? </w:t>
      </w:r>
      <w:sdt>
        <w:sdtPr>
          <w:rPr>
            <w:u w:val="single"/>
          </w:rPr>
          <w:alias w:val="have their own panel of patients"/>
          <w:tag w:val="have their own panel of patients"/>
          <w:id w:val="1754167444"/>
          <w:placeholder>
            <w:docPart w:val="E1D7A8CA6151491DB7AA8268F6473D14"/>
          </w:placeholder>
          <w:showingPlcHdr/>
          <w:text/>
        </w:sdtPr>
        <w:sdtContent>
          <w:r w:rsidR="008C732D" w:rsidRPr="003E6565">
            <w:rPr>
              <w:rStyle w:val="PlaceholderText"/>
              <w:u w:val="single"/>
            </w:rPr>
            <w:t>Click or tap here to enter text.</w:t>
          </w:r>
        </w:sdtContent>
      </w:sdt>
      <w:r w:rsidR="008C732D">
        <w:t>_</w:t>
      </w:r>
      <w:r>
        <w:t>_____</w:t>
      </w:r>
    </w:p>
    <w:p w14:paraId="061C9F57" w14:textId="77777777" w:rsidR="00927779" w:rsidRPr="00927779" w:rsidRDefault="00014E5E" w:rsidP="00927779">
      <w:pPr>
        <w:numPr>
          <w:ilvl w:val="0"/>
          <w:numId w:val="1"/>
        </w:numPr>
      </w:pPr>
      <w:r w:rsidRPr="0092088C">
        <w:rPr>
          <w:b/>
        </w:rPr>
        <w:t>Schedule (days worked)</w:t>
      </w:r>
      <w:r w:rsidRPr="0092088C">
        <w:t xml:space="preserve"> </w:t>
      </w:r>
      <w:sdt>
        <w:sdtPr>
          <w:rPr>
            <w:b/>
          </w:rPr>
          <w:alias w:val="Days Worked"/>
          <w:tag w:val="Days Worked"/>
          <w:id w:val="1828699958"/>
          <w:placeholder>
            <w:docPart w:val="BD0541E7E38A47E1B09EDD2311C55036"/>
          </w:placeholder>
          <w:showingPlcHdr/>
          <w:comboBox>
            <w:listItem w:displayText="M " w:value="M "/>
            <w:listItem w:displayText="Tu " w:value="Tu "/>
            <w:listItem w:displayText="W " w:value="W "/>
            <w:listItem w:displayText="Th " w:value="Th "/>
            <w:listItem w:displayText="F " w:value="F "/>
            <w:listItem w:displayText="S " w:value="S "/>
            <w:listItem w:displayText="Sn " w:value="Sn "/>
          </w:comboBox>
        </w:sdtPr>
        <w:sdtContent>
          <w:r w:rsidR="009A18EE" w:rsidRPr="0092141B">
            <w:rPr>
              <w:rStyle w:val="PlaceholderText"/>
            </w:rPr>
            <w:t>Choose an item.</w:t>
          </w:r>
        </w:sdtContent>
      </w:sdt>
      <w:r w:rsidR="009A18EE">
        <w:rPr>
          <w:b/>
        </w:rPr>
        <w:t xml:space="preserve">  </w:t>
      </w:r>
      <w:r w:rsidR="003708B3">
        <w:rPr>
          <w:b/>
        </w:rPr>
        <w:t>Lunch</w:t>
      </w:r>
      <w:proofErr w:type="gramStart"/>
      <w:r w:rsidR="008445E6">
        <w:rPr>
          <w:b/>
        </w:rPr>
        <w:t xml:space="preserve">( </w:t>
      </w:r>
      <w:r w:rsidR="003708B3">
        <w:rPr>
          <w:b/>
        </w:rPr>
        <w:t xml:space="preserve"> </w:t>
      </w:r>
      <w:proofErr w:type="gramEnd"/>
      <w:r w:rsidR="003708B3">
        <w:rPr>
          <w:b/>
        </w:rPr>
        <w:t xml:space="preserve">          )</w:t>
      </w:r>
    </w:p>
    <w:p w14:paraId="70BBBFCE" w14:textId="7E7B945B" w:rsidR="00535FC2" w:rsidRPr="0092088C" w:rsidRDefault="003708B3" w:rsidP="00927779">
      <w:pPr>
        <w:numPr>
          <w:ilvl w:val="0"/>
          <w:numId w:val="1"/>
        </w:numPr>
      </w:pPr>
      <w:r>
        <w:rPr>
          <w:b/>
        </w:rPr>
        <w:t xml:space="preserve"> </w:t>
      </w:r>
      <w:r>
        <w:t>Notes:</w:t>
      </w:r>
      <w:sdt>
        <w:sdtPr>
          <w:rPr>
            <w:u w:val="single"/>
          </w:rPr>
          <w:alias w:val="Notes for Schedule "/>
          <w:tag w:val="Notes for Schedule "/>
          <w:id w:val="2011090084"/>
          <w:placeholder>
            <w:docPart w:val="DefaultPlaceholder_-1854013440"/>
          </w:placeholder>
          <w:showingPlcHdr/>
          <w:text/>
        </w:sdtPr>
        <w:sdtContent>
          <w:r w:rsidR="00927779" w:rsidRPr="00927779">
            <w:rPr>
              <w:rStyle w:val="PlaceholderText"/>
              <w:u w:val="single"/>
            </w:rPr>
            <w:t>Click or tap here to enter text.</w:t>
          </w:r>
        </w:sdtContent>
      </w:sdt>
      <w:r w:rsidR="00CE53D1" w:rsidRPr="0092088C">
        <w:t>____________</w:t>
      </w:r>
      <w:r w:rsidR="00BF3209" w:rsidRPr="0092088C">
        <w:t>__</w:t>
      </w:r>
      <w:r w:rsidR="00501354" w:rsidRPr="0092088C">
        <w:t>_________________</w:t>
      </w:r>
      <w:r w:rsidR="00895C63" w:rsidRPr="0092088C">
        <w:t xml:space="preserve"> </w:t>
      </w:r>
    </w:p>
    <w:p w14:paraId="6DBA3FCA" w14:textId="45871249" w:rsidR="00B5787A" w:rsidRPr="0092088C" w:rsidRDefault="00580C2F" w:rsidP="007F7727">
      <w:pPr>
        <w:numPr>
          <w:ilvl w:val="0"/>
          <w:numId w:val="1"/>
        </w:numPr>
      </w:pPr>
      <w:r w:rsidRPr="0092088C">
        <w:rPr>
          <w:b/>
        </w:rPr>
        <w:t>Hours</w:t>
      </w:r>
      <w:r w:rsidR="00B5787A" w:rsidRPr="0092088C">
        <w:rPr>
          <w:b/>
        </w:rPr>
        <w:t xml:space="preserve">: </w:t>
      </w:r>
      <w:r w:rsidR="00987527" w:rsidRPr="003518E1">
        <w:rPr>
          <w:b/>
          <w:u w:val="single"/>
        </w:rPr>
        <w:fldChar w:fldCharType="begin">
          <w:ffData>
            <w:name w:val="Text10"/>
            <w:enabled/>
            <w:calcOnExit w:val="0"/>
            <w:textInput>
              <w:type w:val="number"/>
            </w:textInput>
          </w:ffData>
        </w:fldChar>
      </w:r>
      <w:bookmarkStart w:id="9" w:name="Text10"/>
      <w:r w:rsidR="00987527" w:rsidRPr="003518E1">
        <w:rPr>
          <w:b/>
          <w:u w:val="single"/>
        </w:rPr>
        <w:instrText xml:space="preserve"> FORMTEXT </w:instrText>
      </w:r>
      <w:r w:rsidR="00987527" w:rsidRPr="003518E1">
        <w:rPr>
          <w:b/>
          <w:u w:val="single"/>
        </w:rPr>
      </w:r>
      <w:r w:rsidR="00987527" w:rsidRPr="003518E1">
        <w:rPr>
          <w:b/>
          <w:u w:val="single"/>
        </w:rPr>
        <w:fldChar w:fldCharType="separate"/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u w:val="single"/>
        </w:rPr>
        <w:fldChar w:fldCharType="end"/>
      </w:r>
      <w:bookmarkEnd w:id="9"/>
      <w:r w:rsidR="00B5787A" w:rsidRPr="0092088C">
        <w:rPr>
          <w:b/>
        </w:rPr>
        <w:t xml:space="preserve"> through</w:t>
      </w:r>
      <w:r w:rsidR="00987527" w:rsidRPr="003518E1">
        <w:rPr>
          <w:b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987527" w:rsidRPr="003518E1">
        <w:rPr>
          <w:b/>
          <w:u w:val="single"/>
        </w:rPr>
        <w:instrText xml:space="preserve"> FORMTEXT </w:instrText>
      </w:r>
      <w:r w:rsidR="00987527" w:rsidRPr="003518E1">
        <w:rPr>
          <w:b/>
          <w:u w:val="single"/>
        </w:rPr>
      </w:r>
      <w:r w:rsidR="00987527" w:rsidRPr="003518E1">
        <w:rPr>
          <w:b/>
          <w:u w:val="single"/>
        </w:rPr>
        <w:fldChar w:fldCharType="separate"/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noProof/>
          <w:u w:val="single"/>
        </w:rPr>
        <w:t> </w:t>
      </w:r>
      <w:r w:rsidR="00987527" w:rsidRPr="003518E1">
        <w:rPr>
          <w:b/>
          <w:u w:val="single"/>
        </w:rPr>
        <w:fldChar w:fldCharType="end"/>
      </w:r>
      <w:bookmarkEnd w:id="10"/>
      <w:r w:rsidR="00B5787A" w:rsidRPr="0092088C">
        <w:rPr>
          <w:b/>
        </w:rPr>
        <w:t>.</w:t>
      </w:r>
      <w:r w:rsidR="0027436B" w:rsidRPr="0092088C">
        <w:t xml:space="preserve"> Notes: </w:t>
      </w:r>
      <w:sdt>
        <w:sdtPr>
          <w:alias w:val="Notes for Houres"/>
          <w:tag w:val="Notes for Houres"/>
          <w:id w:val="1025291101"/>
          <w:placeholder>
            <w:docPart w:val="3A235AA5A1354C27A7A4B1AC32614557"/>
          </w:placeholder>
          <w:showingPlcHdr/>
          <w:text/>
        </w:sdtPr>
        <w:sdtEndPr>
          <w:rPr>
            <w:u w:val="single"/>
          </w:rPr>
        </w:sdtEndPr>
        <w:sdtContent>
          <w:r w:rsidR="00987527" w:rsidRPr="003518E1">
            <w:rPr>
              <w:rStyle w:val="PlaceholderText"/>
              <w:u w:val="single"/>
            </w:rPr>
            <w:t>Click or tap here to enter text.</w:t>
          </w:r>
        </w:sdtContent>
      </w:sdt>
      <w:r w:rsidR="0027436B" w:rsidRPr="0092088C">
        <w:t>________________</w:t>
      </w:r>
    </w:p>
    <w:p w14:paraId="1D2E0F43" w14:textId="7CC95459" w:rsidR="00B5787A" w:rsidRPr="0092088C" w:rsidRDefault="00514023" w:rsidP="007F7727">
      <w:pPr>
        <w:numPr>
          <w:ilvl w:val="0"/>
          <w:numId w:val="1"/>
        </w:numPr>
      </w:pPr>
      <w:r w:rsidRPr="0092088C">
        <w:rPr>
          <w:b/>
        </w:rPr>
        <w:t xml:space="preserve">Call: </w:t>
      </w:r>
      <w:sdt>
        <w:sdtPr>
          <w:rPr>
            <w:b/>
          </w:rPr>
          <w:alias w:val="Calls"/>
          <w:tag w:val="Calls"/>
          <w:id w:val="-751122463"/>
          <w:placeholder>
            <w:docPart w:val="1A1C7B1B44B94F39A0F682054591E6FE"/>
          </w:placeholder>
          <w:showingPlcHdr/>
          <w:dropDownList>
            <w:listItem w:displayText="Y" w:value="Y"/>
            <w:listItem w:displayText="N" w:value="N"/>
          </w:dropDownList>
        </w:sdtPr>
        <w:sdtContent>
          <w:r w:rsidR="00586FB3" w:rsidRPr="0092141B">
            <w:rPr>
              <w:rStyle w:val="PlaceholderText"/>
            </w:rPr>
            <w:t>Choose an item.</w:t>
          </w:r>
        </w:sdtContent>
      </w:sdt>
      <w:r w:rsidRPr="0092088C">
        <w:t xml:space="preserve">  </w:t>
      </w:r>
      <w:r w:rsidR="00CD126A">
        <w:t xml:space="preserve">Describe </w:t>
      </w:r>
      <w:r w:rsidR="00F67EB6">
        <w:t xml:space="preserve">schedule: </w:t>
      </w:r>
      <w:sdt>
        <w:sdtPr>
          <w:alias w:val="Describe schedule"/>
          <w:tag w:val="Describe schedule"/>
          <w:id w:val="-1546515456"/>
          <w:placeholder>
            <w:docPart w:val="C61BA2EF9E7D42B2B639FC40FD194A4A"/>
          </w:placeholder>
          <w:showingPlcHdr/>
          <w:text/>
        </w:sdtPr>
        <w:sdtEndPr>
          <w:rPr>
            <w:u w:val="single"/>
          </w:rPr>
        </w:sdtEndPr>
        <w:sdtContent>
          <w:r w:rsidR="00586FB3" w:rsidRPr="0032223F">
            <w:rPr>
              <w:rStyle w:val="PlaceholderText"/>
              <w:u w:val="single"/>
            </w:rPr>
            <w:t>Click or tap here to enter text.</w:t>
          </w:r>
        </w:sdtContent>
      </w:sdt>
      <w:r w:rsidR="00586FB3">
        <w:t xml:space="preserve"> </w:t>
      </w:r>
      <w:r w:rsidR="00F67EB6">
        <w:t>_</w:t>
      </w:r>
      <w:r w:rsidR="00CD126A">
        <w:t>____________</w:t>
      </w:r>
    </w:p>
    <w:p w14:paraId="0B0C3FF4" w14:textId="39A07136" w:rsidR="00DD134E" w:rsidRPr="0092088C" w:rsidRDefault="00580C2F" w:rsidP="007F7727">
      <w:pPr>
        <w:numPr>
          <w:ilvl w:val="0"/>
          <w:numId w:val="1"/>
        </w:numPr>
      </w:pPr>
      <w:r w:rsidRPr="0092088C">
        <w:rPr>
          <w:b/>
        </w:rPr>
        <w:t xml:space="preserve">Weekend work: </w:t>
      </w:r>
      <w:sdt>
        <w:sdtPr>
          <w:rPr>
            <w:b/>
          </w:rPr>
          <w:alias w:val="Weekend work"/>
          <w:tag w:val="Weekend work"/>
          <w:id w:val="-1307691240"/>
          <w:placeholder>
            <w:docPart w:val="BE80AD61E57A473C9838C985165204CD"/>
          </w:placeholder>
          <w:showingPlcHdr/>
          <w:dropDownList>
            <w:listItem w:displayText="Y" w:value="Y"/>
            <w:listItem w:displayText="N" w:value="N"/>
          </w:dropDownList>
        </w:sdtPr>
        <w:sdtContent>
          <w:r w:rsidR="00421750" w:rsidRPr="0092141B">
            <w:rPr>
              <w:rStyle w:val="PlaceholderText"/>
            </w:rPr>
            <w:t>Choose an item.</w:t>
          </w:r>
        </w:sdtContent>
      </w:sdt>
      <w:r w:rsidR="00421750" w:rsidRPr="0092088C">
        <w:t xml:space="preserve"> </w:t>
      </w:r>
      <w:r w:rsidR="003C71F9">
        <w:tab/>
      </w:r>
      <w:r w:rsidRPr="0092088C">
        <w:t>How Often:</w:t>
      </w:r>
      <w:r w:rsidR="00FF2242" w:rsidRPr="00FF2242">
        <w:t xml:space="preserve"> </w:t>
      </w:r>
      <w:sdt>
        <w:sdtPr>
          <w:alias w:val="How Often"/>
          <w:tag w:val="How Often"/>
          <w:id w:val="327865687"/>
          <w:placeholder>
            <w:docPart w:val="BCAC7B986D0D424AA15EC7442158EDE1"/>
          </w:placeholder>
          <w:showingPlcHdr/>
          <w:text/>
        </w:sdtPr>
        <w:sdtEndPr>
          <w:rPr>
            <w:u w:val="single"/>
          </w:rPr>
        </w:sdtEndPr>
        <w:sdtContent>
          <w:r w:rsidR="00FF2242" w:rsidRPr="003D045B">
            <w:rPr>
              <w:rStyle w:val="PlaceholderText"/>
              <w:u w:val="single"/>
            </w:rPr>
            <w:t>Click or tap here to enter text.</w:t>
          </w:r>
        </w:sdtContent>
      </w:sdt>
      <w:r w:rsidR="00AD459A" w:rsidRPr="0092088C">
        <w:t>________</w:t>
      </w:r>
    </w:p>
    <w:p w14:paraId="6FFE3979" w14:textId="6EDA7E5B" w:rsidR="0015304C" w:rsidRPr="0092088C" w:rsidRDefault="0015304C" w:rsidP="007F7727">
      <w:pPr>
        <w:numPr>
          <w:ilvl w:val="0"/>
          <w:numId w:val="1"/>
        </w:numPr>
      </w:pPr>
      <w:r w:rsidRPr="0092088C">
        <w:t xml:space="preserve">Overtime: </w:t>
      </w:r>
      <w:sdt>
        <w:sdtPr>
          <w:rPr>
            <w:b/>
          </w:rPr>
          <w:alias w:val="Overtime"/>
          <w:tag w:val="Overtime"/>
          <w:id w:val="586359100"/>
          <w:placeholder>
            <w:docPart w:val="48BEED8DDBAB4F99AAEF852190261964"/>
          </w:placeholder>
          <w:showingPlcHdr/>
          <w:dropDownList>
            <w:listItem w:displayText="Y" w:value="Y"/>
            <w:listItem w:displayText="N" w:value="N"/>
          </w:dropDownList>
        </w:sdtPr>
        <w:sdtContent>
          <w:r w:rsidR="008159CE" w:rsidRPr="0092141B">
            <w:rPr>
              <w:rStyle w:val="PlaceholderText"/>
            </w:rPr>
            <w:t>Choose an item.</w:t>
          </w:r>
        </w:sdtContent>
      </w:sdt>
      <w:r w:rsidR="008159CE" w:rsidRPr="0092088C">
        <w:t xml:space="preserve"> </w:t>
      </w:r>
      <w:r w:rsidR="00A74203">
        <w:tab/>
      </w:r>
      <w:r w:rsidRPr="0092088C">
        <w:t xml:space="preserve">How </w:t>
      </w:r>
      <w:r w:rsidR="00186EC7" w:rsidRPr="0092088C">
        <w:t xml:space="preserve">much: </w:t>
      </w:r>
      <w:sdt>
        <w:sdtPr>
          <w:alias w:val="How much"/>
          <w:tag w:val="How much"/>
          <w:id w:val="1822384645"/>
          <w:placeholder>
            <w:docPart w:val="551F3DFEF8CF48AFB6544279BDD88B4E"/>
          </w:placeholder>
          <w:showingPlcHdr/>
          <w:text/>
        </w:sdtPr>
        <w:sdtEndPr>
          <w:rPr>
            <w:u w:val="single"/>
          </w:rPr>
        </w:sdtEndPr>
        <w:sdtContent>
          <w:r w:rsidR="00186EC7" w:rsidRPr="003D045B">
            <w:rPr>
              <w:rStyle w:val="PlaceholderText"/>
              <w:u w:val="single"/>
            </w:rPr>
            <w:t>Click or tap here to enter text.</w:t>
          </w:r>
        </w:sdtContent>
      </w:sdt>
      <w:r w:rsidR="00186EC7" w:rsidRPr="0092088C">
        <w:t>_</w:t>
      </w:r>
      <w:r w:rsidR="00B4188D" w:rsidRPr="0092088C">
        <w:t>___________</w:t>
      </w:r>
      <w:r w:rsidR="00A0426A" w:rsidRPr="0092088C">
        <w:t>_</w:t>
      </w:r>
    </w:p>
    <w:p w14:paraId="06EFBBE4" w14:textId="75365C46" w:rsidR="00535FC2" w:rsidRPr="0092088C" w:rsidRDefault="00535FC2" w:rsidP="007F7727">
      <w:pPr>
        <w:numPr>
          <w:ilvl w:val="0"/>
          <w:numId w:val="1"/>
        </w:numPr>
      </w:pPr>
      <w:r w:rsidRPr="0092088C">
        <w:t>Is</w:t>
      </w:r>
      <w:r w:rsidR="00CD1B96" w:rsidRPr="0092088C">
        <w:t xml:space="preserve"> there any schedule flexibility (if yes, explain</w:t>
      </w:r>
      <w:r w:rsidR="00620427" w:rsidRPr="0092088C">
        <w:t xml:space="preserve">)? </w:t>
      </w:r>
      <w:sdt>
        <w:sdtPr>
          <w:rPr>
            <w:u w:val="single"/>
          </w:rPr>
          <w:alias w:val="Explain if Flexibility"/>
          <w:tag w:val="Explain if Flexibility"/>
          <w:id w:val="-1898035382"/>
          <w:placeholder>
            <w:docPart w:val="253E5FFCECA844C0A9D58176478440C9"/>
          </w:placeholder>
          <w:showingPlcHdr/>
          <w:text/>
        </w:sdtPr>
        <w:sdtContent>
          <w:r w:rsidR="00620427" w:rsidRPr="003D045B">
            <w:rPr>
              <w:rStyle w:val="PlaceholderText"/>
              <w:u w:val="single"/>
            </w:rPr>
            <w:t>Click or tap here to enter text.</w:t>
          </w:r>
        </w:sdtContent>
      </w:sdt>
      <w:r w:rsidR="00620427" w:rsidRPr="0092088C">
        <w:t>_</w:t>
      </w:r>
      <w:r w:rsidR="00B4188D" w:rsidRPr="0092088C">
        <w:t>______</w:t>
      </w:r>
    </w:p>
    <w:p w14:paraId="3607C0B8" w14:textId="058FFDC5" w:rsidR="00416481" w:rsidRPr="0092088C" w:rsidRDefault="00416481" w:rsidP="008B12BE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Anticipated patient </w:t>
      </w:r>
      <w:r w:rsidR="005703A4" w:rsidRPr="0092088C">
        <w:rPr>
          <w:b/>
        </w:rPr>
        <w:t xml:space="preserve">volume: </w:t>
      </w:r>
      <w:sdt>
        <w:sdtPr>
          <w:rPr>
            <w:b/>
          </w:rPr>
          <w:alias w:val="Anticipated patient volume"/>
          <w:tag w:val="Anticipated patient volume"/>
          <w:id w:val="773914822"/>
          <w:placeholder>
            <w:docPart w:val="30BABBA5B9A44B86BE1FE889CBA4BBA2"/>
          </w:placeholder>
          <w:showingPlcHdr/>
          <w:text/>
        </w:sdtPr>
        <w:sdtEndPr>
          <w:rPr>
            <w:u w:val="single"/>
          </w:rPr>
        </w:sdtEndPr>
        <w:sdtContent>
          <w:r w:rsidR="008B12BE" w:rsidRPr="008475FC">
            <w:rPr>
              <w:rStyle w:val="PlaceholderText"/>
              <w:u w:val="single"/>
            </w:rPr>
            <w:t>Click or tap here to enter text.</w:t>
          </w:r>
        </w:sdtContent>
      </w:sdt>
      <w:r w:rsidR="008B12BE" w:rsidRPr="0092088C">
        <w:rPr>
          <w:b/>
        </w:rPr>
        <w:t xml:space="preserve"> </w:t>
      </w:r>
      <w:r w:rsidR="005703A4" w:rsidRPr="0092088C">
        <w:rPr>
          <w:b/>
        </w:rPr>
        <w:t>_</w:t>
      </w:r>
      <w:r w:rsidR="007E04E0" w:rsidRPr="0092088C">
        <w:rPr>
          <w:b/>
        </w:rPr>
        <w:t>_____________________</w:t>
      </w:r>
      <w:r w:rsidR="00C55356">
        <w:rPr>
          <w:b/>
        </w:rPr>
        <w:t>_</w:t>
      </w:r>
    </w:p>
    <w:p w14:paraId="627910BC" w14:textId="0DFDCBFE" w:rsidR="00416481" w:rsidRPr="0092088C" w:rsidRDefault="00B604CB" w:rsidP="008B12BE">
      <w:pPr>
        <w:numPr>
          <w:ilvl w:val="0"/>
          <w:numId w:val="1"/>
        </w:numPr>
      </w:pPr>
      <w:r w:rsidRPr="0092088C">
        <w:t>N</w:t>
      </w:r>
      <w:r w:rsidR="00317C6E" w:rsidRPr="0092088C">
        <w:t xml:space="preserve">umber and type of support staff (Nurses, CNN’s, MA’s Techs, </w:t>
      </w:r>
      <w:r w:rsidR="006D024F" w:rsidRPr="0092088C">
        <w:t xml:space="preserve">etc.) </w:t>
      </w:r>
      <w:sdt>
        <w:sdtPr>
          <w:alias w:val="Number and type of support staff "/>
          <w:tag w:val="Number and type of support staff "/>
          <w:id w:val="2118560988"/>
          <w:placeholder>
            <w:docPart w:val="B827CC2BCB064A74AC7AC7706B263D20"/>
          </w:placeholder>
          <w:showingPlcHdr/>
          <w:text/>
        </w:sdtPr>
        <w:sdtEndPr>
          <w:rPr>
            <w:u w:val="single"/>
          </w:rPr>
        </w:sdtEndPr>
        <w:sdtContent>
          <w:r w:rsidR="006D024F" w:rsidRPr="006810B8">
            <w:rPr>
              <w:rStyle w:val="PlaceholderText"/>
              <w:u w:val="single"/>
            </w:rPr>
            <w:t>Click or tap here to enter text.</w:t>
          </w:r>
        </w:sdtContent>
      </w:sdt>
      <w:r w:rsidR="007E04E0" w:rsidRPr="0092088C">
        <w:t>___________________________________</w:t>
      </w:r>
      <w:r w:rsidR="00317C6E" w:rsidRPr="0092088C">
        <w:t>___________________________</w:t>
      </w:r>
    </w:p>
    <w:p w14:paraId="5983D77C" w14:textId="03FED4B7" w:rsidR="00B26687" w:rsidRPr="0092088C" w:rsidRDefault="00FB1C95" w:rsidP="00B26687">
      <w:pPr>
        <w:numPr>
          <w:ilvl w:val="0"/>
          <w:numId w:val="1"/>
        </w:numPr>
      </w:pPr>
      <w:r w:rsidRPr="0092088C">
        <w:t>Amount of su</w:t>
      </w:r>
      <w:r w:rsidR="00057F34" w:rsidRPr="0092088C">
        <w:t xml:space="preserve">pervision </w:t>
      </w:r>
      <w:r w:rsidR="0001133E" w:rsidRPr="0092088C">
        <w:t xml:space="preserve">available: </w:t>
      </w:r>
      <w:r w:rsidR="00E60F44" w:rsidRPr="006810B8">
        <w:rPr>
          <w:u w:val="single"/>
        </w:rPr>
        <w:fldChar w:fldCharType="begin">
          <w:ffData>
            <w:name w:val="Text12"/>
            <w:enabled/>
            <w:calcOnExit w:val="0"/>
            <w:textInput>
              <w:type w:val="number"/>
            </w:textInput>
          </w:ffData>
        </w:fldChar>
      </w:r>
      <w:bookmarkStart w:id="11" w:name="Text12"/>
      <w:r w:rsidR="00E60F44" w:rsidRPr="006810B8">
        <w:rPr>
          <w:u w:val="single"/>
        </w:rPr>
        <w:instrText xml:space="preserve"> FORMTEXT </w:instrText>
      </w:r>
      <w:r w:rsidR="00E60F44" w:rsidRPr="006810B8">
        <w:rPr>
          <w:u w:val="single"/>
        </w:rPr>
      </w:r>
      <w:r w:rsidR="00E60F44" w:rsidRPr="006810B8">
        <w:rPr>
          <w:u w:val="single"/>
        </w:rPr>
        <w:fldChar w:fldCharType="separate"/>
      </w:r>
      <w:r w:rsidR="00E60F44" w:rsidRPr="006810B8">
        <w:rPr>
          <w:noProof/>
          <w:u w:val="single"/>
        </w:rPr>
        <w:t> </w:t>
      </w:r>
      <w:r w:rsidR="00E60F44" w:rsidRPr="006810B8">
        <w:rPr>
          <w:noProof/>
          <w:u w:val="single"/>
        </w:rPr>
        <w:t> </w:t>
      </w:r>
      <w:r w:rsidR="00E60F44" w:rsidRPr="006810B8">
        <w:rPr>
          <w:noProof/>
          <w:u w:val="single"/>
        </w:rPr>
        <w:t> </w:t>
      </w:r>
      <w:r w:rsidR="00E60F44" w:rsidRPr="006810B8">
        <w:rPr>
          <w:noProof/>
          <w:u w:val="single"/>
        </w:rPr>
        <w:t> </w:t>
      </w:r>
      <w:r w:rsidR="00E60F44" w:rsidRPr="006810B8">
        <w:rPr>
          <w:noProof/>
          <w:u w:val="single"/>
        </w:rPr>
        <w:t> </w:t>
      </w:r>
      <w:r w:rsidR="00E60F44" w:rsidRPr="006810B8">
        <w:rPr>
          <w:u w:val="single"/>
        </w:rPr>
        <w:fldChar w:fldCharType="end"/>
      </w:r>
      <w:bookmarkEnd w:id="11"/>
      <w:r w:rsidR="002E3F51" w:rsidRPr="0092088C">
        <w:t>____</w:t>
      </w:r>
      <w:r w:rsidR="00057F34" w:rsidRPr="0092088C">
        <w:t>___________________________________</w:t>
      </w:r>
    </w:p>
    <w:p w14:paraId="31EE8C0F" w14:textId="54BB8EAD" w:rsidR="00FB1C95" w:rsidRPr="0092088C" w:rsidRDefault="00FB1C95" w:rsidP="007F7727">
      <w:pPr>
        <w:numPr>
          <w:ilvl w:val="0"/>
          <w:numId w:val="1"/>
        </w:numPr>
      </w:pPr>
      <w:r w:rsidRPr="0092088C">
        <w:t xml:space="preserve">How much </w:t>
      </w:r>
      <w:r w:rsidR="00C73E3F" w:rsidRPr="0092088C">
        <w:t xml:space="preserve">autonomy? </w:t>
      </w:r>
      <w:r w:rsidR="00C73E3F" w:rsidRPr="006810B8">
        <w:rPr>
          <w:u w:val="single"/>
        </w:rPr>
        <w:fldChar w:fldCharType="begin">
          <w:ffData>
            <w:name w:val="Text13"/>
            <w:enabled/>
            <w:calcOnExit w:val="0"/>
            <w:textInput>
              <w:type w:val="number"/>
            </w:textInput>
          </w:ffData>
        </w:fldChar>
      </w:r>
      <w:bookmarkStart w:id="12" w:name="Text13"/>
      <w:r w:rsidR="00C73E3F" w:rsidRPr="006810B8">
        <w:rPr>
          <w:u w:val="single"/>
        </w:rPr>
        <w:instrText xml:space="preserve"> FORMTEXT </w:instrText>
      </w:r>
      <w:r w:rsidR="00C73E3F" w:rsidRPr="006810B8">
        <w:rPr>
          <w:u w:val="single"/>
        </w:rPr>
      </w:r>
      <w:r w:rsidR="00C73E3F" w:rsidRPr="006810B8">
        <w:rPr>
          <w:u w:val="single"/>
        </w:rPr>
        <w:fldChar w:fldCharType="separate"/>
      </w:r>
      <w:r w:rsidR="00C73E3F" w:rsidRPr="006810B8">
        <w:rPr>
          <w:noProof/>
          <w:u w:val="single"/>
        </w:rPr>
        <w:t> </w:t>
      </w:r>
      <w:r w:rsidR="00C73E3F" w:rsidRPr="006810B8">
        <w:rPr>
          <w:noProof/>
          <w:u w:val="single"/>
        </w:rPr>
        <w:t> </w:t>
      </w:r>
      <w:r w:rsidR="00C73E3F" w:rsidRPr="006810B8">
        <w:rPr>
          <w:noProof/>
          <w:u w:val="single"/>
        </w:rPr>
        <w:t> </w:t>
      </w:r>
      <w:r w:rsidR="00C73E3F" w:rsidRPr="006810B8">
        <w:rPr>
          <w:noProof/>
          <w:u w:val="single"/>
        </w:rPr>
        <w:t> </w:t>
      </w:r>
      <w:r w:rsidR="00C73E3F" w:rsidRPr="006810B8">
        <w:rPr>
          <w:noProof/>
          <w:u w:val="single"/>
        </w:rPr>
        <w:t> </w:t>
      </w:r>
      <w:r w:rsidR="00C73E3F" w:rsidRPr="006810B8">
        <w:rPr>
          <w:u w:val="single"/>
        </w:rPr>
        <w:fldChar w:fldCharType="end"/>
      </w:r>
      <w:bookmarkEnd w:id="12"/>
      <w:r w:rsidR="00057F34" w:rsidRPr="0092088C">
        <w:t>________________________________________________</w:t>
      </w:r>
    </w:p>
    <w:p w14:paraId="277FF763" w14:textId="4A5E7768" w:rsidR="00FB1C95" w:rsidRPr="0092088C" w:rsidRDefault="00FB1C95" w:rsidP="007F7727">
      <w:pPr>
        <w:numPr>
          <w:ilvl w:val="0"/>
          <w:numId w:val="1"/>
        </w:numPr>
      </w:pPr>
      <w:r w:rsidRPr="0092088C">
        <w:t>How available is backup assistance or coverage</w:t>
      </w:r>
      <w:r w:rsidR="00057F34" w:rsidRPr="0092088C">
        <w:t xml:space="preserve"> and where is it </w:t>
      </w:r>
      <w:r w:rsidR="00834F3D" w:rsidRPr="0092088C">
        <w:t xml:space="preserve">located? </w:t>
      </w:r>
      <w:sdt>
        <w:sdtPr>
          <w:alias w:val="backup assistance "/>
          <w:tag w:val="backup assistance "/>
          <w:id w:val="1626583325"/>
          <w:placeholder>
            <w:docPart w:val="11D01E8625CF49C998092D29A3894397"/>
          </w:placeholder>
          <w:showingPlcHdr/>
          <w:text/>
        </w:sdtPr>
        <w:sdtEndPr>
          <w:rPr>
            <w:u w:val="single"/>
          </w:rPr>
        </w:sdtEndPr>
        <w:sdtContent>
          <w:r w:rsidR="00834F3D" w:rsidRPr="00B52C95">
            <w:rPr>
              <w:rStyle w:val="PlaceholderText"/>
              <w:u w:val="single"/>
            </w:rPr>
            <w:t>Click or tap here to enter text.</w:t>
          </w:r>
        </w:sdtContent>
      </w:sdt>
      <w:r w:rsidR="00057F34" w:rsidRPr="0092088C">
        <w:t>_____________________________________________________________</w:t>
      </w:r>
    </w:p>
    <w:p w14:paraId="734265EE" w14:textId="3D705FF0" w:rsidR="00481482" w:rsidRPr="0092088C" w:rsidRDefault="00481482" w:rsidP="007F7727">
      <w:pPr>
        <w:numPr>
          <w:ilvl w:val="0"/>
          <w:numId w:val="1"/>
        </w:numPr>
      </w:pPr>
      <w:r w:rsidRPr="0092088C">
        <w:lastRenderedPageBreak/>
        <w:t>Type of Medical Record keeping:</w:t>
      </w:r>
      <w:r w:rsidR="001A297B" w:rsidRPr="001A297B">
        <w:t xml:space="preserve"> </w:t>
      </w:r>
      <w:sdt>
        <w:sdtPr>
          <w:alias w:val="Type of Medical Record keeping"/>
          <w:tag w:val="Type of Medical Record keeping"/>
          <w:id w:val="127829596"/>
          <w:placeholder>
            <w:docPart w:val="F877BAA78A704A759453C9BAD8508F86"/>
          </w:placeholder>
          <w:showingPlcHdr/>
          <w:dropDownList>
            <w:listItem w:displayText="Electronic " w:value="Electronic "/>
            <w:listItem w:displayText="System" w:value="System"/>
          </w:dropDownList>
        </w:sdtPr>
        <w:sdtEndPr>
          <w:rPr>
            <w:u w:val="single"/>
          </w:rPr>
        </w:sdtEndPr>
        <w:sdtContent>
          <w:r w:rsidR="001A297B" w:rsidRPr="001A297B">
            <w:rPr>
              <w:rStyle w:val="PlaceholderText"/>
              <w:u w:val="single"/>
            </w:rPr>
            <w:t>Choose an item.</w:t>
          </w:r>
        </w:sdtContent>
      </w:sdt>
      <w:r w:rsidR="00884892">
        <w:t>________________</w:t>
      </w:r>
      <w:r w:rsidR="00F105AE">
        <w:t>__________</w:t>
      </w:r>
    </w:p>
    <w:p w14:paraId="554D5AEA" w14:textId="4AB00E42" w:rsidR="00482E0B" w:rsidRPr="0092088C" w:rsidRDefault="00482E0B" w:rsidP="007F7727">
      <w:pPr>
        <w:numPr>
          <w:ilvl w:val="0"/>
          <w:numId w:val="1"/>
        </w:numPr>
      </w:pPr>
      <w:r w:rsidRPr="0092088C">
        <w:t>Other services o</w:t>
      </w:r>
      <w:r w:rsidR="00F105AE">
        <w:t xml:space="preserve">n site: </w:t>
      </w:r>
      <w:sdt>
        <w:sdtPr>
          <w:rPr>
            <w:u w:val="single"/>
          </w:rPr>
          <w:alias w:val="Other services "/>
          <w:tag w:val="Other services "/>
          <w:id w:val="2074314429"/>
          <w:placeholder>
            <w:docPart w:val="61D45A2BACC54DCB919136D52043394C"/>
          </w:placeholder>
          <w:showingPlcHdr/>
          <w:dropDownList>
            <w:listItem w:displayText="X-ray" w:value="X-ray"/>
            <w:listItem w:displayText="Lap" w:value="Lap"/>
            <w:listItem w:displayText="Rx" w:value="Rx"/>
            <w:listItem w:displayText="Other" w:value="Other"/>
          </w:dropDownList>
        </w:sdtPr>
        <w:sdtContent>
          <w:r w:rsidR="00042A44" w:rsidRPr="00B52C95">
            <w:rPr>
              <w:rStyle w:val="PlaceholderText"/>
              <w:u w:val="single"/>
            </w:rPr>
            <w:t>Choose an item.</w:t>
          </w:r>
        </w:sdtContent>
      </w:sdt>
      <w:r w:rsidRPr="0092088C">
        <w:t xml:space="preserve"> </w:t>
      </w:r>
      <w:r w:rsidR="00042A44">
        <w:tab/>
      </w:r>
      <w:r w:rsidRPr="0092088C">
        <w:t>Other</w:t>
      </w:r>
      <w:r w:rsidR="00042A44" w:rsidRPr="00042A44">
        <w:t xml:space="preserve"> </w:t>
      </w:r>
      <w:sdt>
        <w:sdtPr>
          <w:alias w:val="Other Services"/>
          <w:tag w:val="Other Services"/>
          <w:id w:val="1351228514"/>
          <w:placeholder>
            <w:docPart w:val="C0019D108CA54F0182DA75B22BC396B2"/>
          </w:placeholder>
          <w:showingPlcHdr/>
          <w:text/>
        </w:sdtPr>
        <w:sdtEndPr>
          <w:rPr>
            <w:u w:val="single"/>
          </w:rPr>
        </w:sdtEndPr>
        <w:sdtContent>
          <w:r w:rsidR="00042A44" w:rsidRPr="00B52C95">
            <w:rPr>
              <w:rStyle w:val="PlaceholderText"/>
              <w:u w:val="single"/>
            </w:rPr>
            <w:t>Click or tap here to enter text.</w:t>
          </w:r>
        </w:sdtContent>
      </w:sdt>
      <w:r w:rsidRPr="0092088C">
        <w:t>_____</w:t>
      </w:r>
    </w:p>
    <w:p w14:paraId="13A59BCD" w14:textId="77777777" w:rsidR="00482E0B" w:rsidRPr="0092088C" w:rsidRDefault="00482E0B" w:rsidP="005F563D">
      <w:pPr>
        <w:rPr>
          <w:b/>
          <w:u w:val="single"/>
        </w:rPr>
      </w:pPr>
    </w:p>
    <w:p w14:paraId="5356C450" w14:textId="77777777" w:rsidR="005F563D" w:rsidRPr="0092088C" w:rsidRDefault="005F563D" w:rsidP="005F563D">
      <w:pPr>
        <w:rPr>
          <w:b/>
          <w:u w:val="single"/>
        </w:rPr>
      </w:pPr>
      <w:r w:rsidRPr="0092088C">
        <w:rPr>
          <w:b/>
          <w:u w:val="single"/>
        </w:rPr>
        <w:t>Fee</w:t>
      </w:r>
    </w:p>
    <w:p w14:paraId="4D5DB0E0" w14:textId="77777777" w:rsidR="007E3B01" w:rsidRDefault="00B94D81" w:rsidP="003D0F09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Who approves </w:t>
      </w:r>
      <w:r w:rsidR="00AD4628" w:rsidRPr="0092088C">
        <w:rPr>
          <w:b/>
        </w:rPr>
        <w:t>our</w:t>
      </w:r>
      <w:r w:rsidRPr="0092088C">
        <w:rPr>
          <w:b/>
        </w:rPr>
        <w:t xml:space="preserve"> fee?</w:t>
      </w:r>
    </w:p>
    <w:p w14:paraId="42B61DC9" w14:textId="6FBBAECE" w:rsidR="00F36DAA" w:rsidRPr="0092088C" w:rsidRDefault="00B94D81" w:rsidP="007E3B01">
      <w:pPr>
        <w:ind w:left="720"/>
        <w:rPr>
          <w:b/>
        </w:rPr>
      </w:pPr>
      <w:r w:rsidRPr="0092088C">
        <w:rPr>
          <w:b/>
        </w:rPr>
        <w:t xml:space="preserve"> </w:t>
      </w:r>
      <w:r w:rsidR="00713CD9" w:rsidRPr="0092088C">
        <w:rPr>
          <w:b/>
        </w:rPr>
        <w:t xml:space="preserve">Name: </w:t>
      </w:r>
      <w:sdt>
        <w:sdtPr>
          <w:rPr>
            <w:b/>
            <w:u w:val="single"/>
          </w:rPr>
          <w:alias w:val="Name Of Approve fee"/>
          <w:tag w:val="Name Of Approve fee"/>
          <w:id w:val="1137995344"/>
          <w:placeholder>
            <w:docPart w:val="8415DAE92F6C4046B8B804BADA4E98F7"/>
          </w:placeholder>
          <w:showingPlcHdr/>
          <w:text/>
        </w:sdtPr>
        <w:sdtContent>
          <w:r w:rsidR="003D0F09" w:rsidRPr="00B52C95">
            <w:rPr>
              <w:rStyle w:val="PlaceholderText"/>
              <w:u w:val="single"/>
            </w:rPr>
            <w:t>Click or tap here to enter text.</w:t>
          </w:r>
        </w:sdtContent>
      </w:sdt>
      <w:r w:rsidR="007E3B01">
        <w:rPr>
          <w:b/>
          <w:u w:val="single"/>
        </w:rPr>
        <w:tab/>
      </w:r>
      <w:r w:rsidR="00713CD9" w:rsidRPr="0092088C">
        <w:rPr>
          <w:b/>
        </w:rPr>
        <w:t xml:space="preserve">Title: </w:t>
      </w:r>
      <w:sdt>
        <w:sdtPr>
          <w:rPr>
            <w:b/>
            <w:u w:val="single"/>
          </w:rPr>
          <w:alias w:val="Title Of Approve fee"/>
          <w:tag w:val="Title Of Approve fee"/>
          <w:id w:val="384150881"/>
          <w:placeholder>
            <w:docPart w:val="98F8448493B640E593146030D3A59255"/>
          </w:placeholder>
          <w:showingPlcHdr/>
          <w:text/>
        </w:sdtPr>
        <w:sdtContent>
          <w:r w:rsidR="003D0F09" w:rsidRPr="00B52C95">
            <w:rPr>
              <w:rStyle w:val="PlaceholderText"/>
              <w:u w:val="single"/>
            </w:rPr>
            <w:t>Click or tap here to enter text.</w:t>
          </w:r>
        </w:sdtContent>
      </w:sdt>
      <w:r w:rsidR="00713CD9" w:rsidRPr="0092088C">
        <w:rPr>
          <w:b/>
        </w:rPr>
        <w:t>_</w:t>
      </w:r>
      <w:r w:rsidRPr="0092088C">
        <w:rPr>
          <w:b/>
        </w:rPr>
        <w:t>____</w:t>
      </w:r>
    </w:p>
    <w:p w14:paraId="5FA17100" w14:textId="7667DEEC" w:rsidR="00F36DAA" w:rsidRPr="0092088C" w:rsidRDefault="00F36DAA" w:rsidP="007F7727">
      <w:pPr>
        <w:numPr>
          <w:ilvl w:val="0"/>
          <w:numId w:val="1"/>
        </w:numPr>
        <w:rPr>
          <w:b/>
        </w:rPr>
      </w:pPr>
      <w:r w:rsidRPr="0092088C">
        <w:rPr>
          <w:b/>
        </w:rPr>
        <w:t>Fee amount</w:t>
      </w:r>
      <w:r w:rsidR="00B94D81" w:rsidRPr="0092088C">
        <w:rPr>
          <w:b/>
        </w:rPr>
        <w:t xml:space="preserve"> quoted</w:t>
      </w:r>
      <w:r w:rsidRPr="0092088C">
        <w:rPr>
          <w:b/>
        </w:rPr>
        <w:t xml:space="preserve">: </w:t>
      </w:r>
      <w:r w:rsidR="00E27F9A" w:rsidRPr="00B52C95">
        <w:rPr>
          <w:b/>
          <w:u w:val="single"/>
        </w:rPr>
        <w:fldChar w:fldCharType="begin">
          <w:ffData>
            <w:name w:val="Text14"/>
            <w:enabled/>
            <w:calcOnExit w:val="0"/>
            <w:textInput>
              <w:type w:val="number"/>
            </w:textInput>
          </w:ffData>
        </w:fldChar>
      </w:r>
      <w:bookmarkStart w:id="13" w:name="Text14"/>
      <w:r w:rsidR="00E27F9A" w:rsidRPr="00B52C95">
        <w:rPr>
          <w:b/>
          <w:u w:val="single"/>
        </w:rPr>
        <w:instrText xml:space="preserve"> FORMTEXT </w:instrText>
      </w:r>
      <w:r w:rsidR="00E27F9A" w:rsidRPr="00B52C95">
        <w:rPr>
          <w:b/>
          <w:u w:val="single"/>
        </w:rPr>
      </w:r>
      <w:r w:rsidR="00E27F9A" w:rsidRPr="00B52C95">
        <w:rPr>
          <w:b/>
          <w:u w:val="single"/>
        </w:rPr>
        <w:fldChar w:fldCharType="separate"/>
      </w:r>
      <w:r w:rsidR="00E27F9A" w:rsidRPr="00B52C95">
        <w:rPr>
          <w:b/>
          <w:noProof/>
          <w:u w:val="single"/>
        </w:rPr>
        <w:t> </w:t>
      </w:r>
      <w:r w:rsidR="00E27F9A" w:rsidRPr="00B52C95">
        <w:rPr>
          <w:b/>
          <w:noProof/>
          <w:u w:val="single"/>
        </w:rPr>
        <w:t> </w:t>
      </w:r>
      <w:r w:rsidR="00E27F9A" w:rsidRPr="00B52C95">
        <w:rPr>
          <w:b/>
          <w:noProof/>
          <w:u w:val="single"/>
        </w:rPr>
        <w:t> </w:t>
      </w:r>
      <w:r w:rsidR="00E27F9A" w:rsidRPr="00B52C95">
        <w:rPr>
          <w:b/>
          <w:noProof/>
          <w:u w:val="single"/>
        </w:rPr>
        <w:t> </w:t>
      </w:r>
      <w:r w:rsidR="00E27F9A" w:rsidRPr="00B52C95">
        <w:rPr>
          <w:b/>
          <w:noProof/>
          <w:u w:val="single"/>
        </w:rPr>
        <w:t> </w:t>
      </w:r>
      <w:r w:rsidR="00E27F9A" w:rsidRPr="00B52C95">
        <w:rPr>
          <w:b/>
          <w:u w:val="single"/>
        </w:rPr>
        <w:fldChar w:fldCharType="end"/>
      </w:r>
      <w:bookmarkEnd w:id="13"/>
      <w:r w:rsidR="00E27F9A">
        <w:rPr>
          <w:b/>
        </w:rPr>
        <w:tab/>
      </w:r>
      <w:r w:rsidR="00E27F9A">
        <w:rPr>
          <w:b/>
        </w:rPr>
        <w:tab/>
      </w:r>
      <w:r w:rsidR="00E27F9A">
        <w:rPr>
          <w:b/>
        </w:rPr>
        <w:tab/>
      </w:r>
      <w:r w:rsidR="00B94D81" w:rsidRPr="0092088C">
        <w:rPr>
          <w:b/>
        </w:rPr>
        <w:t>Approved</w:t>
      </w:r>
      <w:r w:rsidR="00E27F9A">
        <w:rPr>
          <w:b/>
        </w:rPr>
        <w:t xml:space="preserve">: </w:t>
      </w:r>
      <w:sdt>
        <w:sdtPr>
          <w:rPr>
            <w:b/>
            <w:u w:val="single"/>
          </w:rPr>
          <w:alias w:val="Fee amount Approved"/>
          <w:tag w:val="Fee amount Approved"/>
          <w:id w:val="-2015674384"/>
          <w:placeholder>
            <w:docPart w:val="99BE16C17AB74D3D977FCA745719D004"/>
          </w:placeholder>
          <w:showingPlcHdr/>
          <w:dropDownList>
            <w:listItem w:displayText="Yes" w:value="Yes"/>
            <w:listItem w:displayText="No" w:value="No"/>
            <w:listItem w:displayText="Not Sure" w:value="Not Sure"/>
          </w:dropDownList>
        </w:sdtPr>
        <w:sdtContent>
          <w:r w:rsidR="00E27F9A" w:rsidRPr="00B52C95">
            <w:rPr>
              <w:rStyle w:val="PlaceholderText"/>
              <w:u w:val="single"/>
            </w:rPr>
            <w:t>Choose an item.</w:t>
          </w:r>
        </w:sdtContent>
      </w:sdt>
      <w:r w:rsidR="00C60679" w:rsidRPr="0092088C">
        <w:rPr>
          <w:b/>
        </w:rPr>
        <w:t xml:space="preserve"> </w:t>
      </w:r>
    </w:p>
    <w:p w14:paraId="4F78E3B1" w14:textId="59F28B02" w:rsidR="00C1428D" w:rsidRPr="0092088C" w:rsidRDefault="00C1428D" w:rsidP="007F7727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If not approved, how was the fee issue </w:t>
      </w:r>
      <w:r w:rsidR="0042230C" w:rsidRPr="0092088C">
        <w:rPr>
          <w:b/>
        </w:rPr>
        <w:t xml:space="preserve">left? </w:t>
      </w:r>
      <w:sdt>
        <w:sdtPr>
          <w:rPr>
            <w:b/>
            <w:u w:val="single"/>
          </w:rPr>
          <w:alias w:val="fee issue left"/>
          <w:tag w:val="fee issue left"/>
          <w:id w:val="1832172211"/>
          <w:placeholder>
            <w:docPart w:val="C04C10C4944D4B29876DB0395B2B2896"/>
          </w:placeholder>
          <w:showingPlcHdr/>
          <w:text/>
        </w:sdtPr>
        <w:sdtContent>
          <w:r w:rsidR="0042230C" w:rsidRPr="00B52C95">
            <w:rPr>
              <w:rStyle w:val="PlaceholderText"/>
              <w:u w:val="single"/>
            </w:rPr>
            <w:t>Click or tap here to enter text.</w:t>
          </w:r>
        </w:sdtContent>
      </w:sdt>
      <w:r w:rsidR="0042230C" w:rsidRPr="0092088C">
        <w:rPr>
          <w:b/>
        </w:rPr>
        <w:t>_</w:t>
      </w:r>
      <w:r w:rsidRPr="0092088C">
        <w:rPr>
          <w:b/>
        </w:rPr>
        <w:t>____</w:t>
      </w:r>
      <w:r w:rsidR="00AD12C7" w:rsidRPr="0092088C">
        <w:rPr>
          <w:b/>
        </w:rPr>
        <w:t>_____</w:t>
      </w:r>
    </w:p>
    <w:p w14:paraId="6BC3DD35" w14:textId="5CEDEE6C" w:rsidR="00766C32" w:rsidRPr="0092088C" w:rsidRDefault="00766C32" w:rsidP="00EF7D97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Fee </w:t>
      </w:r>
      <w:r w:rsidR="00EF7D97" w:rsidRPr="0092088C">
        <w:rPr>
          <w:b/>
        </w:rPr>
        <w:t xml:space="preserve">Notes: </w:t>
      </w:r>
      <w:sdt>
        <w:sdtPr>
          <w:rPr>
            <w:b/>
            <w:u w:val="single"/>
          </w:rPr>
          <w:alias w:val="Fee Notes"/>
          <w:tag w:val="Fee Notes"/>
          <w:id w:val="-1906291162"/>
          <w:placeholder>
            <w:docPart w:val="48A4C2AC515244A99E2D5B5045756899"/>
          </w:placeholder>
          <w:showingPlcHdr/>
          <w:text/>
        </w:sdtPr>
        <w:sdtContent>
          <w:r w:rsidR="00EF7D97" w:rsidRPr="00CA4724">
            <w:rPr>
              <w:rStyle w:val="PlaceholderText"/>
              <w:u w:val="single"/>
            </w:rPr>
            <w:t>Click or tap here to enter text.</w:t>
          </w:r>
        </w:sdtContent>
      </w:sdt>
      <w:r w:rsidR="00EF7D97" w:rsidRPr="0092088C">
        <w:rPr>
          <w:b/>
        </w:rPr>
        <w:t>_</w:t>
      </w:r>
      <w:r w:rsidRPr="0092088C">
        <w:rPr>
          <w:b/>
        </w:rPr>
        <w:t>_____________________________</w:t>
      </w:r>
      <w:r w:rsidR="00AD12C7" w:rsidRPr="0092088C">
        <w:rPr>
          <w:b/>
        </w:rPr>
        <w:t>_______</w:t>
      </w:r>
    </w:p>
    <w:p w14:paraId="540A2746" w14:textId="745BC7C5" w:rsidR="00F36DAA" w:rsidRPr="0092088C" w:rsidRDefault="00F36DAA" w:rsidP="007F7727">
      <w:pPr>
        <w:numPr>
          <w:ilvl w:val="0"/>
          <w:numId w:val="1"/>
        </w:numPr>
        <w:rPr>
          <w:b/>
        </w:rPr>
      </w:pPr>
      <w:r w:rsidRPr="0092088C">
        <w:rPr>
          <w:b/>
        </w:rPr>
        <w:t>Guarantee</w:t>
      </w:r>
      <w:r w:rsidR="00B84826" w:rsidRPr="0092088C">
        <w:rPr>
          <w:b/>
        </w:rPr>
        <w:t xml:space="preserve">: </w:t>
      </w:r>
      <w:r w:rsidR="00EF7D97" w:rsidRPr="00CA4724">
        <w:rPr>
          <w:b/>
          <w:u w:val="single"/>
        </w:rPr>
        <w:fldChar w:fldCharType="begin">
          <w:ffData>
            <w:name w:val="Text15"/>
            <w:enabled/>
            <w:calcOnExit w:val="0"/>
            <w:textInput>
              <w:type w:val="number"/>
            </w:textInput>
          </w:ffData>
        </w:fldChar>
      </w:r>
      <w:bookmarkStart w:id="14" w:name="Text15"/>
      <w:r w:rsidR="00EF7D97" w:rsidRPr="00CA4724">
        <w:rPr>
          <w:b/>
          <w:u w:val="single"/>
        </w:rPr>
        <w:instrText xml:space="preserve"> FORMTEXT </w:instrText>
      </w:r>
      <w:r w:rsidR="00EF7D97" w:rsidRPr="00CA4724">
        <w:rPr>
          <w:b/>
          <w:u w:val="single"/>
        </w:rPr>
      </w:r>
      <w:r w:rsidR="00EF7D97" w:rsidRPr="00CA4724">
        <w:rPr>
          <w:b/>
          <w:u w:val="single"/>
        </w:rPr>
        <w:fldChar w:fldCharType="separate"/>
      </w:r>
      <w:r w:rsidR="00EF7D97" w:rsidRPr="00CA4724">
        <w:rPr>
          <w:b/>
          <w:noProof/>
          <w:u w:val="single"/>
        </w:rPr>
        <w:t> </w:t>
      </w:r>
      <w:r w:rsidR="00EF7D97" w:rsidRPr="00CA4724">
        <w:rPr>
          <w:b/>
          <w:noProof/>
          <w:u w:val="single"/>
        </w:rPr>
        <w:t> </w:t>
      </w:r>
      <w:r w:rsidR="00EF7D97" w:rsidRPr="00CA4724">
        <w:rPr>
          <w:b/>
          <w:noProof/>
          <w:u w:val="single"/>
        </w:rPr>
        <w:t> </w:t>
      </w:r>
      <w:r w:rsidR="00EF7D97" w:rsidRPr="00CA4724">
        <w:rPr>
          <w:b/>
          <w:noProof/>
          <w:u w:val="single"/>
        </w:rPr>
        <w:t> </w:t>
      </w:r>
      <w:r w:rsidR="00EF7D97" w:rsidRPr="00CA4724">
        <w:rPr>
          <w:b/>
          <w:noProof/>
          <w:u w:val="single"/>
        </w:rPr>
        <w:t> </w:t>
      </w:r>
      <w:r w:rsidR="00EF7D97" w:rsidRPr="00CA4724">
        <w:rPr>
          <w:b/>
          <w:u w:val="single"/>
        </w:rPr>
        <w:fldChar w:fldCharType="end"/>
      </w:r>
      <w:bookmarkEnd w:id="14"/>
      <w:r w:rsidR="00B84826" w:rsidRPr="0092088C">
        <w:rPr>
          <w:b/>
        </w:rPr>
        <w:t xml:space="preserve"> </w:t>
      </w:r>
      <w:r w:rsidR="001A2DF8" w:rsidRPr="0092088C">
        <w:rPr>
          <w:b/>
        </w:rPr>
        <w:t>(</w:t>
      </w:r>
      <w:r w:rsidR="00B84826" w:rsidRPr="0092088C">
        <w:rPr>
          <w:b/>
        </w:rPr>
        <w:t>Day</w:t>
      </w:r>
      <w:r w:rsidR="001A2DF8" w:rsidRPr="0092088C">
        <w:rPr>
          <w:b/>
        </w:rPr>
        <w:t>s)</w:t>
      </w:r>
      <w:r w:rsidR="00B84826" w:rsidRPr="0092088C">
        <w:rPr>
          <w:b/>
        </w:rPr>
        <w:t>.</w:t>
      </w:r>
    </w:p>
    <w:p w14:paraId="24918D5C" w14:textId="77777777" w:rsidR="00C42201" w:rsidRPr="0092088C" w:rsidRDefault="00C42201" w:rsidP="007F21EC">
      <w:pPr>
        <w:rPr>
          <w:b/>
          <w:u w:val="single"/>
        </w:rPr>
      </w:pPr>
    </w:p>
    <w:p w14:paraId="7EE8CF98" w14:textId="77777777" w:rsidR="007F21EC" w:rsidRPr="0092088C" w:rsidRDefault="007F21EC" w:rsidP="007F21EC">
      <w:pPr>
        <w:rPr>
          <w:b/>
          <w:u w:val="single"/>
        </w:rPr>
      </w:pPr>
      <w:r w:rsidRPr="0092088C">
        <w:rPr>
          <w:b/>
          <w:u w:val="single"/>
        </w:rPr>
        <w:t>Compensation</w:t>
      </w:r>
    </w:p>
    <w:p w14:paraId="4470FDDE" w14:textId="4003235D" w:rsidR="007F21EC" w:rsidRPr="0092088C" w:rsidRDefault="007F21EC" w:rsidP="007F21EC">
      <w:pPr>
        <w:numPr>
          <w:ilvl w:val="0"/>
          <w:numId w:val="1"/>
        </w:numPr>
        <w:rPr>
          <w:b/>
        </w:rPr>
      </w:pPr>
      <w:r w:rsidRPr="0092088C">
        <w:rPr>
          <w:b/>
        </w:rPr>
        <w:t>Base Range</w:t>
      </w:r>
      <w:r w:rsidRPr="0092088C">
        <w:t>:</w:t>
      </w:r>
      <w:r w:rsidRPr="0092088C">
        <w:rPr>
          <w:b/>
        </w:rPr>
        <w:t xml:space="preserve"> </w:t>
      </w:r>
      <w:r w:rsidR="00171D98" w:rsidRPr="002B04EA">
        <w:rPr>
          <w:b/>
          <w:u w:val="single"/>
        </w:rPr>
        <w:fldChar w:fldCharType="begin">
          <w:ffData>
            <w:name w:val="Text16"/>
            <w:enabled/>
            <w:calcOnExit w:val="0"/>
            <w:textInput>
              <w:type w:val="number"/>
            </w:textInput>
          </w:ffData>
        </w:fldChar>
      </w:r>
      <w:bookmarkStart w:id="15" w:name="Text16"/>
      <w:r w:rsidR="00171D98" w:rsidRPr="002B04EA">
        <w:rPr>
          <w:b/>
          <w:u w:val="single"/>
        </w:rPr>
        <w:instrText xml:space="preserve"> FORMTEXT </w:instrText>
      </w:r>
      <w:r w:rsidR="00171D98" w:rsidRPr="002B04EA">
        <w:rPr>
          <w:b/>
          <w:u w:val="single"/>
        </w:rPr>
      </w:r>
      <w:r w:rsidR="00171D98" w:rsidRPr="002B04EA">
        <w:rPr>
          <w:b/>
          <w:u w:val="single"/>
        </w:rPr>
        <w:fldChar w:fldCharType="separate"/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u w:val="single"/>
        </w:rPr>
        <w:fldChar w:fldCharType="end"/>
      </w:r>
      <w:bookmarkEnd w:id="15"/>
      <w:r w:rsidRPr="0092088C">
        <w:rPr>
          <w:b/>
        </w:rPr>
        <w:t>________</w:t>
      </w:r>
      <w:r w:rsidR="006950A8" w:rsidRPr="0092088C">
        <w:rPr>
          <w:b/>
        </w:rPr>
        <w:t>_</w:t>
      </w:r>
      <w:r w:rsidR="00F105AE">
        <w:rPr>
          <w:b/>
        </w:rPr>
        <w:t>_____</w:t>
      </w:r>
      <w:r w:rsidR="006950A8" w:rsidRPr="0092088C">
        <w:rPr>
          <w:b/>
        </w:rPr>
        <w:t>__</w:t>
      </w:r>
      <w:r w:rsidR="001B0035" w:rsidRPr="0092088C">
        <w:rPr>
          <w:b/>
        </w:rPr>
        <w:t>______</w:t>
      </w:r>
      <w:r w:rsidR="00F105AE">
        <w:rPr>
          <w:b/>
        </w:rPr>
        <w:t>_____</w:t>
      </w:r>
      <w:r w:rsidRPr="0092088C">
        <w:rPr>
          <w:b/>
        </w:rPr>
        <w:t xml:space="preserve"> to </w:t>
      </w:r>
      <w:r w:rsidR="00171D98" w:rsidRPr="002B04EA">
        <w:rPr>
          <w:b/>
          <w:u w:val="single"/>
        </w:rPr>
        <w:fldChar w:fldCharType="begin">
          <w:ffData>
            <w:name w:val="Text17"/>
            <w:enabled/>
            <w:calcOnExit w:val="0"/>
            <w:textInput>
              <w:type w:val="number"/>
            </w:textInput>
          </w:ffData>
        </w:fldChar>
      </w:r>
      <w:bookmarkStart w:id="16" w:name="Text17"/>
      <w:r w:rsidR="00171D98" w:rsidRPr="002B04EA">
        <w:rPr>
          <w:b/>
          <w:u w:val="single"/>
        </w:rPr>
        <w:instrText xml:space="preserve"> FORMTEXT </w:instrText>
      </w:r>
      <w:r w:rsidR="00171D98" w:rsidRPr="002B04EA">
        <w:rPr>
          <w:b/>
          <w:u w:val="single"/>
        </w:rPr>
      </w:r>
      <w:r w:rsidR="00171D98" w:rsidRPr="002B04EA">
        <w:rPr>
          <w:b/>
          <w:u w:val="single"/>
        </w:rPr>
        <w:fldChar w:fldCharType="separate"/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noProof/>
          <w:u w:val="single"/>
        </w:rPr>
        <w:t> </w:t>
      </w:r>
      <w:r w:rsidR="00171D98" w:rsidRPr="002B04EA">
        <w:rPr>
          <w:b/>
          <w:u w:val="single"/>
        </w:rPr>
        <w:fldChar w:fldCharType="end"/>
      </w:r>
      <w:bookmarkEnd w:id="16"/>
      <w:r w:rsidR="00171D98">
        <w:rPr>
          <w:b/>
        </w:rPr>
        <w:t xml:space="preserve">    </w:t>
      </w:r>
    </w:p>
    <w:p w14:paraId="3DC80D08" w14:textId="3BAF55B1" w:rsidR="00500759" w:rsidRPr="0092088C" w:rsidRDefault="00500759" w:rsidP="000A0086">
      <w:pPr>
        <w:numPr>
          <w:ilvl w:val="0"/>
          <w:numId w:val="1"/>
        </w:numPr>
        <w:rPr>
          <w:b/>
        </w:rPr>
      </w:pPr>
      <w:r w:rsidRPr="0092088C">
        <w:rPr>
          <w:b/>
        </w:rPr>
        <w:t>Maximum hire-in</w:t>
      </w:r>
      <w:r w:rsidRPr="0092088C">
        <w:t>:</w:t>
      </w:r>
      <w:r w:rsidRPr="0092088C">
        <w:rPr>
          <w:b/>
        </w:rPr>
        <w:t xml:space="preserve"> For a new grad</w:t>
      </w:r>
      <w:r w:rsidR="00171D98" w:rsidRPr="00363ED2">
        <w:rPr>
          <w:b/>
          <w:u w:val="single"/>
        </w:rPr>
        <w:fldChar w:fldCharType="begin">
          <w:ffData>
            <w:name w:val="Text18"/>
            <w:enabled/>
            <w:calcOnExit w:val="0"/>
            <w:textInput>
              <w:type w:val="number"/>
            </w:textInput>
          </w:ffData>
        </w:fldChar>
      </w:r>
      <w:bookmarkStart w:id="17" w:name="Text18"/>
      <w:r w:rsidR="00171D98" w:rsidRPr="00363ED2">
        <w:rPr>
          <w:b/>
          <w:u w:val="single"/>
        </w:rPr>
        <w:instrText xml:space="preserve"> FORMTEXT </w:instrText>
      </w:r>
      <w:r w:rsidR="00171D98" w:rsidRPr="00363ED2">
        <w:rPr>
          <w:b/>
          <w:u w:val="single"/>
        </w:rPr>
      </w:r>
      <w:r w:rsidR="00171D98" w:rsidRPr="00363ED2">
        <w:rPr>
          <w:b/>
          <w:u w:val="single"/>
        </w:rPr>
        <w:fldChar w:fldCharType="separate"/>
      </w:r>
      <w:r w:rsidR="00171D98" w:rsidRPr="00363ED2">
        <w:rPr>
          <w:b/>
          <w:noProof/>
          <w:u w:val="single"/>
        </w:rPr>
        <w:t> </w:t>
      </w:r>
      <w:r w:rsidR="00171D98" w:rsidRPr="00363ED2">
        <w:rPr>
          <w:b/>
          <w:noProof/>
          <w:u w:val="single"/>
        </w:rPr>
        <w:t> </w:t>
      </w:r>
      <w:r w:rsidR="00171D98" w:rsidRPr="00363ED2">
        <w:rPr>
          <w:b/>
          <w:noProof/>
          <w:u w:val="single"/>
        </w:rPr>
        <w:t> </w:t>
      </w:r>
      <w:r w:rsidR="00171D98" w:rsidRPr="00363ED2">
        <w:rPr>
          <w:b/>
          <w:noProof/>
          <w:u w:val="single"/>
        </w:rPr>
        <w:t> </w:t>
      </w:r>
      <w:r w:rsidR="00171D98" w:rsidRPr="00363ED2">
        <w:rPr>
          <w:b/>
          <w:noProof/>
          <w:u w:val="single"/>
        </w:rPr>
        <w:t> </w:t>
      </w:r>
      <w:r w:rsidR="00171D98" w:rsidRPr="00363ED2">
        <w:rPr>
          <w:b/>
          <w:u w:val="single"/>
        </w:rPr>
        <w:fldChar w:fldCharType="end"/>
      </w:r>
      <w:bookmarkEnd w:id="17"/>
      <w:r w:rsidRPr="0092088C">
        <w:rPr>
          <w:b/>
        </w:rPr>
        <w:t>_</w:t>
      </w:r>
      <w:r w:rsidR="007F013E" w:rsidRPr="0092088C">
        <w:rPr>
          <w:b/>
        </w:rPr>
        <w:t>_</w:t>
      </w:r>
      <w:r w:rsidRPr="0092088C">
        <w:rPr>
          <w:b/>
        </w:rPr>
        <w:t xml:space="preserve">_______ </w:t>
      </w:r>
    </w:p>
    <w:p w14:paraId="3EA8CE83" w14:textId="3CD22B31" w:rsidR="0096030C" w:rsidRPr="0092088C" w:rsidRDefault="006B38B3" w:rsidP="007F21EC">
      <w:pPr>
        <w:numPr>
          <w:ilvl w:val="0"/>
          <w:numId w:val="1"/>
        </w:numPr>
      </w:pPr>
      <w:r w:rsidRPr="0092088C">
        <w:t>Bonus</w:t>
      </w:r>
      <w:r w:rsidR="00422F63" w:rsidRPr="00422F63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Bouns"/>
          <w:tag w:val="Bouns"/>
          <w:id w:val="-1452396023"/>
          <w:placeholder>
            <w:docPart w:val="E38EEF01B36F48E88D62C0EB306FD6EF"/>
          </w:placeholder>
          <w:showingPlcHdr/>
          <w:dropDownList>
            <w:listItem w:displayText="Y" w:value="Y"/>
            <w:listItem w:displayText="N" w:value="N"/>
          </w:dropDownList>
        </w:sdtPr>
        <w:sdtEndPr>
          <w:rPr>
            <w:u w:val="none"/>
          </w:rPr>
        </w:sdtEndPr>
        <w:sdtContent>
          <w:r w:rsidR="00422F63" w:rsidRPr="00363ED2">
            <w:rPr>
              <w:rStyle w:val="PlaceholderText"/>
              <w:u w:val="single"/>
            </w:rPr>
            <w:t>Choose an item.</w:t>
          </w:r>
        </w:sdtContent>
      </w:sdt>
      <w:r w:rsidR="0096030C" w:rsidRPr="0092088C">
        <w:rPr>
          <w:b/>
        </w:rPr>
        <w:t xml:space="preserve"> How much</w:t>
      </w:r>
      <w:r w:rsidR="00422F63" w:rsidRPr="00363ED2">
        <w:rPr>
          <w:b/>
          <w:u w:val="single"/>
        </w:rPr>
        <w:fldChar w:fldCharType="begin">
          <w:ffData>
            <w:name w:val="Text19"/>
            <w:enabled/>
            <w:calcOnExit w:val="0"/>
            <w:textInput>
              <w:type w:val="number"/>
            </w:textInput>
          </w:ffData>
        </w:fldChar>
      </w:r>
      <w:bookmarkStart w:id="18" w:name="Text19"/>
      <w:r w:rsidR="00422F63" w:rsidRPr="00363ED2">
        <w:rPr>
          <w:b/>
          <w:u w:val="single"/>
        </w:rPr>
        <w:instrText xml:space="preserve"> FORMTEXT </w:instrText>
      </w:r>
      <w:r w:rsidR="00422F63" w:rsidRPr="00363ED2">
        <w:rPr>
          <w:b/>
          <w:u w:val="single"/>
        </w:rPr>
      </w:r>
      <w:r w:rsidR="00422F63" w:rsidRPr="00363ED2">
        <w:rPr>
          <w:b/>
          <w:u w:val="single"/>
        </w:rPr>
        <w:fldChar w:fldCharType="separate"/>
      </w:r>
      <w:r w:rsidR="00422F63" w:rsidRPr="00363ED2">
        <w:rPr>
          <w:b/>
          <w:noProof/>
          <w:u w:val="single"/>
        </w:rPr>
        <w:t> </w:t>
      </w:r>
      <w:r w:rsidR="00422F63" w:rsidRPr="00363ED2">
        <w:rPr>
          <w:b/>
          <w:noProof/>
          <w:u w:val="single"/>
        </w:rPr>
        <w:t> </w:t>
      </w:r>
      <w:r w:rsidR="00422F63" w:rsidRPr="00363ED2">
        <w:rPr>
          <w:b/>
          <w:noProof/>
          <w:u w:val="single"/>
        </w:rPr>
        <w:t> </w:t>
      </w:r>
      <w:r w:rsidR="00422F63" w:rsidRPr="00363ED2">
        <w:rPr>
          <w:b/>
          <w:noProof/>
          <w:u w:val="single"/>
        </w:rPr>
        <w:t> </w:t>
      </w:r>
      <w:r w:rsidR="00422F63" w:rsidRPr="00363ED2">
        <w:rPr>
          <w:b/>
          <w:noProof/>
          <w:u w:val="single"/>
        </w:rPr>
        <w:t> </w:t>
      </w:r>
      <w:r w:rsidR="00422F63" w:rsidRPr="00363ED2">
        <w:rPr>
          <w:b/>
          <w:u w:val="single"/>
        </w:rPr>
        <w:fldChar w:fldCharType="end"/>
      </w:r>
      <w:bookmarkEnd w:id="18"/>
      <w:r w:rsidR="00422F63">
        <w:rPr>
          <w:b/>
        </w:rPr>
        <w:t xml:space="preserve"> </w:t>
      </w:r>
      <w:r w:rsidR="0096030C" w:rsidRPr="0092088C">
        <w:rPr>
          <w:b/>
        </w:rPr>
        <w:t>When</w:t>
      </w:r>
      <w:r w:rsidR="00725B45" w:rsidRPr="0092088C">
        <w:rPr>
          <w:b/>
        </w:rPr>
        <w:t>/How</w:t>
      </w:r>
      <w:r w:rsidR="006950A8" w:rsidRPr="0092088C">
        <w:rPr>
          <w:b/>
        </w:rPr>
        <w:t xml:space="preserve"> </w:t>
      </w:r>
      <w:r w:rsidR="00422F63" w:rsidRPr="0092088C">
        <w:rPr>
          <w:b/>
        </w:rPr>
        <w:t xml:space="preserve">Paid: </w:t>
      </w:r>
      <w:sdt>
        <w:sdtPr>
          <w:rPr>
            <w:b/>
            <w:u w:val="single"/>
          </w:rPr>
          <w:alias w:val="When/How Paid"/>
          <w:tag w:val="When/How Paid"/>
          <w:id w:val="1195276811"/>
          <w:placeholder>
            <w:docPart w:val="E2946B0A60764D75896581AE4231AC8A"/>
          </w:placeholder>
          <w:showingPlcHdr/>
          <w:text/>
        </w:sdtPr>
        <w:sdtContent>
          <w:r w:rsidR="00422F63" w:rsidRPr="00363ED2">
            <w:rPr>
              <w:rStyle w:val="PlaceholderText"/>
              <w:u w:val="single"/>
            </w:rPr>
            <w:t>Click or tap here to enter text.</w:t>
          </w:r>
        </w:sdtContent>
      </w:sdt>
      <w:r w:rsidR="00422F63" w:rsidRPr="0092088C">
        <w:rPr>
          <w:b/>
        </w:rPr>
        <w:t>_</w:t>
      </w:r>
      <w:r w:rsidR="006950A8" w:rsidRPr="0092088C">
        <w:rPr>
          <w:b/>
        </w:rPr>
        <w:t>_______________</w:t>
      </w:r>
    </w:p>
    <w:p w14:paraId="6D0752ED" w14:textId="76B806E0" w:rsidR="0096030C" w:rsidRPr="0092088C" w:rsidRDefault="0096030C" w:rsidP="007F21EC">
      <w:pPr>
        <w:numPr>
          <w:ilvl w:val="0"/>
          <w:numId w:val="1"/>
        </w:numPr>
        <w:rPr>
          <w:b/>
        </w:rPr>
      </w:pPr>
      <w:r w:rsidRPr="0092088C">
        <w:rPr>
          <w:b/>
        </w:rPr>
        <w:t>Incentives</w:t>
      </w:r>
      <w:r w:rsidR="00F626F6" w:rsidRPr="0092088C">
        <w:rPr>
          <w:b/>
        </w:rPr>
        <w:t xml:space="preserve"> </w:t>
      </w:r>
      <w:sdt>
        <w:sdtPr>
          <w:rPr>
            <w:b/>
            <w:u w:val="single"/>
          </w:rPr>
          <w:alias w:val="Incentives "/>
          <w:tag w:val="Incentives "/>
          <w:id w:val="-504277216"/>
          <w:placeholder>
            <w:docPart w:val="EE0709D612B7428C8196976B449C19BA"/>
          </w:placeholder>
          <w:showingPlcHdr/>
          <w:dropDownList>
            <w:listItem w:displayText="Y" w:value="Y"/>
            <w:listItem w:displayText="N" w:value="N"/>
          </w:dropDownList>
        </w:sdtPr>
        <w:sdtEndPr>
          <w:rPr>
            <w:u w:val="none"/>
          </w:rPr>
        </w:sdtEndPr>
        <w:sdtContent>
          <w:r w:rsidR="00CA2D7F" w:rsidRPr="00363ED2">
            <w:rPr>
              <w:rStyle w:val="PlaceholderText"/>
              <w:u w:val="single"/>
            </w:rPr>
            <w:t>Choose an item.</w:t>
          </w:r>
        </w:sdtContent>
      </w:sdt>
      <w:r w:rsidR="00CA2D7F" w:rsidRPr="0092088C">
        <w:rPr>
          <w:b/>
        </w:rPr>
        <w:t xml:space="preserve"> </w:t>
      </w:r>
      <w:r w:rsidR="00DF3F55" w:rsidRPr="0092088C">
        <w:rPr>
          <w:b/>
        </w:rPr>
        <w:t xml:space="preserve">How </w:t>
      </w:r>
      <w:r w:rsidR="00CA2D7F" w:rsidRPr="0092088C">
        <w:rPr>
          <w:b/>
        </w:rPr>
        <w:t xml:space="preserve">structured? </w:t>
      </w:r>
      <w:sdt>
        <w:sdtPr>
          <w:rPr>
            <w:b/>
            <w:u w:val="single"/>
          </w:rPr>
          <w:alias w:val="How structured Incentives"/>
          <w:tag w:val="How structured Incentives"/>
          <w:id w:val="-1694768182"/>
          <w:placeholder>
            <w:docPart w:val="4A2F4646DE6243848317F39BC7195F15"/>
          </w:placeholder>
          <w:showingPlcHdr/>
          <w:text/>
        </w:sdtPr>
        <w:sdtContent>
          <w:r w:rsidR="00CA2D7F" w:rsidRPr="00363ED2">
            <w:rPr>
              <w:rStyle w:val="PlaceholderText"/>
              <w:u w:val="single"/>
            </w:rPr>
            <w:t>Click or tap here to enter text.</w:t>
          </w:r>
        </w:sdtContent>
      </w:sdt>
      <w:r w:rsidR="00CA2D7F" w:rsidRPr="0092088C">
        <w:rPr>
          <w:b/>
        </w:rPr>
        <w:t>_</w:t>
      </w:r>
      <w:r w:rsidR="0010095A" w:rsidRPr="0092088C">
        <w:rPr>
          <w:b/>
        </w:rPr>
        <w:t>________</w:t>
      </w:r>
    </w:p>
    <w:p w14:paraId="4D05380C" w14:textId="3CA12A7E" w:rsidR="00F65957" w:rsidRPr="0092088C" w:rsidRDefault="00F65957" w:rsidP="007F21EC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Estimated annual $ value of </w:t>
      </w:r>
      <w:r w:rsidR="00625EF8" w:rsidRPr="0092088C">
        <w:rPr>
          <w:b/>
        </w:rPr>
        <w:t xml:space="preserve">incentives: </w:t>
      </w:r>
      <w:r w:rsidR="00625EF8" w:rsidRPr="00363ED2">
        <w:rPr>
          <w:b/>
          <w:u w:val="single"/>
        </w:rPr>
        <w:fldChar w:fldCharType="begin">
          <w:ffData>
            <w:name w:val="Text20"/>
            <w:enabled/>
            <w:calcOnExit w:val="0"/>
            <w:textInput>
              <w:type w:val="number"/>
            </w:textInput>
          </w:ffData>
        </w:fldChar>
      </w:r>
      <w:bookmarkStart w:id="19" w:name="Text20"/>
      <w:r w:rsidR="00625EF8" w:rsidRPr="00363ED2">
        <w:rPr>
          <w:b/>
          <w:u w:val="single"/>
        </w:rPr>
        <w:instrText xml:space="preserve"> FORMTEXT </w:instrText>
      </w:r>
      <w:r w:rsidR="00625EF8" w:rsidRPr="00363ED2">
        <w:rPr>
          <w:b/>
          <w:u w:val="single"/>
        </w:rPr>
      </w:r>
      <w:r w:rsidR="00625EF8" w:rsidRPr="00363ED2">
        <w:rPr>
          <w:b/>
          <w:u w:val="single"/>
        </w:rPr>
        <w:fldChar w:fldCharType="separate"/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u w:val="single"/>
        </w:rPr>
        <w:fldChar w:fldCharType="end"/>
      </w:r>
      <w:bookmarkEnd w:id="19"/>
      <w:r w:rsidR="00625EF8" w:rsidRPr="0092088C">
        <w:rPr>
          <w:b/>
        </w:rPr>
        <w:t>_</w:t>
      </w:r>
      <w:r w:rsidRPr="0092088C">
        <w:rPr>
          <w:b/>
        </w:rPr>
        <w:t>______________________________</w:t>
      </w:r>
    </w:p>
    <w:p w14:paraId="5C43F834" w14:textId="2B2250CB" w:rsidR="0066722D" w:rsidRPr="0092088C" w:rsidRDefault="0066722D" w:rsidP="007F21EC">
      <w:pPr>
        <w:numPr>
          <w:ilvl w:val="0"/>
          <w:numId w:val="1"/>
        </w:numPr>
        <w:rPr>
          <w:b/>
        </w:rPr>
      </w:pPr>
      <w:r w:rsidRPr="0092088C">
        <w:rPr>
          <w:b/>
        </w:rPr>
        <w:t>Retention Bonus/Incentive $_</w:t>
      </w:r>
      <w:r w:rsidR="00625EF8" w:rsidRPr="00363ED2">
        <w:rPr>
          <w:b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625EF8" w:rsidRPr="00363ED2">
        <w:rPr>
          <w:b/>
          <w:u w:val="single"/>
        </w:rPr>
        <w:instrText xml:space="preserve"> FORMTEXT </w:instrText>
      </w:r>
      <w:r w:rsidR="00625EF8" w:rsidRPr="00363ED2">
        <w:rPr>
          <w:b/>
          <w:u w:val="single"/>
        </w:rPr>
      </w:r>
      <w:r w:rsidR="00625EF8" w:rsidRPr="00363ED2">
        <w:rPr>
          <w:b/>
          <w:u w:val="single"/>
        </w:rPr>
        <w:fldChar w:fldCharType="separate"/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noProof/>
          <w:u w:val="single"/>
        </w:rPr>
        <w:t> </w:t>
      </w:r>
      <w:r w:rsidR="00625EF8" w:rsidRPr="00363ED2">
        <w:rPr>
          <w:b/>
          <w:u w:val="single"/>
        </w:rPr>
        <w:fldChar w:fldCharType="end"/>
      </w:r>
      <w:r w:rsidRPr="0092088C">
        <w:rPr>
          <w:b/>
        </w:rPr>
        <w:t>_________________________________________</w:t>
      </w:r>
    </w:p>
    <w:p w14:paraId="3695C68C" w14:textId="01C60699" w:rsidR="00D9381B" w:rsidRDefault="00D9381B" w:rsidP="007F21EC">
      <w:pPr>
        <w:numPr>
          <w:ilvl w:val="0"/>
          <w:numId w:val="1"/>
        </w:numPr>
      </w:pPr>
      <w:r w:rsidRPr="0092088C">
        <w:t xml:space="preserve">What is </w:t>
      </w:r>
      <w:r w:rsidR="008141DD" w:rsidRPr="0092088C">
        <w:t xml:space="preserve">your </w:t>
      </w:r>
      <w:r w:rsidRPr="0092088C">
        <w:t>Retention Strategy</w:t>
      </w:r>
      <w:r w:rsidR="008141DD" w:rsidRPr="0092088C">
        <w:t>?</w:t>
      </w:r>
      <w:r w:rsidRPr="0092088C">
        <w:t xml:space="preserve"> </w:t>
      </w:r>
      <w:sdt>
        <w:sdtPr>
          <w:rPr>
            <w:u w:val="single"/>
          </w:rPr>
          <w:alias w:val="What is your Retention Strategy"/>
          <w:tag w:val="What is your Retention Strategy"/>
          <w:id w:val="-934280373"/>
          <w:placeholder>
            <w:docPart w:val="87B431C66585404EB80FD73FC367DB79"/>
          </w:placeholder>
          <w:showingPlcHdr/>
          <w:text/>
        </w:sdtPr>
        <w:sdtContent>
          <w:r w:rsidR="003F7E4A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3F7E4A" w:rsidRPr="0092088C">
        <w:t xml:space="preserve"> </w:t>
      </w:r>
      <w:r w:rsidRPr="0092088C">
        <w:t>__________________</w:t>
      </w:r>
    </w:p>
    <w:p w14:paraId="2248FA61" w14:textId="77777777" w:rsidR="00E77C19" w:rsidRPr="0092088C" w:rsidRDefault="00E77C19" w:rsidP="0096030C">
      <w:pPr>
        <w:rPr>
          <w:b/>
          <w:u w:val="single"/>
        </w:rPr>
      </w:pPr>
    </w:p>
    <w:p w14:paraId="64BA0DD0" w14:textId="77777777" w:rsidR="0096030C" w:rsidRPr="0092088C" w:rsidRDefault="0096030C" w:rsidP="0096030C">
      <w:pPr>
        <w:rPr>
          <w:b/>
          <w:u w:val="single"/>
        </w:rPr>
      </w:pPr>
      <w:r w:rsidRPr="0092088C">
        <w:rPr>
          <w:b/>
          <w:u w:val="single"/>
        </w:rPr>
        <w:t>Benefits</w:t>
      </w:r>
    </w:p>
    <w:p w14:paraId="50B0D5B4" w14:textId="478BF458" w:rsidR="0083543E" w:rsidRPr="0092088C" w:rsidRDefault="006A48DA" w:rsidP="0083543E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Vacation: </w:t>
      </w:r>
      <w:sdt>
        <w:sdtPr>
          <w:rPr>
            <w:b/>
            <w:u w:val="single"/>
          </w:rPr>
          <w:alias w:val="Vacation"/>
          <w:tag w:val="Vacation"/>
          <w:id w:val="-637953006"/>
          <w:placeholder>
            <w:docPart w:val="D772E653CC084BAEA256779F8E198392"/>
          </w:placeholder>
          <w:showingPlcHdr/>
          <w:text/>
        </w:sdtPr>
        <w:sdtContent>
          <w:r w:rsidR="00AC312D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AC312D" w:rsidRPr="0092088C">
        <w:rPr>
          <w:b/>
        </w:rPr>
        <w:t xml:space="preserve"> </w:t>
      </w:r>
      <w:r w:rsidRPr="0092088C">
        <w:rPr>
          <w:b/>
        </w:rPr>
        <w:t>_</w:t>
      </w:r>
      <w:r w:rsidR="0010095A" w:rsidRPr="0092088C">
        <w:rPr>
          <w:b/>
        </w:rPr>
        <w:t>_____________________________________</w:t>
      </w:r>
    </w:p>
    <w:p w14:paraId="2B033EDF" w14:textId="1E642FB4" w:rsidR="0083543E" w:rsidRPr="0092088C" w:rsidRDefault="0083543E" w:rsidP="0083543E">
      <w:pPr>
        <w:numPr>
          <w:ilvl w:val="0"/>
          <w:numId w:val="1"/>
        </w:numPr>
      </w:pPr>
      <w:r w:rsidRPr="0092088C">
        <w:t>Sick leave:</w:t>
      </w:r>
      <w:r w:rsidR="009C0397" w:rsidRPr="009C0397">
        <w:rPr>
          <w:u w:val="single"/>
        </w:rPr>
        <w:t xml:space="preserve"> </w:t>
      </w:r>
      <w:sdt>
        <w:sdtPr>
          <w:rPr>
            <w:u w:val="single"/>
          </w:rPr>
          <w:alias w:val="Sick leave"/>
          <w:tag w:val="Sick leave"/>
          <w:id w:val="588736751"/>
          <w:placeholder>
            <w:docPart w:val="809D17164D834AF19DFD61700162E5AB"/>
          </w:placeholder>
          <w:showingPlcHdr/>
          <w:text/>
        </w:sdtPr>
        <w:sdtContent>
          <w:r w:rsidR="009C0397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10095A" w:rsidRPr="0092088C">
        <w:t>___________________________________</w:t>
      </w:r>
      <w:r w:rsidR="006867AE">
        <w:t>___</w:t>
      </w:r>
    </w:p>
    <w:p w14:paraId="368FBABE" w14:textId="4606306E" w:rsidR="0083543E" w:rsidRPr="0092088C" w:rsidRDefault="0029359C" w:rsidP="0083543E">
      <w:pPr>
        <w:numPr>
          <w:ilvl w:val="0"/>
          <w:numId w:val="1"/>
        </w:numPr>
        <w:rPr>
          <w:b/>
        </w:rPr>
      </w:pPr>
      <w:r>
        <w:rPr>
          <w:b/>
        </w:rPr>
        <w:t xml:space="preserve">CME </w:t>
      </w:r>
      <w:r w:rsidR="00042F52">
        <w:rPr>
          <w:b/>
        </w:rPr>
        <w:t>Allowance</w:t>
      </w:r>
      <w:r w:rsidR="00042F52" w:rsidRPr="0092088C">
        <w:rPr>
          <w:b/>
        </w:rPr>
        <w:t xml:space="preserve">: </w:t>
      </w:r>
      <w:sdt>
        <w:sdtPr>
          <w:rPr>
            <w:b/>
            <w:u w:val="single"/>
          </w:rPr>
          <w:alias w:val="CME Allowance"/>
          <w:tag w:val="CME Allowance"/>
          <w:id w:val="-491102329"/>
          <w:placeholder>
            <w:docPart w:val="09095C98234C4603ADD06EF68B07E6CC"/>
          </w:placeholder>
          <w:showingPlcHdr/>
          <w:text/>
        </w:sdtPr>
        <w:sdtContent>
          <w:r w:rsidR="00C0742F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042F52" w:rsidRPr="0092088C">
        <w:rPr>
          <w:b/>
        </w:rPr>
        <w:t>_</w:t>
      </w:r>
      <w:r w:rsidR="0010095A" w:rsidRPr="0092088C">
        <w:rPr>
          <w:b/>
        </w:rPr>
        <w:t>_______________________________</w:t>
      </w:r>
    </w:p>
    <w:p w14:paraId="42FBDAAC" w14:textId="6E96EC38" w:rsidR="0083543E" w:rsidRPr="0092088C" w:rsidRDefault="0083543E" w:rsidP="0083543E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CME </w:t>
      </w:r>
      <w:r w:rsidR="003F4DBD">
        <w:rPr>
          <w:b/>
        </w:rPr>
        <w:t>Time</w:t>
      </w:r>
      <w:r w:rsidR="003F4DBD" w:rsidRPr="0092088C">
        <w:t>:</w:t>
      </w:r>
      <w:r w:rsidR="003F4DBD" w:rsidRPr="0092088C">
        <w:rPr>
          <w:b/>
        </w:rPr>
        <w:t xml:space="preserve"> </w:t>
      </w:r>
      <w:r w:rsidR="003F4DBD" w:rsidRPr="00D01D99">
        <w:rPr>
          <w:u w:val="single"/>
        </w:rPr>
        <w:fldChar w:fldCharType="begin">
          <w:ffData>
            <w:name w:val="Text21"/>
            <w:enabled w:val="0"/>
            <w:calcOnExit w:val="0"/>
            <w:textInput>
              <w:type w:val="currentDate"/>
            </w:textInput>
          </w:ffData>
        </w:fldChar>
      </w:r>
      <w:bookmarkStart w:id="20" w:name="Text21"/>
      <w:r w:rsidR="003F4DBD" w:rsidRPr="00D01D99">
        <w:rPr>
          <w:u w:val="single"/>
        </w:rPr>
        <w:instrText xml:space="preserve"> FORMTEXT </w:instrText>
      </w:r>
      <w:r w:rsidR="003F4DBD" w:rsidRPr="00D01D99">
        <w:rPr>
          <w:u w:val="single"/>
        </w:rPr>
        <w:fldChar w:fldCharType="begin"/>
      </w:r>
      <w:r w:rsidR="003F4DBD" w:rsidRPr="00D01D99">
        <w:rPr>
          <w:u w:val="single"/>
        </w:rPr>
        <w:instrText xml:space="preserve"> TIME  </w:instrText>
      </w:r>
      <w:r w:rsidR="003F4DBD" w:rsidRPr="00D01D99">
        <w:rPr>
          <w:u w:val="single"/>
        </w:rPr>
        <w:fldChar w:fldCharType="separate"/>
      </w:r>
      <w:r w:rsidR="003F4DBD">
        <w:rPr>
          <w:noProof/>
          <w:u w:val="single"/>
        </w:rPr>
        <w:instrText>7:18 PM</w:instrText>
      </w:r>
      <w:r w:rsidR="003F4DBD" w:rsidRPr="00D01D99">
        <w:rPr>
          <w:u w:val="single"/>
        </w:rPr>
        <w:fldChar w:fldCharType="end"/>
      </w:r>
      <w:r w:rsidR="003F4DBD" w:rsidRPr="00D01D99">
        <w:rPr>
          <w:u w:val="single"/>
        </w:rPr>
      </w:r>
      <w:r w:rsidR="003F4DBD" w:rsidRPr="00D01D99">
        <w:rPr>
          <w:u w:val="single"/>
        </w:rPr>
        <w:fldChar w:fldCharType="separate"/>
      </w:r>
      <w:r w:rsidR="003F4DBD" w:rsidRPr="00D01D99">
        <w:rPr>
          <w:noProof/>
          <w:u w:val="single"/>
        </w:rPr>
        <w:t>1:26 AM</w:t>
      </w:r>
      <w:r w:rsidR="003F4DBD" w:rsidRPr="00D01D99">
        <w:rPr>
          <w:u w:val="single"/>
        </w:rPr>
        <w:fldChar w:fldCharType="end"/>
      </w:r>
      <w:bookmarkEnd w:id="20"/>
      <w:r w:rsidR="003F4DBD" w:rsidRPr="0092088C">
        <w:rPr>
          <w:b/>
        </w:rPr>
        <w:t>_</w:t>
      </w:r>
      <w:r w:rsidR="0010095A" w:rsidRPr="0092088C">
        <w:rPr>
          <w:b/>
        </w:rPr>
        <w:t>____________________</w:t>
      </w:r>
    </w:p>
    <w:p w14:paraId="5300D58B" w14:textId="2A9A24F9" w:rsidR="0083543E" w:rsidRPr="0092088C" w:rsidRDefault="0083543E" w:rsidP="0083543E">
      <w:pPr>
        <w:numPr>
          <w:ilvl w:val="0"/>
          <w:numId w:val="1"/>
        </w:numPr>
      </w:pPr>
      <w:r w:rsidRPr="0092088C">
        <w:t xml:space="preserve">Malpractice </w:t>
      </w:r>
      <w:r w:rsidR="003B5166" w:rsidRPr="0092088C">
        <w:t xml:space="preserve">limits: </w:t>
      </w:r>
      <w:sdt>
        <w:sdtPr>
          <w:rPr>
            <w:u w:val="single"/>
          </w:rPr>
          <w:alias w:val="Malpractice limits"/>
          <w:tag w:val="Malpractice limits"/>
          <w:id w:val="-950389636"/>
          <w:placeholder>
            <w:docPart w:val="01FD2AF481B543AB90720CBB9A76DA36"/>
          </w:placeholder>
          <w:showingPlcHdr/>
          <w:text/>
        </w:sdtPr>
        <w:sdtContent>
          <w:r w:rsidR="003B5166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3B5166">
        <w:t xml:space="preserve"> Type: </w:t>
      </w:r>
      <w:sdt>
        <w:sdtPr>
          <w:rPr>
            <w:u w:val="single"/>
          </w:rPr>
          <w:alias w:val="Malpractice Type"/>
          <w:tag w:val="Malpractice Type"/>
          <w:id w:val="-1503187172"/>
          <w:placeholder>
            <w:docPart w:val="31674616D63A45709B2CCB874E3EF250"/>
          </w:placeholder>
          <w:showingPlcHdr/>
          <w:text/>
        </w:sdtPr>
        <w:sdtContent>
          <w:r w:rsidR="003B5166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3B5166">
        <w:t xml:space="preserve"> </w:t>
      </w:r>
      <w:r w:rsidR="00144389" w:rsidRPr="0092088C">
        <w:t xml:space="preserve">Tail Coverage: </w:t>
      </w:r>
      <w:sdt>
        <w:sdtPr>
          <w:rPr>
            <w:u w:val="single"/>
          </w:rPr>
          <w:alias w:val="Tail Coverage"/>
          <w:tag w:val="Tail Coverage"/>
          <w:id w:val="-930586137"/>
          <w:placeholder>
            <w:docPart w:val="FF2D9FB0AD9A4555B0CB1F72B51A8B87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="003B5166" w:rsidRPr="00D01D99">
            <w:rPr>
              <w:rStyle w:val="PlaceholderText"/>
              <w:u w:val="single"/>
            </w:rPr>
            <w:t>Choose an item.</w:t>
          </w:r>
        </w:sdtContent>
      </w:sdt>
      <w:r w:rsidR="00EA3D4B" w:rsidRPr="0092088C">
        <w:t xml:space="preserve"> </w:t>
      </w:r>
    </w:p>
    <w:p w14:paraId="620D2643" w14:textId="56BE043B" w:rsidR="0083543E" w:rsidRPr="0092088C" w:rsidRDefault="0083543E" w:rsidP="0083543E">
      <w:pPr>
        <w:numPr>
          <w:ilvl w:val="0"/>
          <w:numId w:val="1"/>
        </w:numPr>
      </w:pPr>
      <w:r w:rsidRPr="0092088C">
        <w:t xml:space="preserve">Medical </w:t>
      </w:r>
      <w:r w:rsidR="00654505" w:rsidRPr="0092088C">
        <w:t xml:space="preserve">Insurance: </w:t>
      </w:r>
      <w:sdt>
        <w:sdtPr>
          <w:rPr>
            <w:u w:val="single"/>
          </w:rPr>
          <w:alias w:val="Medical Insurance"/>
          <w:tag w:val="Medical Insurance"/>
          <w:id w:val="986910932"/>
          <w:placeholder>
            <w:docPart w:val="9089C7B2E62C4C43BC14431CC519E06F"/>
          </w:placeholder>
          <w:showingPlcHdr/>
          <w:text/>
        </w:sdtPr>
        <w:sdtContent>
          <w:r w:rsidR="00654505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654505" w:rsidRPr="0092088C">
        <w:t>_</w:t>
      </w:r>
      <w:r w:rsidR="003719C3" w:rsidRPr="0092088C">
        <w:t>______________________________</w:t>
      </w:r>
    </w:p>
    <w:p w14:paraId="2D81C057" w14:textId="3969AEEE" w:rsidR="0083543E" w:rsidRPr="0092088C" w:rsidRDefault="00BF0DF7" w:rsidP="00BF0DF7">
      <w:pPr>
        <w:numPr>
          <w:ilvl w:val="0"/>
          <w:numId w:val="1"/>
        </w:numPr>
      </w:pPr>
      <w:r w:rsidRPr="0092088C">
        <w:t xml:space="preserve">Retirement: </w:t>
      </w:r>
      <w:sdt>
        <w:sdtPr>
          <w:alias w:val="Retirement"/>
          <w:tag w:val="Retirement"/>
          <w:id w:val="-457801967"/>
          <w:placeholder>
            <w:docPart w:val="83F266FADA00425FA9797D0E18E661B4"/>
          </w:placeholder>
          <w:showingPlcHdr/>
          <w:text/>
        </w:sdtPr>
        <w:sdtEndPr>
          <w:rPr>
            <w:u w:val="single"/>
          </w:rPr>
        </w:sdtEnd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719C3" w:rsidRPr="0092088C">
        <w:t>___</w:t>
      </w:r>
      <w:r w:rsidR="00D46CE3" w:rsidRPr="0092088C">
        <w:t>________________</w:t>
      </w:r>
      <w:r w:rsidR="00F105AE">
        <w:t>_</w:t>
      </w:r>
      <w:r w:rsidR="006867AE">
        <w:t>__________________</w:t>
      </w:r>
    </w:p>
    <w:p w14:paraId="65BCA7F0" w14:textId="1EB917F0" w:rsidR="0083543E" w:rsidRPr="0092088C" w:rsidRDefault="00902CC3" w:rsidP="0083543E">
      <w:pPr>
        <w:numPr>
          <w:ilvl w:val="0"/>
          <w:numId w:val="1"/>
        </w:numPr>
      </w:pPr>
      <w:r w:rsidRPr="0092088C">
        <w:t xml:space="preserve">Dental: </w:t>
      </w:r>
      <w:sdt>
        <w:sdtPr>
          <w:rPr>
            <w:u w:val="single"/>
          </w:rPr>
          <w:alias w:val="Dental"/>
          <w:tag w:val="Dental"/>
          <w:id w:val="-561718499"/>
          <w:placeholder>
            <w:docPart w:val="4D87D43EA9374163B9072B77897E143B"/>
          </w:placeholder>
          <w:showingPlcHdr/>
          <w:text/>
        </w:sdtPr>
        <w:sdtContent>
          <w:r w:rsidR="002E11B8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Pr="0092088C">
        <w:t>_</w:t>
      </w:r>
      <w:r w:rsidR="003719C3" w:rsidRPr="0092088C">
        <w:t>_____________________________</w:t>
      </w:r>
      <w:r w:rsidR="00F105AE">
        <w:t>___</w:t>
      </w:r>
      <w:r w:rsidR="006867AE">
        <w:t>________</w:t>
      </w:r>
    </w:p>
    <w:p w14:paraId="11839654" w14:textId="0DB20804" w:rsidR="004365C6" w:rsidRPr="0092088C" w:rsidRDefault="004365C6" w:rsidP="0083543E">
      <w:pPr>
        <w:numPr>
          <w:ilvl w:val="0"/>
          <w:numId w:val="1"/>
        </w:numPr>
      </w:pPr>
      <w:r w:rsidRPr="0092088C">
        <w:t xml:space="preserve">Vision: </w:t>
      </w:r>
      <w:sdt>
        <w:sdtPr>
          <w:rPr>
            <w:u w:val="single"/>
          </w:rPr>
          <w:alias w:val="Vision"/>
          <w:tag w:val="Vision"/>
          <w:id w:val="932706284"/>
          <w:placeholder>
            <w:docPart w:val="89D723732CE04BDDBE3F2B5D18DA3FF8"/>
          </w:placeholder>
          <w:showingPlcHdr/>
          <w:text/>
        </w:sdtPr>
        <w:sdtContent>
          <w:r w:rsidR="000603A3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Pr="0092088C">
        <w:t>______________________________</w:t>
      </w:r>
      <w:r w:rsidR="00F105AE">
        <w:t>___________</w:t>
      </w:r>
    </w:p>
    <w:p w14:paraId="002ADCD3" w14:textId="40EA687A" w:rsidR="004365C6" w:rsidRPr="0092088C" w:rsidRDefault="00581517" w:rsidP="0083543E">
      <w:pPr>
        <w:numPr>
          <w:ilvl w:val="0"/>
          <w:numId w:val="1"/>
        </w:numPr>
      </w:pPr>
      <w:r>
        <w:t>Benefits Enrollment</w:t>
      </w:r>
      <w:r w:rsidR="004365C6" w:rsidRPr="0092088C">
        <w:t xml:space="preserve">: </w:t>
      </w:r>
      <w:sdt>
        <w:sdtPr>
          <w:alias w:val="Benefits Enrollment"/>
          <w:tag w:val="Benefits Enrollment"/>
          <w:id w:val="1822145929"/>
          <w:placeholder>
            <w:docPart w:val="F99BA56CE35A4AE9987BCAF9AD027D64"/>
          </w:placeholder>
          <w:showingPlcHdr/>
          <w:text/>
        </w:sdtPr>
        <w:sdtEndPr>
          <w:rPr>
            <w:u w:val="single"/>
          </w:rPr>
        </w:sdtEndPr>
        <w:sdtContent>
          <w:r w:rsidR="00724CD1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4365C6" w:rsidRPr="0092088C">
        <w:t>___________________________</w:t>
      </w:r>
      <w:r w:rsidR="00F105AE">
        <w:t>___</w:t>
      </w:r>
    </w:p>
    <w:p w14:paraId="076648FF" w14:textId="6AC494D6" w:rsidR="007F6598" w:rsidRPr="0092088C" w:rsidRDefault="00F105AE" w:rsidP="0083543E">
      <w:pPr>
        <w:numPr>
          <w:ilvl w:val="0"/>
          <w:numId w:val="1"/>
        </w:numPr>
      </w:pPr>
      <w:r>
        <w:t xml:space="preserve">Internal Loan Repayment: </w:t>
      </w:r>
      <w:sdt>
        <w:sdtPr>
          <w:alias w:val="Internal Loan Repayment"/>
          <w:tag w:val="Internal Loan Repayment"/>
          <w:id w:val="-1493794857"/>
          <w:placeholder>
            <w:docPart w:val="69EB71C41E72458AA3C2CAB71C582AF6"/>
          </w:placeholder>
          <w:showingPlcHdr/>
          <w:text/>
        </w:sdtPr>
        <w:sdtEndPr>
          <w:rPr>
            <w:u w:val="single"/>
          </w:rPr>
        </w:sdtEndPr>
        <w:sdtContent>
          <w:r w:rsidR="00344E26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4E26">
        <w:t xml:space="preserve"> </w:t>
      </w:r>
      <w:r>
        <w:t>_________________________</w:t>
      </w:r>
    </w:p>
    <w:p w14:paraId="1905089E" w14:textId="77777777" w:rsidR="00561701" w:rsidRDefault="00561701" w:rsidP="0083543E">
      <w:pPr>
        <w:numPr>
          <w:ilvl w:val="0"/>
          <w:numId w:val="1"/>
        </w:numPr>
      </w:pPr>
      <w:r>
        <w:rPr>
          <w:b/>
        </w:rPr>
        <w:t>Relocation:</w:t>
      </w:r>
      <w:r w:rsidRPr="0092088C">
        <w:rPr>
          <w:b/>
        </w:rPr>
        <w:t xml:space="preserve"> </w:t>
      </w:r>
      <w:sdt>
        <w:sdtPr>
          <w:rPr>
            <w:u w:val="single"/>
          </w:rPr>
          <w:alias w:val="Relocation"/>
          <w:tag w:val="Relocation"/>
          <w:id w:val="-452019181"/>
          <w:placeholder>
            <w:docPart w:val="2AD02741147F46D38FB652E373BDD84F"/>
          </w:placeholder>
          <w:showingPlcHdr/>
          <w:text/>
        </w:sdt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F105AE">
        <w:t>Terms</w:t>
      </w:r>
      <w:r w:rsidRPr="00561701">
        <w:rPr>
          <w:u w:val="single"/>
        </w:rPr>
        <w:t xml:space="preserve"> </w:t>
      </w:r>
      <w:sdt>
        <w:sdtPr>
          <w:rPr>
            <w:u w:val="single"/>
          </w:rPr>
          <w:alias w:val="Relocation Terms"/>
          <w:tag w:val="Relocation Terms"/>
          <w:id w:val="-1153983822"/>
          <w:placeholder>
            <w:docPart w:val="165A2D8FBDC04A16B08644F58958BCE7"/>
          </w:placeholder>
          <w:showingPlcHdr/>
          <w:text/>
        </w:sdt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</w:p>
    <w:p w14:paraId="7A0B16E8" w14:textId="383918EF" w:rsidR="00B870B8" w:rsidRPr="0092088C" w:rsidRDefault="00561701" w:rsidP="00561701">
      <w:pPr>
        <w:ind w:left="720"/>
      </w:pPr>
      <w:r w:rsidRPr="0092088C">
        <w:t xml:space="preserve"> </w:t>
      </w:r>
      <w:r w:rsidR="00F105AE">
        <w:t>W2</w:t>
      </w:r>
      <w:r>
        <w:t xml:space="preserve"> </w:t>
      </w:r>
      <w:sdt>
        <w:sdtPr>
          <w:alias w:val="W2 Or Not  For Relocation"/>
          <w:tag w:val="W2 Or Not "/>
          <w:id w:val="-1390421783"/>
          <w:placeholder>
            <w:docPart w:val="11C6E86680284165A57ACE20D7CA21DD"/>
          </w:placeholder>
          <w:showingPlcHdr/>
          <w:dropDownList>
            <w:listItem w:displayText="W2" w:value="W2"/>
            <w:listItem w:displayText="Not W2" w:value="Not W2"/>
          </w:dropDownList>
        </w:sdtPr>
        <w:sdtEndPr>
          <w:rPr>
            <w:u w:val="single"/>
          </w:rPr>
        </w:sdtEndPr>
        <w:sdtContent>
          <w:r w:rsidRPr="003424DD">
            <w:rPr>
              <w:rStyle w:val="PlaceholderText"/>
              <w:u w:val="single"/>
            </w:rPr>
            <w:t>Choose an item.</w:t>
          </w:r>
        </w:sdtContent>
      </w:sdt>
    </w:p>
    <w:p w14:paraId="5EF979BB" w14:textId="77777777" w:rsidR="004E24B3" w:rsidRDefault="00F105AE" w:rsidP="0066722D">
      <w:pPr>
        <w:numPr>
          <w:ilvl w:val="0"/>
          <w:numId w:val="1"/>
        </w:numPr>
      </w:pPr>
      <w:r>
        <w:rPr>
          <w:b/>
        </w:rPr>
        <w:t>Sign-On Bonus</w:t>
      </w:r>
      <w:r w:rsidR="00FA35CD">
        <w:rPr>
          <w:b/>
        </w:rPr>
        <w:t>:</w:t>
      </w:r>
      <w:r>
        <w:rPr>
          <w:b/>
        </w:rPr>
        <w:t xml:space="preserve"> </w:t>
      </w:r>
      <w:sdt>
        <w:sdtPr>
          <w:rPr>
            <w:b/>
            <w:u w:val="single"/>
          </w:rPr>
          <w:alias w:val="Sign-On Bonus"/>
          <w:tag w:val="Sign-On Bonus"/>
          <w:id w:val="1488826722"/>
          <w:placeholder>
            <w:docPart w:val="5A4E52CC05744C47B14BD1415FCD8C58"/>
          </w:placeholder>
          <w:showingPlcHdr/>
          <w:text/>
        </w:sdtPr>
        <w:sdtContent>
          <w:r w:rsidR="004E24B3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4E24B3">
        <w:rPr>
          <w:b/>
        </w:rPr>
        <w:t xml:space="preserve"> </w:t>
      </w:r>
      <w:r>
        <w:t>Terms</w:t>
      </w:r>
      <w:r w:rsidR="004E24B3" w:rsidRPr="004E24B3">
        <w:rPr>
          <w:u w:val="single"/>
        </w:rPr>
        <w:t xml:space="preserve"> </w:t>
      </w:r>
      <w:sdt>
        <w:sdtPr>
          <w:rPr>
            <w:u w:val="single"/>
          </w:rPr>
          <w:alias w:val="Sign-On Bonus Terms"/>
          <w:tag w:val="Sign-On Bonus Terms"/>
          <w:id w:val="335890558"/>
          <w:placeholder>
            <w:docPart w:val="EA3149AE336B45E09482D8328C153043"/>
          </w:placeholder>
          <w:showingPlcHdr/>
          <w:text/>
        </w:sdtPr>
        <w:sdtContent>
          <w:r w:rsidR="004E24B3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4E24B3" w:rsidRPr="0092088C">
        <w:t xml:space="preserve"> </w:t>
      </w:r>
    </w:p>
    <w:p w14:paraId="167ABA4F" w14:textId="514BAB5A" w:rsidR="00ED4FD5" w:rsidRPr="0092088C" w:rsidRDefault="00F105AE" w:rsidP="004E24B3">
      <w:pPr>
        <w:ind w:left="720"/>
      </w:pPr>
      <w:r>
        <w:t>W2</w:t>
      </w:r>
      <w:r w:rsidR="004E24B3" w:rsidRPr="004E24B3">
        <w:rPr>
          <w:u w:val="single"/>
        </w:rPr>
        <w:t xml:space="preserve"> </w:t>
      </w:r>
      <w:sdt>
        <w:sdtPr>
          <w:rPr>
            <w:u w:val="single"/>
          </w:rPr>
          <w:alias w:val="W2 Or Not  For Sign-On Bonus"/>
          <w:tag w:val="W2 Or Not "/>
          <w:id w:val="1400402265"/>
          <w:placeholder>
            <w:docPart w:val="E753DE0C97F74D7A9FB159EE174BC879"/>
          </w:placeholder>
          <w:showingPlcHdr/>
          <w:dropDownList>
            <w:listItem w:displayText="W2" w:value="W2"/>
            <w:listItem w:displayText="Not W2" w:value="Not W2"/>
          </w:dropDownList>
        </w:sdtPr>
        <w:sdtContent>
          <w:r w:rsidR="004E24B3" w:rsidRPr="003424DD">
            <w:rPr>
              <w:rStyle w:val="PlaceholderText"/>
              <w:u w:val="single"/>
            </w:rPr>
            <w:t>Choose an item.</w:t>
          </w:r>
        </w:sdtContent>
      </w:sdt>
    </w:p>
    <w:p w14:paraId="7D4A32F3" w14:textId="71D4476F" w:rsidR="00783C6E" w:rsidRPr="0091017D" w:rsidRDefault="00783C6E" w:rsidP="0091017D">
      <w:pPr>
        <w:numPr>
          <w:ilvl w:val="0"/>
          <w:numId w:val="1"/>
        </w:numPr>
      </w:pPr>
      <w:r w:rsidRPr="0092088C">
        <w:rPr>
          <w:b/>
        </w:rPr>
        <w:t xml:space="preserve">Duration of contract: </w:t>
      </w:r>
      <w:r w:rsidR="00BB72C9" w:rsidRPr="003424DD">
        <w:rPr>
          <w:b/>
          <w:u w:val="single"/>
        </w:rPr>
        <w:fldChar w:fldCharType="begin">
          <w:ffData>
            <w:name w:val="Text22"/>
            <w:enabled/>
            <w:calcOnExit w:val="0"/>
            <w:textInput>
              <w:type w:val="number"/>
            </w:textInput>
          </w:ffData>
        </w:fldChar>
      </w:r>
      <w:bookmarkStart w:id="21" w:name="Text22"/>
      <w:r w:rsidR="00BB72C9" w:rsidRPr="003424DD">
        <w:rPr>
          <w:b/>
          <w:u w:val="single"/>
        </w:rPr>
        <w:instrText xml:space="preserve"> FORMTEXT </w:instrText>
      </w:r>
      <w:r w:rsidR="00BB72C9" w:rsidRPr="003424DD">
        <w:rPr>
          <w:b/>
          <w:u w:val="single"/>
        </w:rPr>
      </w:r>
      <w:r w:rsidR="00BB72C9" w:rsidRPr="003424DD">
        <w:rPr>
          <w:b/>
          <w:u w:val="single"/>
        </w:rPr>
        <w:fldChar w:fldCharType="separate"/>
      </w:r>
      <w:r w:rsidR="00BB72C9" w:rsidRPr="003424DD">
        <w:rPr>
          <w:b/>
          <w:noProof/>
          <w:u w:val="single"/>
        </w:rPr>
        <w:t> </w:t>
      </w:r>
      <w:r w:rsidR="00BB72C9" w:rsidRPr="003424DD">
        <w:rPr>
          <w:b/>
          <w:noProof/>
          <w:u w:val="single"/>
        </w:rPr>
        <w:t> </w:t>
      </w:r>
      <w:r w:rsidR="00BB72C9" w:rsidRPr="003424DD">
        <w:rPr>
          <w:b/>
          <w:noProof/>
          <w:u w:val="single"/>
        </w:rPr>
        <w:t> </w:t>
      </w:r>
      <w:r w:rsidR="00BB72C9" w:rsidRPr="003424DD">
        <w:rPr>
          <w:b/>
          <w:noProof/>
          <w:u w:val="single"/>
        </w:rPr>
        <w:t> </w:t>
      </w:r>
      <w:r w:rsidR="00BB72C9" w:rsidRPr="003424DD">
        <w:rPr>
          <w:b/>
          <w:noProof/>
          <w:u w:val="single"/>
        </w:rPr>
        <w:t> </w:t>
      </w:r>
      <w:r w:rsidR="00BB72C9" w:rsidRPr="003424DD">
        <w:rPr>
          <w:b/>
          <w:u w:val="single"/>
        </w:rPr>
        <w:fldChar w:fldCharType="end"/>
      </w:r>
      <w:bookmarkEnd w:id="21"/>
      <w:r w:rsidRPr="0092088C">
        <w:rPr>
          <w:b/>
        </w:rPr>
        <w:t>years</w:t>
      </w:r>
      <w:r w:rsidR="0081433F" w:rsidRPr="0092088C">
        <w:rPr>
          <w:b/>
        </w:rPr>
        <w:t>.</w:t>
      </w:r>
      <w:r w:rsidR="0091017D" w:rsidRPr="0091017D">
        <w:t xml:space="preserve"> </w:t>
      </w:r>
      <w:r w:rsidR="0091017D" w:rsidRPr="0092088C">
        <w:t xml:space="preserve">Do you have a formal contract </w:t>
      </w:r>
      <w:sdt>
        <w:sdtPr>
          <w:rPr>
            <w:u w:val="single"/>
          </w:rPr>
          <w:alias w:val="have a formal contract "/>
          <w:tag w:val="have a formal contract "/>
          <w:id w:val="-1308627209"/>
          <w:placeholder>
            <w:docPart w:val="25693A3E2F664FA8AAEC22F7C1BB9357"/>
          </w:placeholder>
          <w:showingPlcHdr/>
          <w:dropDownList>
            <w:listItem w:displayText="Y" w:value="Y"/>
            <w:listItem w:displayText="N" w:value="N"/>
          </w:dropDownList>
        </w:sdtPr>
        <w:sdtContent>
          <w:r w:rsidR="008C52CF" w:rsidRPr="003424DD">
            <w:rPr>
              <w:rStyle w:val="PlaceholderText"/>
              <w:u w:val="single"/>
            </w:rPr>
            <w:t xml:space="preserve">Choose an </w:t>
          </w:r>
          <w:proofErr w:type="gramStart"/>
          <w:r w:rsidR="008C52CF" w:rsidRPr="003424DD">
            <w:rPr>
              <w:rStyle w:val="PlaceholderText"/>
              <w:u w:val="single"/>
            </w:rPr>
            <w:t>item.</w:t>
          </w:r>
          <w:proofErr w:type="gramEnd"/>
        </w:sdtContent>
      </w:sdt>
    </w:p>
    <w:p w14:paraId="229194B5" w14:textId="3BBF1EE4" w:rsidR="00A1677C" w:rsidRPr="0092088C" w:rsidRDefault="00A1677C" w:rsidP="0083543E">
      <w:pPr>
        <w:numPr>
          <w:ilvl w:val="0"/>
          <w:numId w:val="1"/>
        </w:numPr>
      </w:pPr>
      <w:r w:rsidRPr="0092088C">
        <w:t xml:space="preserve">Does </w:t>
      </w:r>
      <w:r w:rsidR="00FB57F2" w:rsidRPr="0092088C">
        <w:t>s</w:t>
      </w:r>
      <w:r w:rsidRPr="0092088C">
        <w:t xml:space="preserve">ite </w:t>
      </w:r>
      <w:r w:rsidR="00FB57F2" w:rsidRPr="0092088C">
        <w:t>q</w:t>
      </w:r>
      <w:r w:rsidRPr="0092088C">
        <w:t>ualify f</w:t>
      </w:r>
      <w:r w:rsidR="00FB57F2" w:rsidRPr="0092088C">
        <w:t xml:space="preserve">or </w:t>
      </w:r>
      <w:r w:rsidR="00FB57F2" w:rsidRPr="0092088C">
        <w:rPr>
          <w:b/>
        </w:rPr>
        <w:t xml:space="preserve">Federal Loan Repayment </w:t>
      </w:r>
      <w:r w:rsidR="0024277B" w:rsidRPr="0092088C">
        <w:rPr>
          <w:b/>
        </w:rPr>
        <w:t>Asst</w:t>
      </w:r>
      <w:r w:rsidR="0024277B" w:rsidRPr="0092088C">
        <w:t>:</w:t>
      </w:r>
      <w:r w:rsidR="0024277B" w:rsidRPr="0024277B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Federal Loan Repayment Asst"/>
          <w:tag w:val="Federal Loan Repayment Asst"/>
          <w:id w:val="-1768148925"/>
          <w:placeholder>
            <w:docPart w:val="C455DC74ADC04E229FF06886703C0FAA"/>
          </w:placeholder>
          <w:showingPlcHdr/>
          <w:text/>
        </w:sdtPr>
        <w:sdtContent>
          <w:r w:rsidR="0024277B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24277B">
        <w:t xml:space="preserve"> </w:t>
      </w:r>
      <w:r w:rsidR="00F07CED" w:rsidRPr="0092088C">
        <w:rPr>
          <w:b/>
        </w:rPr>
        <w:t xml:space="preserve">HPSA </w:t>
      </w:r>
      <w:r w:rsidR="0024277B" w:rsidRPr="0092088C">
        <w:rPr>
          <w:b/>
        </w:rPr>
        <w:t>Score</w:t>
      </w:r>
      <w:r w:rsidR="0024277B" w:rsidRPr="0092088C">
        <w:t xml:space="preserve">: </w:t>
      </w:r>
      <w:r w:rsidR="0024277B" w:rsidRPr="003424DD">
        <w:rPr>
          <w:u w:val="single"/>
        </w:rPr>
        <w:fldChar w:fldCharType="begin">
          <w:ffData>
            <w:name w:val="Text23"/>
            <w:enabled/>
            <w:calcOnExit w:val="0"/>
            <w:statusText w:type="autoText" w:val=" Blank"/>
            <w:textInput>
              <w:type w:val="number"/>
            </w:textInput>
          </w:ffData>
        </w:fldChar>
      </w:r>
      <w:bookmarkStart w:id="22" w:name="Text23"/>
      <w:r w:rsidR="0024277B" w:rsidRPr="003424DD">
        <w:rPr>
          <w:u w:val="single"/>
        </w:rPr>
        <w:instrText xml:space="preserve"> FORMTEXT </w:instrText>
      </w:r>
      <w:r w:rsidR="0024277B" w:rsidRPr="003424DD">
        <w:rPr>
          <w:u w:val="single"/>
        </w:rPr>
      </w:r>
      <w:r w:rsidR="0024277B" w:rsidRPr="003424DD">
        <w:rPr>
          <w:u w:val="single"/>
        </w:rPr>
        <w:fldChar w:fldCharType="separate"/>
      </w:r>
      <w:r w:rsidR="0024277B" w:rsidRPr="003424DD">
        <w:rPr>
          <w:noProof/>
          <w:u w:val="single"/>
        </w:rPr>
        <w:t> </w:t>
      </w:r>
      <w:r w:rsidR="0024277B" w:rsidRPr="003424DD">
        <w:rPr>
          <w:noProof/>
          <w:u w:val="single"/>
        </w:rPr>
        <w:t> </w:t>
      </w:r>
      <w:r w:rsidR="0024277B" w:rsidRPr="003424DD">
        <w:rPr>
          <w:noProof/>
          <w:u w:val="single"/>
        </w:rPr>
        <w:t> </w:t>
      </w:r>
      <w:r w:rsidR="0024277B" w:rsidRPr="003424DD">
        <w:rPr>
          <w:noProof/>
          <w:u w:val="single"/>
        </w:rPr>
        <w:t> </w:t>
      </w:r>
      <w:r w:rsidR="0024277B" w:rsidRPr="003424DD">
        <w:rPr>
          <w:noProof/>
          <w:u w:val="single"/>
        </w:rPr>
        <w:t> </w:t>
      </w:r>
      <w:r w:rsidR="0024277B" w:rsidRPr="003424DD">
        <w:rPr>
          <w:u w:val="single"/>
        </w:rPr>
        <w:fldChar w:fldCharType="end"/>
      </w:r>
      <w:bookmarkEnd w:id="22"/>
    </w:p>
    <w:p w14:paraId="4602A41E" w14:textId="173D4321" w:rsidR="008E2060" w:rsidRPr="00882B32" w:rsidRDefault="008E2060" w:rsidP="0083543E">
      <w:pPr>
        <w:numPr>
          <w:ilvl w:val="0"/>
          <w:numId w:val="1"/>
        </w:numPr>
      </w:pPr>
      <w:r w:rsidRPr="0092088C">
        <w:t xml:space="preserve">Does site qualify for </w:t>
      </w:r>
      <w:r w:rsidRPr="0092088C">
        <w:rPr>
          <w:b/>
        </w:rPr>
        <w:t xml:space="preserve">State Loan Repayment </w:t>
      </w:r>
      <w:r w:rsidR="0024277B" w:rsidRPr="0092088C">
        <w:rPr>
          <w:b/>
        </w:rPr>
        <w:t>Asst</w:t>
      </w:r>
      <w:r w:rsidR="0024277B" w:rsidRPr="0092088C">
        <w:t>:</w:t>
      </w:r>
      <w:r w:rsidR="0024277B" w:rsidRPr="0092088C">
        <w:rPr>
          <w:b/>
        </w:rPr>
        <w:t xml:space="preserve"> </w:t>
      </w:r>
      <w:sdt>
        <w:sdtPr>
          <w:rPr>
            <w:u w:val="single"/>
          </w:rPr>
          <w:alias w:val="State Loan Repayment Asst"/>
          <w:tag w:val="State Loan Repayment Asst"/>
          <w:id w:val="1314441812"/>
          <w:placeholder>
            <w:docPart w:val="9E9C5C9FFC1C4A7F8921544D29AAE531"/>
          </w:placeholder>
          <w:showingPlcHdr/>
          <w:text/>
        </w:sdtPr>
        <w:sdtContent>
          <w:r w:rsidR="009141B2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9141B2" w:rsidRPr="0092088C">
        <w:rPr>
          <w:b/>
        </w:rPr>
        <w:t xml:space="preserve"> </w:t>
      </w:r>
    </w:p>
    <w:p w14:paraId="6E5EEDDC" w14:textId="142BFA00" w:rsidR="00882B32" w:rsidRPr="0092088C" w:rsidRDefault="00882B32" w:rsidP="0083543E">
      <w:pPr>
        <w:numPr>
          <w:ilvl w:val="0"/>
          <w:numId w:val="1"/>
        </w:numPr>
      </w:pPr>
      <w:r>
        <w:rPr>
          <w:b/>
        </w:rPr>
        <w:t>Temp/</w:t>
      </w:r>
      <w:r w:rsidR="00F82578">
        <w:rPr>
          <w:b/>
        </w:rPr>
        <w:t xml:space="preserve"> Perm H</w:t>
      </w:r>
      <w:r>
        <w:rPr>
          <w:b/>
        </w:rPr>
        <w:t>ousing</w:t>
      </w:r>
      <w:r w:rsidR="009141B2" w:rsidRPr="009141B2">
        <w:rPr>
          <w:u w:val="single"/>
        </w:rPr>
        <w:t xml:space="preserve"> </w:t>
      </w:r>
      <w:sdt>
        <w:sdtPr>
          <w:rPr>
            <w:u w:val="single"/>
          </w:rPr>
          <w:alias w:val="Temp/ Perm Housing"/>
          <w:tag w:val="Temp/ Perm Housing"/>
          <w:id w:val="-1446685623"/>
          <w:placeholder>
            <w:docPart w:val="F3354061F46A45C2BE6D4CD25CEFBE01"/>
          </w:placeholder>
          <w:showingPlcHdr/>
          <w:text/>
        </w:sdtPr>
        <w:sdtContent>
          <w:r w:rsidR="009141B2" w:rsidRPr="003424DD">
            <w:rPr>
              <w:rStyle w:val="PlaceholderText"/>
              <w:u w:val="single"/>
            </w:rPr>
            <w:t>Click or tap here to enter text.</w:t>
          </w:r>
        </w:sdtContent>
      </w:sdt>
      <w:r>
        <w:rPr>
          <w:b/>
        </w:rPr>
        <w:t>______________</w:t>
      </w:r>
      <w:r w:rsidR="00F82578">
        <w:rPr>
          <w:b/>
        </w:rPr>
        <w:t>________</w:t>
      </w:r>
    </w:p>
    <w:p w14:paraId="4AD7FE64" w14:textId="4564AB51" w:rsidR="00FC6DB8" w:rsidRPr="0092088C" w:rsidRDefault="00572230" w:rsidP="0083543E">
      <w:pPr>
        <w:numPr>
          <w:ilvl w:val="0"/>
          <w:numId w:val="1"/>
        </w:numPr>
      </w:pPr>
      <w:r w:rsidRPr="0092088C">
        <w:t xml:space="preserve">Other: </w:t>
      </w:r>
      <w:sdt>
        <w:sdtPr>
          <w:rPr>
            <w:u w:val="single"/>
          </w:rPr>
          <w:alias w:val="Other About Benefits"/>
          <w:tag w:val="Other About Benefits"/>
          <w:id w:val="946428750"/>
          <w:placeholder>
            <w:docPart w:val="75F043EBE3C046E7B76EBC472406194C"/>
          </w:placeholder>
          <w:showingPlcHdr/>
          <w:text/>
        </w:sdt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Pr="0092088C">
        <w:t xml:space="preserve"> _</w:t>
      </w:r>
      <w:r w:rsidR="00D46CE3" w:rsidRPr="0092088C">
        <w:t>_______________________________________</w:t>
      </w:r>
    </w:p>
    <w:p w14:paraId="5B472AB4" w14:textId="77777777" w:rsidR="00496400" w:rsidRPr="0092088C" w:rsidRDefault="00496400" w:rsidP="000B0491">
      <w:pPr>
        <w:rPr>
          <w:b/>
        </w:rPr>
      </w:pPr>
    </w:p>
    <w:p w14:paraId="543E1634" w14:textId="77777777" w:rsidR="000B0491" w:rsidRPr="0092088C" w:rsidRDefault="000B0491" w:rsidP="000B0491">
      <w:pPr>
        <w:rPr>
          <w:b/>
          <w:u w:val="single"/>
        </w:rPr>
      </w:pPr>
      <w:r w:rsidRPr="0092088C">
        <w:rPr>
          <w:b/>
          <w:u w:val="single"/>
        </w:rPr>
        <w:t>Recruitment Details</w:t>
      </w:r>
    </w:p>
    <w:p w14:paraId="6CE6A86C" w14:textId="13F6AD87" w:rsidR="0092649B" w:rsidRPr="0092088C" w:rsidRDefault="0092649B" w:rsidP="0083543E">
      <w:pPr>
        <w:numPr>
          <w:ilvl w:val="0"/>
          <w:numId w:val="1"/>
        </w:numPr>
      </w:pPr>
      <w:r w:rsidRPr="0092088C">
        <w:t xml:space="preserve">What has created the opening or </w:t>
      </w:r>
      <w:r w:rsidR="00EC0554" w:rsidRPr="0092088C">
        <w:t xml:space="preserve">need? </w:t>
      </w:r>
      <w:sdt>
        <w:sdtPr>
          <w:rPr>
            <w:u w:val="single"/>
          </w:rPr>
          <w:alias w:val="What has created the opening or need"/>
          <w:tag w:val="What has created the opening or need"/>
          <w:id w:val="-1736612962"/>
          <w:placeholder>
            <w:docPart w:val="528FBFF05D4A441FAB1D0CFFAABCD337"/>
          </w:placeholder>
          <w:showingPlcHdr/>
          <w:text/>
        </w:sdtPr>
        <w:sdtContent>
          <w:r w:rsidR="000E0E23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D052ED" w:rsidRPr="0092088C">
        <w:t>______________</w:t>
      </w:r>
    </w:p>
    <w:p w14:paraId="67D827C6" w14:textId="610ED4AC" w:rsidR="004B5EA2" w:rsidRPr="0092088C" w:rsidRDefault="00D052ED" w:rsidP="00D052ED">
      <w:pPr>
        <w:ind w:left="720"/>
      </w:pPr>
      <w:r w:rsidRPr="0092088C">
        <w:t>____________________________________________________________________</w:t>
      </w:r>
    </w:p>
    <w:p w14:paraId="6A7AD089" w14:textId="6095E4B6" w:rsidR="0092649B" w:rsidRPr="0092088C" w:rsidRDefault="0092649B" w:rsidP="0083543E">
      <w:pPr>
        <w:numPr>
          <w:ilvl w:val="0"/>
          <w:numId w:val="1"/>
        </w:numPr>
      </w:pPr>
      <w:r w:rsidRPr="0092088C">
        <w:t xml:space="preserve">How long has the position been </w:t>
      </w:r>
      <w:r w:rsidR="007045B1" w:rsidRPr="0092088C">
        <w:t xml:space="preserve">open? </w:t>
      </w:r>
      <w:sdt>
        <w:sdtPr>
          <w:alias w:val="How long has the position been open"/>
          <w:tag w:val="How long has the position been open"/>
          <w:id w:val="1219472898"/>
          <w:placeholder>
            <w:docPart w:val="A2EA4F1E84B546CF952376D19E01209C"/>
          </w:placeholder>
          <w:showingPlcHdr/>
          <w:text/>
        </w:sdtPr>
        <w:sdtEndPr>
          <w:rPr>
            <w:u w:val="single"/>
          </w:rPr>
        </w:sdtEndPr>
        <w:sdtContent>
          <w:r w:rsidR="007045B1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7045B1" w:rsidRPr="0092088C">
        <w:t xml:space="preserve"> _</w:t>
      </w:r>
      <w:r w:rsidR="00D052ED" w:rsidRPr="0092088C">
        <w:t>_______________</w:t>
      </w:r>
    </w:p>
    <w:p w14:paraId="049F1068" w14:textId="21CF2954" w:rsidR="0042035C" w:rsidRPr="0092088C" w:rsidRDefault="0092649B" w:rsidP="0083543E">
      <w:pPr>
        <w:numPr>
          <w:ilvl w:val="0"/>
          <w:numId w:val="1"/>
        </w:numPr>
      </w:pPr>
      <w:r w:rsidRPr="0092088C">
        <w:t>How long have you been actively recruiting on it?</w:t>
      </w:r>
      <w:r w:rsidR="008747DC" w:rsidRPr="008747DC">
        <w:t xml:space="preserve"> </w:t>
      </w:r>
      <w:sdt>
        <w:sdtPr>
          <w:alias w:val="How long have you been actively recruiting on it"/>
          <w:tag w:val="How long have you been actively recruiting on it"/>
          <w:id w:val="-1814246171"/>
          <w:placeholder>
            <w:docPart w:val="7F609157FBA34DD39181E3024C301586"/>
          </w:placeholder>
          <w:showingPlcHdr/>
          <w:text/>
        </w:sdtPr>
        <w:sdtEndPr>
          <w:rPr>
            <w:u w:val="single"/>
          </w:rPr>
        </w:sdtEndPr>
        <w:sdtContent>
          <w:r w:rsidR="008747DC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8747DC" w:rsidRPr="0092088C">
        <w:t xml:space="preserve"> </w:t>
      </w:r>
      <w:r w:rsidR="00D052ED" w:rsidRPr="0092088C">
        <w:t>______</w:t>
      </w:r>
    </w:p>
    <w:p w14:paraId="65452A30" w14:textId="0AB89903" w:rsidR="0042035C" w:rsidRDefault="0042035C" w:rsidP="0083543E">
      <w:pPr>
        <w:numPr>
          <w:ilvl w:val="0"/>
          <w:numId w:val="1"/>
        </w:numPr>
      </w:pPr>
      <w:r w:rsidRPr="0092088C">
        <w:t xml:space="preserve">What has been done so far to fill this </w:t>
      </w:r>
      <w:r w:rsidR="008747DC" w:rsidRPr="0092088C">
        <w:t xml:space="preserve">position? </w:t>
      </w:r>
      <w:sdt>
        <w:sdtPr>
          <w:rPr>
            <w:u w:val="single"/>
          </w:rPr>
          <w:alias w:val="What has been done so far to fill this position"/>
          <w:tag w:val="What has been done so far to fill this position"/>
          <w:id w:val="-1662842204"/>
          <w:placeholder>
            <w:docPart w:val="97569142927C42059D0374D148B364E6"/>
          </w:placeholder>
          <w:showingPlcHdr/>
          <w:text/>
        </w:sdtPr>
        <w:sdtContent>
          <w:r w:rsidR="008747DC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8747DC" w:rsidRPr="0092088C">
        <w:t>_</w:t>
      </w:r>
      <w:r w:rsidR="00D052ED" w:rsidRPr="0092088C">
        <w:t>________</w:t>
      </w:r>
    </w:p>
    <w:p w14:paraId="29706D6C" w14:textId="45692908" w:rsidR="003708B3" w:rsidRDefault="003708B3" w:rsidP="003708B3">
      <w:pPr>
        <w:numPr>
          <w:ilvl w:val="0"/>
          <w:numId w:val="1"/>
        </w:numPr>
      </w:pPr>
      <w:r>
        <w:t xml:space="preserve">How many site visits have you </w:t>
      </w:r>
      <w:r w:rsidR="00EF75BB">
        <w:t xml:space="preserve">conducted? </w:t>
      </w:r>
      <w:sdt>
        <w:sdtPr>
          <w:alias w:val="How many site visits have you conducted"/>
          <w:tag w:val="How many site visits have you conducted"/>
          <w:id w:val="-1968887762"/>
          <w:placeholder>
            <w:docPart w:val="A9BEABA490E64F52A898EB2CE44F39BF"/>
          </w:placeholder>
          <w:showingPlcHdr/>
          <w:text/>
        </w:sdtPr>
        <w:sdtEndPr>
          <w:rPr>
            <w:u w:val="single"/>
          </w:rPr>
        </w:sdtEndPr>
        <w:sdtContent>
          <w:r w:rsidR="009C0108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EF75BB">
        <w:t>_</w:t>
      </w:r>
      <w:r>
        <w:t>___________</w:t>
      </w:r>
    </w:p>
    <w:p w14:paraId="592296FC" w14:textId="7F609E9B" w:rsidR="003708B3" w:rsidRPr="0092088C" w:rsidRDefault="003708B3" w:rsidP="003708B3">
      <w:pPr>
        <w:numPr>
          <w:ilvl w:val="0"/>
          <w:numId w:val="1"/>
        </w:numPr>
      </w:pPr>
      <w:r>
        <w:lastRenderedPageBreak/>
        <w:t xml:space="preserve">What were the </w:t>
      </w:r>
      <w:r w:rsidR="00EF75BB">
        <w:t xml:space="preserve">offers? </w:t>
      </w:r>
      <w:sdt>
        <w:sdtPr>
          <w:rPr>
            <w:u w:val="single"/>
          </w:rPr>
          <w:alias w:val="What were the offers"/>
          <w:tag w:val="What were the offers"/>
          <w:id w:val="-1073192827"/>
          <w:placeholder>
            <w:docPart w:val="4F34332729B549B597F3653A8BE93451"/>
          </w:placeholder>
          <w:showingPlcHdr/>
          <w:text/>
        </w:sdtPr>
        <w:sdtContent>
          <w:r w:rsidR="00B66932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B66932">
        <w:t xml:space="preserve"> </w:t>
      </w:r>
      <w:r w:rsidR="00EF75BB">
        <w:t>_</w:t>
      </w:r>
      <w:r>
        <w:t>___________________________</w:t>
      </w:r>
    </w:p>
    <w:p w14:paraId="1F0717B7" w14:textId="3E2D103D" w:rsidR="0042035C" w:rsidRPr="0092088C" w:rsidRDefault="00FA35CD" w:rsidP="00856852">
      <w:pPr>
        <w:numPr>
          <w:ilvl w:val="0"/>
          <w:numId w:val="1"/>
        </w:numPr>
      </w:pPr>
      <w:r>
        <w:t>How many firms are you</w:t>
      </w:r>
      <w:r w:rsidR="0042035C" w:rsidRPr="0092088C">
        <w:t xml:space="preserve"> working with at this </w:t>
      </w:r>
      <w:r w:rsidR="00856852" w:rsidRPr="0092088C">
        <w:t>time?</w:t>
      </w:r>
      <w:r w:rsidR="00856852" w:rsidRPr="003424DD">
        <w:rPr>
          <w:u w:val="single"/>
        </w:rPr>
        <w:fldChar w:fldCharType="begin">
          <w:ffData>
            <w:name w:val="Text24"/>
            <w:enabled/>
            <w:calcOnExit w:val="0"/>
            <w:textInput>
              <w:type w:val="number"/>
            </w:textInput>
          </w:ffData>
        </w:fldChar>
      </w:r>
      <w:bookmarkStart w:id="23" w:name="Text24"/>
      <w:r w:rsidR="00856852" w:rsidRPr="003424DD">
        <w:rPr>
          <w:u w:val="single"/>
        </w:rPr>
        <w:instrText xml:space="preserve"> FORMTEXT </w:instrText>
      </w:r>
      <w:r w:rsidR="00856852" w:rsidRPr="003424DD">
        <w:rPr>
          <w:u w:val="single"/>
        </w:rPr>
      </w:r>
      <w:r w:rsidR="00856852" w:rsidRPr="003424DD">
        <w:rPr>
          <w:u w:val="single"/>
        </w:rPr>
        <w:fldChar w:fldCharType="separate"/>
      </w:r>
      <w:r w:rsidR="00856852" w:rsidRPr="003424DD">
        <w:rPr>
          <w:noProof/>
          <w:u w:val="single"/>
        </w:rPr>
        <w:t> </w:t>
      </w:r>
      <w:r w:rsidR="00856852" w:rsidRPr="003424DD">
        <w:rPr>
          <w:noProof/>
          <w:u w:val="single"/>
        </w:rPr>
        <w:t> </w:t>
      </w:r>
      <w:r w:rsidR="00856852" w:rsidRPr="003424DD">
        <w:rPr>
          <w:noProof/>
          <w:u w:val="single"/>
        </w:rPr>
        <w:t> </w:t>
      </w:r>
      <w:r w:rsidR="00856852" w:rsidRPr="003424DD">
        <w:rPr>
          <w:noProof/>
          <w:u w:val="single"/>
        </w:rPr>
        <w:t> </w:t>
      </w:r>
      <w:r w:rsidR="00856852" w:rsidRPr="003424DD">
        <w:rPr>
          <w:noProof/>
          <w:u w:val="single"/>
        </w:rPr>
        <w:t> </w:t>
      </w:r>
      <w:r w:rsidR="00856852" w:rsidRPr="003424DD">
        <w:rPr>
          <w:u w:val="single"/>
        </w:rPr>
        <w:fldChar w:fldCharType="end"/>
      </w:r>
      <w:bookmarkEnd w:id="23"/>
      <w:r w:rsidR="00D052ED" w:rsidRPr="0092088C">
        <w:t>______________________</w:t>
      </w:r>
    </w:p>
    <w:p w14:paraId="6E259CF9" w14:textId="7AC03A1A" w:rsidR="0042035C" w:rsidRPr="0092088C" w:rsidRDefault="0042035C" w:rsidP="0083543E">
      <w:pPr>
        <w:numPr>
          <w:ilvl w:val="0"/>
          <w:numId w:val="1"/>
        </w:numPr>
      </w:pPr>
      <w:r w:rsidRPr="0092088C">
        <w:t xml:space="preserve">How are you currently getting this work done or the </w:t>
      </w:r>
      <w:r w:rsidR="002E3210" w:rsidRPr="0092088C">
        <w:t xml:space="preserve">practice </w:t>
      </w:r>
      <w:r w:rsidRPr="0092088C">
        <w:t xml:space="preserve">needs </w:t>
      </w:r>
      <w:r w:rsidR="00CE1324" w:rsidRPr="0092088C">
        <w:t xml:space="preserve">addressed? </w:t>
      </w:r>
    </w:p>
    <w:p w14:paraId="3403DFF6" w14:textId="7F62E5C4" w:rsidR="004B5EA2" w:rsidRPr="0092088C" w:rsidRDefault="004C1DF5" w:rsidP="00D052ED">
      <w:pPr>
        <w:ind w:left="720"/>
      </w:pPr>
      <w:sdt>
        <w:sdtPr>
          <w:rPr>
            <w:u w:val="single"/>
          </w:rPr>
          <w:alias w:val="How are you currently getting this work done or the practice needs addressed"/>
          <w:tag w:val="How are you currently getting this work done or the practice needs addressed"/>
          <w:id w:val="1197894743"/>
          <w:placeholder>
            <w:docPart w:val="762AC7DBDE08459D94A1F548044C901E"/>
          </w:placeholder>
          <w:showingPlcHdr/>
          <w:text/>
        </w:sdt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D052ED" w:rsidRPr="0092088C">
        <w:t>_______________________________________________</w:t>
      </w:r>
    </w:p>
    <w:p w14:paraId="13B3C29A" w14:textId="25FEE9FD" w:rsidR="009725DE" w:rsidRPr="0092088C" w:rsidRDefault="009725DE" w:rsidP="0083543E">
      <w:pPr>
        <w:numPr>
          <w:ilvl w:val="0"/>
          <w:numId w:val="1"/>
        </w:numPr>
      </w:pPr>
      <w:r w:rsidRPr="0092088C">
        <w:t xml:space="preserve">How </w:t>
      </w:r>
      <w:r w:rsidR="00DC0C2C" w:rsidRPr="0092088C">
        <w:t>severe and</w:t>
      </w:r>
      <w:r w:rsidRPr="0092088C">
        <w:t xml:space="preserve"> what kind of problems </w:t>
      </w:r>
      <w:r w:rsidR="0091017D">
        <w:t xml:space="preserve">is the opening </w:t>
      </w:r>
      <w:r w:rsidR="00FC7595">
        <w:t>causing</w:t>
      </w:r>
      <w:r w:rsidR="00FC7595" w:rsidRPr="0092088C">
        <w:t>?</w:t>
      </w:r>
      <w:r w:rsidR="00FC7595">
        <w:t xml:space="preserve"> </w:t>
      </w:r>
    </w:p>
    <w:p w14:paraId="723D4670" w14:textId="4B18048C" w:rsidR="004B5EA2" w:rsidRPr="0092088C" w:rsidRDefault="00FC7595" w:rsidP="00D052ED">
      <w:pPr>
        <w:ind w:left="720"/>
      </w:pPr>
      <w:sdt>
        <w:sdtPr>
          <w:rPr>
            <w:u w:val="single"/>
          </w:rPr>
          <w:alias w:val="How severe and what kind of problems is the opening causing"/>
          <w:tag w:val="How severe and what kind of problems is the opening causing"/>
          <w:id w:val="-1165472453"/>
          <w:placeholder>
            <w:docPart w:val="7FB11956DAF9486480691C189B10F18E"/>
          </w:placeholder>
          <w:showingPlcHdr/>
          <w:text/>
        </w:sdt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D052ED" w:rsidRPr="0092088C">
        <w:t>______________________________________________</w:t>
      </w:r>
    </w:p>
    <w:p w14:paraId="33C4353E" w14:textId="5BE3229D" w:rsidR="004F4451" w:rsidRPr="0092088C" w:rsidRDefault="004F4451" w:rsidP="0083543E">
      <w:pPr>
        <w:numPr>
          <w:ilvl w:val="0"/>
          <w:numId w:val="1"/>
        </w:numPr>
      </w:pPr>
      <w:r w:rsidRPr="0092088C">
        <w:t xml:space="preserve">Assessment of Pain Factor (1-10): </w:t>
      </w:r>
      <w:r w:rsidR="002E25AB" w:rsidRPr="003424DD">
        <w:rPr>
          <w:u w:val="single"/>
        </w:rPr>
        <w:fldChar w:fldCharType="begin">
          <w:ffData>
            <w:name w:val="Text25"/>
            <w:enabled/>
            <w:calcOnExit w:val="0"/>
            <w:textInput>
              <w:type w:val="number"/>
            </w:textInput>
          </w:ffData>
        </w:fldChar>
      </w:r>
      <w:bookmarkStart w:id="24" w:name="Text25"/>
      <w:r w:rsidR="002E25AB" w:rsidRPr="003424DD">
        <w:rPr>
          <w:u w:val="single"/>
        </w:rPr>
        <w:instrText xml:space="preserve"> FORMTEXT </w:instrText>
      </w:r>
      <w:r w:rsidR="002E25AB" w:rsidRPr="003424DD">
        <w:rPr>
          <w:u w:val="single"/>
        </w:rPr>
      </w:r>
      <w:r w:rsidR="002E25AB" w:rsidRPr="003424DD">
        <w:rPr>
          <w:u w:val="single"/>
        </w:rPr>
        <w:fldChar w:fldCharType="separate"/>
      </w:r>
      <w:r w:rsidR="002E25AB" w:rsidRPr="003424DD">
        <w:rPr>
          <w:noProof/>
          <w:u w:val="single"/>
        </w:rPr>
        <w:t> </w:t>
      </w:r>
      <w:r w:rsidR="002E25AB" w:rsidRPr="003424DD">
        <w:rPr>
          <w:noProof/>
          <w:u w:val="single"/>
        </w:rPr>
        <w:t> </w:t>
      </w:r>
      <w:r w:rsidR="002E25AB" w:rsidRPr="003424DD">
        <w:rPr>
          <w:noProof/>
          <w:u w:val="single"/>
        </w:rPr>
        <w:t> </w:t>
      </w:r>
      <w:r w:rsidR="002E25AB" w:rsidRPr="003424DD">
        <w:rPr>
          <w:noProof/>
          <w:u w:val="single"/>
        </w:rPr>
        <w:t> </w:t>
      </w:r>
      <w:r w:rsidR="002E25AB" w:rsidRPr="003424DD">
        <w:rPr>
          <w:noProof/>
          <w:u w:val="single"/>
        </w:rPr>
        <w:t> </w:t>
      </w:r>
      <w:r w:rsidR="002E25AB" w:rsidRPr="003424DD">
        <w:rPr>
          <w:u w:val="single"/>
        </w:rPr>
        <w:fldChar w:fldCharType="end"/>
      </w:r>
      <w:bookmarkEnd w:id="24"/>
      <w:r w:rsidR="002E25AB">
        <w:t>.</w:t>
      </w:r>
    </w:p>
    <w:p w14:paraId="093B5D6C" w14:textId="636100C0" w:rsidR="00EC5802" w:rsidRPr="0092088C" w:rsidRDefault="00EC5802" w:rsidP="0083543E">
      <w:pPr>
        <w:numPr>
          <w:ilvl w:val="0"/>
          <w:numId w:val="1"/>
        </w:numPr>
      </w:pPr>
      <w:r w:rsidRPr="0092088C">
        <w:t xml:space="preserve">What is the timeframe or deadline for filling this </w:t>
      </w:r>
      <w:r w:rsidR="00381A4F" w:rsidRPr="0092088C">
        <w:t xml:space="preserve">position? </w:t>
      </w:r>
      <w:sdt>
        <w:sdtPr>
          <w:alias w:val="What is the timeframe or deadline for filling this position"/>
          <w:tag w:val="What is the timeframe or deadline for filling this position"/>
          <w:id w:val="-1523545419"/>
          <w:placeholder>
            <w:docPart w:val="074FC15056014D56B94C5154CBCA882F"/>
          </w:placeholder>
          <w:showingPlcHdr/>
          <w:text/>
        </w:sdtPr>
        <w:sdtEndPr>
          <w:rPr>
            <w:u w:val="single"/>
          </w:rPr>
        </w:sdtEndPr>
        <w:sdtContent>
          <w:r w:rsidR="008B7CB5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8B7CB5" w:rsidRPr="0092088C">
        <w:t xml:space="preserve"> </w:t>
      </w:r>
    </w:p>
    <w:p w14:paraId="457BC02A" w14:textId="12EC52D3" w:rsidR="009B4567" w:rsidRPr="0092088C" w:rsidRDefault="009B4567" w:rsidP="008B7CB5">
      <w:pPr>
        <w:numPr>
          <w:ilvl w:val="0"/>
          <w:numId w:val="1"/>
        </w:numPr>
      </w:pPr>
      <w:r w:rsidRPr="0092088C">
        <w:t xml:space="preserve">Who will this new employee report to? </w:t>
      </w:r>
      <w:sdt>
        <w:sdtPr>
          <w:alias w:val="Who will this new employee report to"/>
          <w:tag w:val="Who will this new employee report to"/>
          <w:id w:val="-1084456770"/>
          <w:placeholder>
            <w:docPart w:val="16C09CAEB9A84032B423B107D7987FF5"/>
          </w:placeholder>
          <w:showingPlcHdr/>
          <w:text/>
        </w:sdtPr>
        <w:sdtEndPr>
          <w:rPr>
            <w:u w:val="single"/>
          </w:rPr>
        </w:sdtEndPr>
        <w:sdtContent>
          <w:r w:rsidR="008B7CB5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8B7CB5" w:rsidRPr="0092088C">
        <w:t xml:space="preserve"> </w:t>
      </w:r>
      <w:r w:rsidR="0020773F" w:rsidRPr="0092088C">
        <w:t>_____________</w:t>
      </w:r>
    </w:p>
    <w:p w14:paraId="3787F37C" w14:textId="63601CE8" w:rsidR="005D3D58" w:rsidRPr="0092088C" w:rsidRDefault="005D3D58" w:rsidP="009B4567">
      <w:pPr>
        <w:numPr>
          <w:ilvl w:val="0"/>
          <w:numId w:val="1"/>
        </w:numPr>
      </w:pPr>
      <w:r w:rsidRPr="0092088C">
        <w:t xml:space="preserve">Who is the supervising or collaborative </w:t>
      </w:r>
      <w:r w:rsidR="00E95DFD" w:rsidRPr="0092088C">
        <w:t xml:space="preserve">physician? </w:t>
      </w:r>
      <w:sdt>
        <w:sdtPr>
          <w:alias w:val="Who is the supervising or collaborative physician"/>
          <w:tag w:val="Who is the supervising or collaborative physician"/>
          <w:id w:val="881982033"/>
          <w:placeholder>
            <w:docPart w:val="A8EA0199D9F54F82BB7FD59A18558933"/>
          </w:placeholder>
          <w:showingPlcHdr/>
          <w:text/>
        </w:sdtPr>
        <w:sdtEndPr>
          <w:rPr>
            <w:u w:val="single"/>
          </w:rPr>
        </w:sdtEndPr>
        <w:sdtContent>
          <w:r w:rsidR="00D57BA8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E95DFD" w:rsidRPr="0092088C">
        <w:t>_</w:t>
      </w:r>
      <w:r w:rsidRPr="0092088C">
        <w:t>_____</w:t>
      </w:r>
    </w:p>
    <w:p w14:paraId="5EDA4797" w14:textId="77777777" w:rsidR="00E81811" w:rsidRDefault="00DC73F8" w:rsidP="009B4567">
      <w:pPr>
        <w:numPr>
          <w:ilvl w:val="0"/>
          <w:numId w:val="1"/>
        </w:numPr>
      </w:pPr>
      <w:r w:rsidRPr="00153B89">
        <w:t>Where i</w:t>
      </w:r>
      <w:r w:rsidR="005D3D58" w:rsidRPr="00153B89">
        <w:t>s supervising or col</w:t>
      </w:r>
      <w:r w:rsidRPr="00153B89">
        <w:t xml:space="preserve">laborative physician fellowship </w:t>
      </w:r>
      <w:r w:rsidR="005D3D58" w:rsidRPr="00153B89">
        <w:t>trained?</w:t>
      </w:r>
    </w:p>
    <w:p w14:paraId="7594A8EC" w14:textId="76F95BDF" w:rsidR="005D3D58" w:rsidRPr="00153B89" w:rsidRDefault="00DC73F8" w:rsidP="003825CC">
      <w:pPr>
        <w:ind w:left="360"/>
      </w:pPr>
      <w:r w:rsidRPr="00153B89">
        <w:t xml:space="preserve"> </w:t>
      </w:r>
      <w:sdt>
        <w:sdtPr>
          <w:alias w:val="Where is supervising or collaborative physician fellowship trained? "/>
          <w:tag w:val="Where is supervising or collaborative physician fellowship trained? "/>
          <w:id w:val="683869406"/>
          <w:placeholder>
            <w:docPart w:val="4F32E020DB5A4ACAAD39342C834AD902"/>
          </w:placeholder>
          <w:showingPlcHdr/>
          <w:text/>
        </w:sdtPr>
        <w:sdtEndPr>
          <w:rPr>
            <w:u w:val="single"/>
          </w:rPr>
        </w:sdtEndPr>
        <w:sdtContent>
          <w:r w:rsidR="00E81811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Pr="00153B89">
        <w:t>__________</w:t>
      </w:r>
      <w:r w:rsidR="005D3D58" w:rsidRPr="00153B89">
        <w:t>_______________________</w:t>
      </w:r>
      <w:r w:rsidRPr="00153B89">
        <w:t>__________</w:t>
      </w:r>
    </w:p>
    <w:p w14:paraId="63214D82" w14:textId="540A9C39" w:rsidR="00DC73F8" w:rsidRPr="00153B89" w:rsidRDefault="00DC73F8" w:rsidP="009B4567">
      <w:pPr>
        <w:numPr>
          <w:ilvl w:val="0"/>
          <w:numId w:val="1"/>
        </w:numPr>
      </w:pPr>
      <w:r w:rsidRPr="00153B89">
        <w:t xml:space="preserve">What are their </w:t>
      </w:r>
      <w:r w:rsidR="005A1123" w:rsidRPr="00153B89">
        <w:t xml:space="preserve">certifications? </w:t>
      </w:r>
      <w:sdt>
        <w:sdtPr>
          <w:alias w:val="What are their certifications"/>
          <w:tag w:val="What are their certifications"/>
          <w:id w:val="-1822413917"/>
          <w:placeholder>
            <w:docPart w:val="EF94825CF9A74F668683BEBBABBEC990"/>
          </w:placeholder>
          <w:showingPlcHdr/>
          <w:text/>
        </w:sdtPr>
        <w:sdtEndPr>
          <w:rPr>
            <w:u w:val="single"/>
          </w:rPr>
        </w:sdtEndPr>
        <w:sdtContent>
          <w:r w:rsidR="005A1123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5A1123" w:rsidRPr="00153B89">
        <w:t xml:space="preserve"> _</w:t>
      </w:r>
      <w:r w:rsidRPr="00153B89">
        <w:t>_____________________</w:t>
      </w:r>
    </w:p>
    <w:p w14:paraId="2CAE267E" w14:textId="2073FC39" w:rsidR="003D0808" w:rsidRPr="003424DD" w:rsidRDefault="00483653" w:rsidP="003D0808">
      <w:pPr>
        <w:numPr>
          <w:ilvl w:val="0"/>
          <w:numId w:val="1"/>
        </w:numPr>
        <w:rPr>
          <w:u w:val="single"/>
        </w:rPr>
      </w:pPr>
      <w:r>
        <w:t>Has the supervising or collaborative physician worked with mid-levels before?</w:t>
      </w:r>
      <w:r w:rsidR="003D0808" w:rsidRPr="003D0808">
        <w:rPr>
          <w:u w:val="single"/>
        </w:rPr>
        <w:t xml:space="preserve"> </w:t>
      </w:r>
      <w:sdt>
        <w:sdtPr>
          <w:rPr>
            <w:u w:val="single"/>
          </w:rPr>
          <w:alias w:val="mid-levels before"/>
          <w:tag w:val="mid-levels before"/>
          <w:id w:val="346913202"/>
          <w:placeholder>
            <w:docPart w:val="F1B94FFF27B04303A2F61F207EA55370"/>
          </w:placeholder>
          <w:showingPlcHdr/>
          <w:dropDownList>
            <w:listItem w:displayText="Y" w:value="Y"/>
            <w:listItem w:displayText="N" w:value="N"/>
          </w:dropDownList>
        </w:sdtPr>
        <w:sdtContent>
          <w:r w:rsidR="003D0808" w:rsidRPr="003424DD">
            <w:rPr>
              <w:rStyle w:val="PlaceholderText"/>
              <w:u w:val="single"/>
            </w:rPr>
            <w:t>Choose an item.</w:t>
          </w:r>
        </w:sdtContent>
      </w:sdt>
    </w:p>
    <w:p w14:paraId="0FA76419" w14:textId="3007839F" w:rsidR="00483653" w:rsidRPr="0092088C" w:rsidRDefault="00483653" w:rsidP="003D0808">
      <w:pPr>
        <w:ind w:left="720"/>
      </w:pPr>
    </w:p>
    <w:p w14:paraId="23B7CDD4" w14:textId="7D3703A6" w:rsidR="00AE58C3" w:rsidRPr="0092088C" w:rsidRDefault="00AE58C3" w:rsidP="00AE58C3">
      <w:pPr>
        <w:numPr>
          <w:ilvl w:val="0"/>
          <w:numId w:val="1"/>
        </w:numPr>
      </w:pPr>
      <w:r w:rsidRPr="0092088C">
        <w:t xml:space="preserve">What would attract someone to this </w:t>
      </w:r>
      <w:r w:rsidR="003D0808" w:rsidRPr="0092088C">
        <w:t xml:space="preserve">opportunity: </w:t>
      </w:r>
      <w:sdt>
        <w:sdtPr>
          <w:alias w:val="What would attract someone to this opportunity"/>
          <w:tag w:val="What would attract someone to this opportunity"/>
          <w:id w:val="-241187742"/>
          <w:placeholder>
            <w:docPart w:val="1AFB5B27F10D47109063305B64886379"/>
          </w:placeholder>
          <w:showingPlcHdr/>
          <w:text/>
        </w:sdtPr>
        <w:sdtEndPr>
          <w:rPr>
            <w:u w:val="single"/>
          </w:rPr>
        </w:sdtEndPr>
        <w:sdtContent>
          <w:r w:rsidR="00CC367A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D0808" w:rsidRPr="0092088C">
        <w:t>_</w:t>
      </w:r>
      <w:r w:rsidR="0020773F" w:rsidRPr="0092088C">
        <w:t>_______</w:t>
      </w:r>
    </w:p>
    <w:p w14:paraId="5D600113" w14:textId="77777777" w:rsidR="005E725D" w:rsidRPr="0092088C" w:rsidRDefault="0020773F" w:rsidP="0020773F">
      <w:pPr>
        <w:ind w:left="720"/>
      </w:pPr>
      <w:r w:rsidRPr="0092088C">
        <w:t>_______________________________________________________________________</w:t>
      </w:r>
    </w:p>
    <w:p w14:paraId="4716258C" w14:textId="161900BD" w:rsidR="00AE58C3" w:rsidRPr="0092088C" w:rsidRDefault="00AE58C3" w:rsidP="00AE58C3">
      <w:pPr>
        <w:numPr>
          <w:ilvl w:val="1"/>
          <w:numId w:val="1"/>
        </w:numPr>
      </w:pPr>
      <w:r w:rsidRPr="0092088C">
        <w:t xml:space="preserve">What about the </w:t>
      </w:r>
      <w:r w:rsidRPr="0092088C">
        <w:rPr>
          <w:b/>
          <w:u w:val="single"/>
        </w:rPr>
        <w:t>town</w:t>
      </w:r>
      <w:r w:rsidRPr="0092088C">
        <w:t xml:space="preserve"> or community is outstanding, attractive, appealing, desirable, noteworthy, </w:t>
      </w:r>
      <w:r w:rsidR="00C17A72" w:rsidRPr="0092088C">
        <w:t xml:space="preserve">etc.? </w:t>
      </w:r>
      <w:sdt>
        <w:sdtPr>
          <w:alias w:val="What about the town or community "/>
          <w:tag w:val="What about the town or community "/>
          <w:id w:val="-136807764"/>
          <w:placeholder>
            <w:docPart w:val="30BD245C354C41219A04B7445186812E"/>
          </w:placeholder>
          <w:showingPlcHdr/>
          <w:text/>
        </w:sdtPr>
        <w:sdtEndPr>
          <w:rPr>
            <w:u w:val="single"/>
          </w:rPr>
        </w:sdtEndPr>
        <w:sdtContent>
          <w:r w:rsidR="00C17A72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20773F" w:rsidRPr="0092088C">
        <w:t>__________________</w:t>
      </w:r>
    </w:p>
    <w:p w14:paraId="37AB3810" w14:textId="77777777" w:rsidR="005E725D" w:rsidRPr="0092088C" w:rsidRDefault="00800D10" w:rsidP="005E725D">
      <w:pPr>
        <w:ind w:left="1080"/>
      </w:pPr>
      <w:r w:rsidRPr="0092088C">
        <w:t>____________________________________________________________________</w:t>
      </w:r>
    </w:p>
    <w:p w14:paraId="3E928D3D" w14:textId="77777777" w:rsidR="005E725D" w:rsidRPr="0092088C" w:rsidRDefault="00800D10" w:rsidP="005E725D">
      <w:pPr>
        <w:ind w:left="1080"/>
      </w:pPr>
      <w:r w:rsidRPr="0092088C">
        <w:t>____________________________________________________________________</w:t>
      </w:r>
    </w:p>
    <w:p w14:paraId="17412552" w14:textId="2BA1F910" w:rsidR="00AE58C3" w:rsidRPr="0092088C" w:rsidRDefault="00AE58C3" w:rsidP="00AE58C3">
      <w:pPr>
        <w:numPr>
          <w:ilvl w:val="1"/>
          <w:numId w:val="1"/>
        </w:numPr>
      </w:pPr>
      <w:r w:rsidRPr="0092088C">
        <w:t xml:space="preserve">What about the </w:t>
      </w:r>
      <w:r w:rsidRPr="0092088C">
        <w:rPr>
          <w:b/>
          <w:u w:val="single"/>
        </w:rPr>
        <w:t>practice setting</w:t>
      </w:r>
      <w:r w:rsidRPr="0092088C">
        <w:t xml:space="preserve"> (office, clinic, hospital, etc.) is </w:t>
      </w:r>
      <w:r w:rsidR="00D43D9E" w:rsidRPr="0092088C">
        <w:t xml:space="preserve">attractive? </w:t>
      </w:r>
    </w:p>
    <w:p w14:paraId="39416B32" w14:textId="5F6A2E8A" w:rsidR="005E725D" w:rsidRPr="0092088C" w:rsidRDefault="00AA49CF" w:rsidP="005E725D">
      <w:pPr>
        <w:ind w:left="1080"/>
      </w:pPr>
      <w:sdt>
        <w:sdtPr>
          <w:alias w:val="What about the practice setting "/>
          <w:tag w:val="What about the practice setting "/>
          <w:id w:val="2088571510"/>
          <w:placeholder>
            <w:docPart w:val="7CEFC0F89A0E4F2E908B395D711BBA08"/>
          </w:placeholder>
          <w:showingPlcHdr/>
          <w:text/>
        </w:sdtPr>
        <w:sdtEndPr>
          <w:rPr>
            <w:u w:val="single"/>
          </w:rPr>
        </w:sdtEnd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800D10" w:rsidRPr="0092088C">
        <w:t>_____________________________________________</w:t>
      </w:r>
    </w:p>
    <w:p w14:paraId="1DBA1DAE" w14:textId="77777777" w:rsidR="005E725D" w:rsidRPr="0092088C" w:rsidRDefault="00800D10" w:rsidP="005E725D">
      <w:pPr>
        <w:ind w:left="1080"/>
      </w:pPr>
      <w:r w:rsidRPr="0092088C">
        <w:t>_____________________________________________________________________</w:t>
      </w:r>
    </w:p>
    <w:p w14:paraId="128A9852" w14:textId="77777777" w:rsidR="00C20002" w:rsidRDefault="002F2F55" w:rsidP="005E725D">
      <w:pPr>
        <w:ind w:left="1080"/>
      </w:pPr>
      <w:r w:rsidRPr="0092088C">
        <w:tab/>
      </w:r>
      <w:r w:rsidRPr="0092088C">
        <w:tab/>
        <w:t xml:space="preserve">1. </w:t>
      </w:r>
      <w:r w:rsidR="00EF13EF" w:rsidRPr="0092088C">
        <w:t>Age and c</w:t>
      </w:r>
      <w:r w:rsidRPr="0092088C">
        <w:t xml:space="preserve">ondition of facilities at practice </w:t>
      </w:r>
      <w:r w:rsidR="00CF24B7" w:rsidRPr="0092088C">
        <w:t>site:</w:t>
      </w:r>
    </w:p>
    <w:p w14:paraId="08115EC0" w14:textId="578079DD" w:rsidR="002F2F55" w:rsidRPr="0092088C" w:rsidRDefault="00CF24B7" w:rsidP="005E725D">
      <w:pPr>
        <w:ind w:left="1080"/>
      </w:pPr>
      <w:r w:rsidRPr="0092088C">
        <w:t xml:space="preserve"> </w:t>
      </w:r>
      <w:sdt>
        <w:sdtPr>
          <w:alias w:val="Age and condition of facilities at practice site"/>
          <w:tag w:val="Age and condition of facilities at practice site"/>
          <w:id w:val="2064286463"/>
          <w:placeholder>
            <w:docPart w:val="29CA6034A75B46BE9BAE5EAC85C711E4"/>
          </w:placeholder>
          <w:showingPlcHdr/>
          <w:text/>
        </w:sdtPr>
        <w:sdtEndPr>
          <w:rPr>
            <w:u w:val="single"/>
          </w:rPr>
        </w:sdtEnd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4055E9" w:rsidRPr="0092088C">
        <w:t>_________________________________________</w:t>
      </w:r>
    </w:p>
    <w:p w14:paraId="1D6CAA9E" w14:textId="3A08C333" w:rsidR="00AE58C3" w:rsidRPr="0092088C" w:rsidRDefault="00AE58C3" w:rsidP="00AE58C3">
      <w:pPr>
        <w:numPr>
          <w:ilvl w:val="1"/>
          <w:numId w:val="1"/>
        </w:numPr>
      </w:pPr>
      <w:r w:rsidRPr="0092088C">
        <w:t xml:space="preserve">What about this </w:t>
      </w:r>
      <w:r w:rsidRPr="0092088C">
        <w:rPr>
          <w:b/>
          <w:u w:val="single"/>
        </w:rPr>
        <w:t>opportunity</w:t>
      </w:r>
      <w:r w:rsidRPr="0092088C">
        <w:t xml:space="preserve"> would compare favorably with other positions a candidate is looking </w:t>
      </w:r>
      <w:r w:rsidR="003632FF" w:rsidRPr="0092088C">
        <w:t xml:space="preserve">at? </w:t>
      </w:r>
      <w:sdt>
        <w:sdtPr>
          <w:alias w:val="What about this opportunity "/>
          <w:tag w:val="What about this opportunity "/>
          <w:id w:val="1523282598"/>
          <w:placeholder>
            <w:docPart w:val="C88C100E9C3E4D43A469F2D0FE3FDBCF"/>
          </w:placeholder>
          <w:showingPlcHdr/>
          <w:text/>
        </w:sdtPr>
        <w:sdtEndPr>
          <w:rPr>
            <w:u w:val="single"/>
          </w:rPr>
        </w:sdtEndPr>
        <w:sdtContent>
          <w:r w:rsidR="00FC71D5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800D10" w:rsidRPr="0092088C">
        <w:t>______________________</w:t>
      </w:r>
    </w:p>
    <w:p w14:paraId="6CDA3215" w14:textId="5D5531FB" w:rsidR="005E725D" w:rsidRPr="0092088C" w:rsidRDefault="00856E3C" w:rsidP="005E725D">
      <w:pPr>
        <w:ind w:left="1080"/>
      </w:pPr>
      <w:r w:rsidRPr="0092088C">
        <w:t>___________________________________________________________________</w:t>
      </w:r>
    </w:p>
    <w:p w14:paraId="09C042CC" w14:textId="5DCB32B9" w:rsidR="0081433F" w:rsidRPr="0092088C" w:rsidRDefault="00856E3C" w:rsidP="00237B77">
      <w:pPr>
        <w:numPr>
          <w:ilvl w:val="0"/>
          <w:numId w:val="1"/>
        </w:numPr>
      </w:pPr>
      <w:r w:rsidRPr="0092088C">
        <w:t>What c</w:t>
      </w:r>
      <w:r w:rsidR="00CF1E3B" w:rsidRPr="0092088C">
        <w:t xml:space="preserve">ould be done to make this opportunity more </w:t>
      </w:r>
      <w:r w:rsidR="008225E0" w:rsidRPr="0092088C">
        <w:t xml:space="preserve">appealing? </w:t>
      </w:r>
      <w:r w:rsidR="00CF1E3B" w:rsidRPr="0092088C">
        <w:t xml:space="preserve"> </w:t>
      </w:r>
    </w:p>
    <w:p w14:paraId="2FCF46A1" w14:textId="3304CBA5" w:rsidR="00456AB6" w:rsidRPr="0092088C" w:rsidRDefault="00237B77" w:rsidP="00237B77">
      <w:pPr>
        <w:ind w:left="720"/>
      </w:pPr>
      <w:sdt>
        <w:sdtPr>
          <w:alias w:val="What could be done to make this opportunity more appealing"/>
          <w:tag w:val="What could be done to make this opportunity more appealing"/>
          <w:id w:val="-935290207"/>
          <w:placeholder>
            <w:docPart w:val="204153363CD347D2852F26BBA7DDD9AE"/>
          </w:placeholder>
          <w:showingPlcHdr/>
        </w:sdtPr>
        <w:sdtEndPr>
          <w:rPr>
            <w:u w:val="single"/>
          </w:rPr>
        </w:sdtEnd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856E3C" w:rsidRPr="0092088C">
        <w:t>___________________</w:t>
      </w:r>
      <w:r w:rsidR="00D326AD" w:rsidRPr="0092088C">
        <w:t>_</w:t>
      </w:r>
      <w:r w:rsidR="00856E3C" w:rsidRPr="0092088C">
        <w:t xml:space="preserve">___________________________ </w:t>
      </w:r>
    </w:p>
    <w:p w14:paraId="3DD56302" w14:textId="001A34E5" w:rsidR="006828D2" w:rsidRDefault="006828D2" w:rsidP="00456AB6">
      <w:pPr>
        <w:numPr>
          <w:ilvl w:val="0"/>
          <w:numId w:val="1"/>
        </w:numPr>
      </w:pPr>
      <w:r>
        <w:t xml:space="preserve">Who conducts the </w:t>
      </w:r>
      <w:proofErr w:type="gramStart"/>
      <w:r>
        <w:t>T.I.?_</w:t>
      </w:r>
      <w:proofErr w:type="gramEnd"/>
      <w:r w:rsidR="00381F2C" w:rsidRPr="00381F2C">
        <w:t xml:space="preserve"> </w:t>
      </w:r>
      <w:sdt>
        <w:sdtPr>
          <w:alias w:val="Who conducts the T.I"/>
          <w:tag w:val="Who conducts the T.I"/>
          <w:id w:val="1298882034"/>
          <w:placeholder>
            <w:docPart w:val="EA244A1448744975AFBF03E0E237206B"/>
          </w:placeholder>
          <w:showingPlcHdr/>
          <w:text/>
        </w:sdtPr>
        <w:sdtEndPr>
          <w:rPr>
            <w:u w:val="single"/>
          </w:rPr>
        </w:sdtEndPr>
        <w:sdtContent>
          <w:r w:rsidR="00381F2C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81F2C">
        <w:t xml:space="preserve"> </w:t>
      </w:r>
      <w:r>
        <w:t>__________________________</w:t>
      </w:r>
    </w:p>
    <w:p w14:paraId="3E44195F" w14:textId="7B41F816" w:rsidR="00456AB6" w:rsidRPr="0092088C" w:rsidRDefault="00456AB6" w:rsidP="00456AB6">
      <w:pPr>
        <w:numPr>
          <w:ilvl w:val="0"/>
          <w:numId w:val="1"/>
        </w:numPr>
      </w:pPr>
      <w:r w:rsidRPr="0092088C">
        <w:t xml:space="preserve">How </w:t>
      </w:r>
      <w:r w:rsidR="003028DB" w:rsidRPr="0092088C">
        <w:t xml:space="preserve">quickly can you set up a </w:t>
      </w:r>
      <w:proofErr w:type="gramStart"/>
      <w:r w:rsidR="003028DB" w:rsidRPr="0092088C">
        <w:t>T.I</w:t>
      </w:r>
      <w:r w:rsidRPr="0092088C">
        <w:t>.?</w:t>
      </w:r>
      <w:r w:rsidR="00D326AD" w:rsidRPr="0092088C">
        <w:t>_</w:t>
      </w:r>
      <w:proofErr w:type="gramEnd"/>
      <w:r w:rsidR="00D326AD" w:rsidRPr="0092088C">
        <w:t>_</w:t>
      </w:r>
      <w:r w:rsidR="00EB1FD7" w:rsidRPr="00EB1FD7">
        <w:t xml:space="preserve"> </w:t>
      </w:r>
      <w:sdt>
        <w:sdtPr>
          <w:alias w:val="How quickly can you set up a T.I"/>
          <w:tag w:val="How quickly can you set up a T.I"/>
          <w:id w:val="2105836514"/>
          <w:placeholder>
            <w:docPart w:val="87E801C90CAC46D5BB77FB8D732B4AA2"/>
          </w:placeholder>
          <w:showingPlcHdr/>
          <w:text/>
        </w:sdtPr>
        <w:sdtEndPr>
          <w:rPr>
            <w:u w:val="single"/>
          </w:rPr>
        </w:sdtEndPr>
        <w:sdtContent>
          <w:r w:rsidR="00EB1FD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EB1FD7" w:rsidRPr="0092088C">
        <w:t xml:space="preserve"> </w:t>
      </w:r>
      <w:r w:rsidR="00D326AD" w:rsidRPr="0092088C">
        <w:t>________________</w:t>
      </w:r>
    </w:p>
    <w:p w14:paraId="558E1C97" w14:textId="4A9100B1" w:rsidR="00456AB6" w:rsidRPr="0092088C" w:rsidRDefault="003028DB" w:rsidP="00456AB6">
      <w:pPr>
        <w:numPr>
          <w:ilvl w:val="0"/>
          <w:numId w:val="1"/>
        </w:numPr>
      </w:pPr>
      <w:r w:rsidRPr="0092088C">
        <w:t xml:space="preserve">After a T.I., how quickly can you set up a site </w:t>
      </w:r>
      <w:r w:rsidR="00BF0351" w:rsidRPr="0092088C">
        <w:t xml:space="preserve">visit? </w:t>
      </w:r>
      <w:sdt>
        <w:sdtPr>
          <w:rPr>
            <w:u w:val="single"/>
          </w:rPr>
          <w:alias w:val="After a T.I., how quickly can you set up a site visit"/>
          <w:tag w:val="After a T.I., how quickly can you set up a site visit"/>
          <w:id w:val="1092899699"/>
          <w:placeholder>
            <w:docPart w:val="CC8A965CE9FA41F283F3A4554D46A252"/>
          </w:placeholder>
          <w:showingPlcHdr/>
          <w:text/>
        </w:sdtPr>
        <w:sdtContent>
          <w:r w:rsidR="00BF0351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BF0351" w:rsidRPr="0092088C">
        <w:t>_</w:t>
      </w:r>
      <w:r w:rsidR="00D326AD" w:rsidRPr="0092088C">
        <w:t>_</w:t>
      </w:r>
    </w:p>
    <w:p w14:paraId="47EBA6D8" w14:textId="4D31B073" w:rsidR="00E12436" w:rsidRPr="0092088C" w:rsidRDefault="00E12436" w:rsidP="00456AB6">
      <w:pPr>
        <w:numPr>
          <w:ilvl w:val="0"/>
          <w:numId w:val="1"/>
        </w:numPr>
      </w:pPr>
      <w:r w:rsidRPr="0092088C">
        <w:t xml:space="preserve">Who makes the site visit travel </w:t>
      </w:r>
      <w:r w:rsidR="00BF0351" w:rsidRPr="0092088C">
        <w:t xml:space="preserve">arrangements? </w:t>
      </w:r>
      <w:sdt>
        <w:sdtPr>
          <w:rPr>
            <w:u w:val="single"/>
          </w:rPr>
          <w:alias w:val="Who makes the site visit travel arrangements"/>
          <w:tag w:val="Who makes the site visit travel arrangements"/>
          <w:id w:val="-609125227"/>
          <w:placeholder>
            <w:docPart w:val="B0C57748212247D78352B110EF0A756A"/>
          </w:placeholder>
          <w:showingPlcHdr/>
          <w:text/>
        </w:sdtPr>
        <w:sdtContent>
          <w:r w:rsidR="00B41883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BF0351" w:rsidRPr="0092088C">
        <w:t>_</w:t>
      </w:r>
      <w:r w:rsidRPr="0092088C">
        <w:t>_______</w:t>
      </w:r>
    </w:p>
    <w:p w14:paraId="366C8C14" w14:textId="5241161C" w:rsidR="00456AB6" w:rsidRPr="0092088C" w:rsidRDefault="00F012C9" w:rsidP="00456AB6">
      <w:pPr>
        <w:numPr>
          <w:ilvl w:val="0"/>
          <w:numId w:val="1"/>
        </w:numPr>
      </w:pPr>
      <w:r w:rsidRPr="0092088C">
        <w:t xml:space="preserve">If a site visit goes well, how quickly can you present an </w:t>
      </w:r>
      <w:r w:rsidR="00B6090F" w:rsidRPr="0092088C">
        <w:t>offer?</w:t>
      </w:r>
      <w:sdt>
        <w:sdtPr>
          <w:alias w:val="If a site visit goes well, how quickly can you present an offer"/>
          <w:tag w:val="If a site visit goes well, how quickly can you present an offer"/>
          <w:id w:val="77252913"/>
          <w:placeholder>
            <w:docPart w:val="C9C5C9F1B8544FE3B04D2E863DA3C18A"/>
          </w:placeholder>
          <w:showingPlcHdr/>
          <w:text/>
        </w:sdtPr>
        <w:sdtEndPr>
          <w:rPr>
            <w:u w:val="single"/>
          </w:rPr>
        </w:sdtEndPr>
        <w:sdtContent>
          <w:r w:rsidR="00B74693" w:rsidRPr="003424DD">
            <w:rPr>
              <w:rStyle w:val="PlaceholderText"/>
              <w:u w:val="single"/>
            </w:rPr>
            <w:t>Click or tap here to enter text.</w:t>
          </w:r>
        </w:sdtContent>
      </w:sdt>
    </w:p>
    <w:p w14:paraId="7D46AC69" w14:textId="43768D33" w:rsidR="00B12069" w:rsidRPr="0092088C" w:rsidRDefault="00B12069" w:rsidP="00456AB6">
      <w:pPr>
        <w:numPr>
          <w:ilvl w:val="0"/>
          <w:numId w:val="1"/>
        </w:numPr>
      </w:pPr>
      <w:r w:rsidRPr="0092088C">
        <w:t xml:space="preserve">Can we present the offer for </w:t>
      </w:r>
      <w:r w:rsidR="00AB0E5E" w:rsidRPr="0092088C">
        <w:t xml:space="preserve">you? </w:t>
      </w:r>
      <w:sdt>
        <w:sdtPr>
          <w:alias w:val="Can we present the offer for you"/>
          <w:tag w:val="Can we present the offer for you"/>
          <w:id w:val="-1001503816"/>
          <w:placeholder>
            <w:docPart w:val="345A82ED083F4B4E922BDE60198D8138"/>
          </w:placeholder>
          <w:showingPlcHdr/>
          <w:text/>
        </w:sdtPr>
        <w:sdtEndPr>
          <w:rPr>
            <w:u w:val="single"/>
          </w:rPr>
        </w:sdtEndPr>
        <w:sdtContent>
          <w:r w:rsidR="00AB0E5E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AB0E5E" w:rsidRPr="0092088C">
        <w:t>_</w:t>
      </w:r>
      <w:r w:rsidR="00D326AD" w:rsidRPr="0092088C">
        <w:t>___________________</w:t>
      </w:r>
    </w:p>
    <w:p w14:paraId="75D7B226" w14:textId="77777777" w:rsidR="00E83613" w:rsidRDefault="00B12069" w:rsidP="00456AB6">
      <w:pPr>
        <w:numPr>
          <w:ilvl w:val="0"/>
          <w:numId w:val="1"/>
        </w:numPr>
      </w:pPr>
      <w:r w:rsidRPr="0092088C">
        <w:t xml:space="preserve">If not, will you at least run the offer by us before you present it to the </w:t>
      </w:r>
      <w:r w:rsidR="00E83613" w:rsidRPr="0092088C">
        <w:t>candidate?</w:t>
      </w:r>
    </w:p>
    <w:p w14:paraId="1B512D7C" w14:textId="35E8CFE0" w:rsidR="00B12069" w:rsidRPr="0092088C" w:rsidRDefault="00E83613" w:rsidP="00E83613">
      <w:pPr>
        <w:ind w:left="720"/>
      </w:pPr>
      <w:r w:rsidRPr="0092088C">
        <w:t xml:space="preserve"> _</w:t>
      </w:r>
      <w:sdt>
        <w:sdtPr>
          <w:alias w:val="If not, will you at least run the offer by us before you present it to the candidate"/>
          <w:tag w:val="If not, will you at least run the offer by us before you present it to the candidate"/>
          <w:id w:val="-1999260292"/>
          <w:placeholder>
            <w:docPart w:val="AF1359A8C467423DB20DC1948E84ABA7"/>
          </w:placeholder>
          <w:showingPlcHdr/>
          <w:text/>
        </w:sdtPr>
        <w:sdtEndPr>
          <w:rPr>
            <w:u w:val="single"/>
          </w:rPr>
        </w:sdtEnd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D326AD" w:rsidRPr="0092088C">
        <w:t>_____</w:t>
      </w:r>
      <w:r w:rsidR="00C802ED">
        <w:rPr>
          <w:u w:val="single"/>
        </w:rPr>
        <w:t xml:space="preserve">                                                                                 </w:t>
      </w:r>
      <w:r w:rsidR="00D326AD" w:rsidRPr="0092088C">
        <w:t>_</w:t>
      </w:r>
    </w:p>
    <w:p w14:paraId="6C92A6E1" w14:textId="77777777" w:rsidR="00C802ED" w:rsidRDefault="00DD4AD8" w:rsidP="00456AB6">
      <w:pPr>
        <w:numPr>
          <w:ilvl w:val="0"/>
          <w:numId w:val="1"/>
        </w:numPr>
      </w:pPr>
      <w:r w:rsidRPr="0092088C">
        <w:rPr>
          <w:b/>
        </w:rPr>
        <w:t>*</w:t>
      </w:r>
      <w:r w:rsidR="00E83824" w:rsidRPr="0092088C">
        <w:t xml:space="preserve">When a candidate accepts, how long can wait for them to </w:t>
      </w:r>
      <w:r w:rsidR="00C802ED" w:rsidRPr="0092088C">
        <w:t>start?</w:t>
      </w:r>
    </w:p>
    <w:p w14:paraId="144AB2E9" w14:textId="1A55628A" w:rsidR="00E83824" w:rsidRPr="0092088C" w:rsidRDefault="00C802ED" w:rsidP="00C802ED">
      <w:pPr>
        <w:ind w:left="720"/>
      </w:pPr>
      <w:r w:rsidRPr="0092088C">
        <w:t xml:space="preserve"> _</w:t>
      </w:r>
      <w:r w:rsidRPr="00C802ED">
        <w:t xml:space="preserve"> </w:t>
      </w:r>
      <w:sdt>
        <w:sdtPr>
          <w:alias w:val="*When a candidate accepts, how long can wait for them to start"/>
          <w:tag w:val="*When a candidate accepts, how long can wait for them to start"/>
          <w:id w:val="1463235992"/>
          <w:placeholder>
            <w:docPart w:val="83CB934E1A5248DB8DD22E9EC78EB0F0"/>
          </w:placeholder>
          <w:showingPlcHdr/>
          <w:text/>
        </w:sdtPr>
        <w:sdtEndPr>
          <w:rPr>
            <w:u w:val="single"/>
          </w:rPr>
        </w:sdtEndPr>
        <w:sdtContent>
          <w:r w:rsidRPr="003424DD">
            <w:rPr>
              <w:rStyle w:val="PlaceholderText"/>
              <w:u w:val="single"/>
            </w:rPr>
            <w:t>Click or tap here to enter text.</w:t>
          </w:r>
        </w:sdtContent>
      </w:sdt>
      <w:r>
        <w:rPr>
          <w:u w:val="single"/>
        </w:rPr>
        <w:t xml:space="preserve">                                                                       </w:t>
      </w:r>
      <w:r w:rsidR="00D326AD" w:rsidRPr="0092088C">
        <w:t>________</w:t>
      </w:r>
      <w:r>
        <w:rPr>
          <w:u w:val="single"/>
        </w:rPr>
        <w:t xml:space="preserve">                                </w:t>
      </w:r>
    </w:p>
    <w:p w14:paraId="4906AD20" w14:textId="77777777" w:rsidR="00133A2A" w:rsidRDefault="00DD4AD8" w:rsidP="007F21EC">
      <w:pPr>
        <w:numPr>
          <w:ilvl w:val="0"/>
          <w:numId w:val="1"/>
        </w:numPr>
      </w:pPr>
      <w:r w:rsidRPr="0092088C">
        <w:t xml:space="preserve">How long does your credentialing process normally </w:t>
      </w:r>
      <w:r w:rsidR="00133A2A" w:rsidRPr="0092088C">
        <w:t xml:space="preserve">take? </w:t>
      </w:r>
    </w:p>
    <w:p w14:paraId="10BE455A" w14:textId="4F248F3B" w:rsidR="00D21DED" w:rsidRPr="0092088C" w:rsidRDefault="00133A2A" w:rsidP="00047192">
      <w:pPr>
        <w:ind w:left="720"/>
      </w:pPr>
      <w:r w:rsidRPr="0092088C">
        <w:t>_</w:t>
      </w:r>
      <w:r w:rsidR="00D326AD" w:rsidRPr="0092088C">
        <w:t>_</w:t>
      </w:r>
      <w:r w:rsidRPr="00133A2A">
        <w:rPr>
          <w:u w:val="single"/>
        </w:rPr>
        <w:t xml:space="preserve"> </w:t>
      </w:r>
      <w:sdt>
        <w:sdtPr>
          <w:rPr>
            <w:u w:val="single"/>
          </w:rPr>
          <w:alias w:val="How long does your credentialing process normally take"/>
          <w:tag w:val="How long does your credentialing process normally take"/>
          <w:id w:val="1773212637"/>
          <w:placeholder>
            <w:docPart w:val="41866EB3D3084C82868AF586A1BAE792"/>
          </w:placeholder>
          <w:showingPlcHdr/>
          <w:text/>
        </w:sdtPr>
        <w:sdtContent>
          <w:r w:rsidRPr="0097015B">
            <w:rPr>
              <w:rStyle w:val="PlaceholderText"/>
              <w:u w:val="single"/>
            </w:rPr>
            <w:t>Click or tap here to enter text.</w:t>
          </w:r>
        </w:sdtContent>
      </w:sdt>
      <w:r w:rsidRPr="0092088C">
        <w:t xml:space="preserve"> </w:t>
      </w:r>
      <w:r w:rsidR="00D326AD" w:rsidRPr="0092088C">
        <w:t>__________________</w:t>
      </w:r>
      <w:r>
        <w:rPr>
          <w:u w:val="single"/>
        </w:rPr>
        <w:t xml:space="preserve">                                                    </w:t>
      </w:r>
    </w:p>
    <w:p w14:paraId="6E7743B7" w14:textId="0A685ABE" w:rsidR="008A510D" w:rsidRPr="0092088C" w:rsidRDefault="008A510D" w:rsidP="007F21EC">
      <w:pPr>
        <w:numPr>
          <w:ilvl w:val="0"/>
          <w:numId w:val="1"/>
        </w:numPr>
      </w:pPr>
      <w:r w:rsidRPr="0092088C">
        <w:t xml:space="preserve">Is there anything I have not addressed that you feel is </w:t>
      </w:r>
      <w:r w:rsidR="00133A2A" w:rsidRPr="0092088C">
        <w:t>important_____________________?</w:t>
      </w:r>
    </w:p>
    <w:p w14:paraId="3DC244B4" w14:textId="3EC8D330" w:rsidR="0045705A" w:rsidRPr="0092088C" w:rsidRDefault="00047192" w:rsidP="00047192">
      <w:pPr>
        <w:ind w:left="720"/>
      </w:pPr>
      <w:sdt>
        <w:sdtPr>
          <w:alias w:val="Is there anything I have not addressed that you feel is important"/>
          <w:tag w:val="Is there anything I have not addressed that you feel is important"/>
          <w:id w:val="455614862"/>
          <w:placeholder>
            <w:docPart w:val="D82D722F66714195AB873DA132F54334"/>
          </w:placeholder>
          <w:showingPlcHdr/>
          <w:text/>
        </w:sdtPr>
        <w:sdtEndPr>
          <w:rPr>
            <w:u w:val="single"/>
          </w:rPr>
        </w:sdtEndPr>
        <w:sdtContent>
          <w:r w:rsidRPr="0097015B">
            <w:rPr>
              <w:rStyle w:val="PlaceholderText"/>
              <w:u w:val="single"/>
            </w:rPr>
            <w:t>Click or tap here to enter text.</w:t>
          </w:r>
        </w:sdtContent>
      </w:sdt>
      <w:r w:rsidR="008A510D" w:rsidRPr="0092088C">
        <w:t>_______________________________________________</w:t>
      </w:r>
    </w:p>
    <w:p w14:paraId="408C0F55" w14:textId="77777777" w:rsidR="003D0C9B" w:rsidRDefault="003D0C9B" w:rsidP="0045705A">
      <w:pPr>
        <w:rPr>
          <w:b/>
          <w:u w:val="single"/>
        </w:rPr>
      </w:pPr>
    </w:p>
    <w:p w14:paraId="03B1C151" w14:textId="77777777" w:rsidR="003D0C9B" w:rsidRDefault="003D0C9B" w:rsidP="0045705A">
      <w:pPr>
        <w:rPr>
          <w:b/>
          <w:u w:val="single"/>
        </w:rPr>
      </w:pPr>
    </w:p>
    <w:p w14:paraId="60D2886D" w14:textId="5834FBEE" w:rsidR="0045705A" w:rsidRPr="0092088C" w:rsidRDefault="0045705A" w:rsidP="0045705A">
      <w:pPr>
        <w:rPr>
          <w:b/>
          <w:u w:val="single"/>
        </w:rPr>
      </w:pPr>
      <w:r w:rsidRPr="0092088C">
        <w:rPr>
          <w:b/>
          <w:u w:val="single"/>
        </w:rPr>
        <w:t>Class “A” job orders:</w:t>
      </w:r>
    </w:p>
    <w:p w14:paraId="2FB66815" w14:textId="434E20D0" w:rsidR="00E6571D" w:rsidRPr="0092088C" w:rsidRDefault="00E06D98" w:rsidP="00E6571D">
      <w:pPr>
        <w:ind w:left="360"/>
      </w:pPr>
      <w:r w:rsidRPr="0092088C">
        <w:lastRenderedPageBreak/>
        <w:t xml:space="preserve">Have we cleared the fee with the person who will actually be signing the fee </w:t>
      </w:r>
      <w:r w:rsidR="00B12F85" w:rsidRPr="0092088C">
        <w:t>agreement? (</w:t>
      </w:r>
      <w:r w:rsidR="00E6571D" w:rsidRPr="0092088C">
        <w:t xml:space="preserve"> </w:t>
      </w:r>
      <w:sdt>
        <w:sdtPr>
          <w:rPr>
            <w:u w:val="single"/>
          </w:rPr>
          <w:alias w:val="Have we cleared the fee with the person who will actually be signing the fee agreement"/>
          <w:tag w:val="Have we cleared the fee with the person who will actually be signing the fee agreement"/>
          <w:id w:val="1904803948"/>
          <w:placeholder>
            <w:docPart w:val="98AE1D318AE34D319F053FF4B5BD1B10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E6571D" w:rsidRPr="0097015B">
            <w:rPr>
              <w:rStyle w:val="PlaceholderText"/>
              <w:u w:val="single"/>
            </w:rPr>
            <w:t>Choose an item.</w:t>
          </w:r>
        </w:sdtContent>
      </w:sdt>
      <w:r w:rsidR="00E6571D" w:rsidRPr="0097015B">
        <w:rPr>
          <w:u w:val="single"/>
        </w:rPr>
        <w:t xml:space="preserve"> </w:t>
      </w:r>
      <w:r w:rsidR="00E6571D" w:rsidRPr="0092088C">
        <w:t xml:space="preserve">) </w:t>
      </w:r>
    </w:p>
    <w:p w14:paraId="07C8B20A" w14:textId="03C3C6F3" w:rsidR="00E06D98" w:rsidRPr="0092088C" w:rsidRDefault="00E06D98" w:rsidP="00D21DED">
      <w:pPr>
        <w:ind w:left="360"/>
      </w:pPr>
      <w:r w:rsidRPr="0092088C">
        <w:t xml:space="preserve"> </w:t>
      </w:r>
    </w:p>
    <w:p w14:paraId="37D7B7E2" w14:textId="04351604" w:rsidR="0086176D" w:rsidRDefault="00E06D98" w:rsidP="0086176D">
      <w:pPr>
        <w:ind w:left="360"/>
      </w:pPr>
      <w:r w:rsidRPr="0092088C">
        <w:t>Are we working directly wi</w:t>
      </w:r>
      <w:r w:rsidR="00104009" w:rsidRPr="0092088C">
        <w:t xml:space="preserve">th the person responsible for making the hiring </w:t>
      </w:r>
      <w:r w:rsidR="0086176D" w:rsidRPr="0092088C">
        <w:t>decision</w:t>
      </w:r>
      <w:r w:rsidR="0086176D" w:rsidRPr="0092088C">
        <w:t>?</w:t>
      </w:r>
      <w:r w:rsidR="0086176D">
        <w:t xml:space="preserve"> </w:t>
      </w:r>
      <w:r w:rsidR="0086176D" w:rsidRPr="0092088C">
        <w:t xml:space="preserve">( </w:t>
      </w:r>
      <w:sdt>
        <w:sdtPr>
          <w:rPr>
            <w:u w:val="single"/>
          </w:rPr>
          <w:alias w:val="Are we working directly with the person responsible for making the hiring decision"/>
          <w:tag w:val="Are we working directly with the person responsible for making the hiring decision? "/>
          <w:id w:val="1888143222"/>
          <w:placeholder>
            <w:docPart w:val="C30DEDBF43D449219BF0DFBFD3651AAC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86176D" w:rsidRPr="0097015B">
            <w:rPr>
              <w:rStyle w:val="PlaceholderText"/>
              <w:u w:val="single"/>
            </w:rPr>
            <w:t>Choose an item.</w:t>
          </w:r>
        </w:sdtContent>
      </w:sdt>
      <w:r w:rsidR="0086176D" w:rsidRPr="0097015B">
        <w:rPr>
          <w:u w:val="single"/>
        </w:rPr>
        <w:t xml:space="preserve"> </w:t>
      </w:r>
      <w:r w:rsidR="0086176D" w:rsidRPr="0092088C">
        <w:t xml:space="preserve">) </w:t>
      </w:r>
    </w:p>
    <w:p w14:paraId="039A5606" w14:textId="77777777" w:rsidR="006E5339" w:rsidRPr="0092088C" w:rsidRDefault="006E5339" w:rsidP="0086176D">
      <w:pPr>
        <w:ind w:left="360"/>
      </w:pPr>
    </w:p>
    <w:p w14:paraId="2255FB00" w14:textId="4CD78C5A" w:rsidR="00104009" w:rsidRDefault="004B28D9" w:rsidP="0086176D">
      <w:pPr>
        <w:ind w:left="360"/>
      </w:pPr>
      <w:r w:rsidRPr="0092088C">
        <w:t>Is t</w:t>
      </w:r>
      <w:r w:rsidR="0098374C" w:rsidRPr="0092088C">
        <w:t>his an urgent and critical need (high pain factor</w:t>
      </w:r>
      <w:r w:rsidR="00EB0E63" w:rsidRPr="0092088C">
        <w:t>)?</w:t>
      </w:r>
      <w:r w:rsidR="00EB0E63">
        <w:t xml:space="preserve">  </w:t>
      </w:r>
      <w:r w:rsidR="00EB0E63" w:rsidRPr="0097015B">
        <w:rPr>
          <w:u w:val="single"/>
        </w:rPr>
        <w:t xml:space="preserve">( </w:t>
      </w:r>
      <w:sdt>
        <w:sdtPr>
          <w:rPr>
            <w:u w:val="single"/>
          </w:rPr>
          <w:alias w:val="Is this an urgent and critical need (high pain factor)?  "/>
          <w:tag w:val="Is this an urgent and critical need (high pain factor)?  "/>
          <w:id w:val="127368932"/>
          <w:placeholder>
            <w:docPart w:val="AB36380A2BE14B03933325FEDF5B0926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EB0E63" w:rsidRPr="0097015B">
            <w:rPr>
              <w:rStyle w:val="PlaceholderText"/>
              <w:u w:val="single"/>
            </w:rPr>
            <w:t>Choose an item.</w:t>
          </w:r>
        </w:sdtContent>
      </w:sdt>
      <w:r w:rsidR="00EB0E63" w:rsidRPr="0092088C">
        <w:t xml:space="preserve"> )</w:t>
      </w:r>
    </w:p>
    <w:p w14:paraId="04302FD7" w14:textId="77777777" w:rsidR="006F5C28" w:rsidRPr="0092088C" w:rsidRDefault="006F5C28" w:rsidP="0086176D">
      <w:pPr>
        <w:ind w:left="360"/>
      </w:pPr>
    </w:p>
    <w:p w14:paraId="2DFD29E3" w14:textId="77777777" w:rsidR="006F5C28" w:rsidRPr="0092088C" w:rsidRDefault="00C17912" w:rsidP="006F5C28">
      <w:pPr>
        <w:ind w:left="360"/>
      </w:pPr>
      <w:r w:rsidRPr="0092088C">
        <w:t xml:space="preserve">Is the hiring process streamlined so that the employer can move </w:t>
      </w:r>
      <w:r w:rsidR="006F5C28" w:rsidRPr="0092088C">
        <w:t xml:space="preserve">quickly? </w:t>
      </w:r>
      <w:r w:rsidR="006F5C28" w:rsidRPr="0097015B">
        <w:rPr>
          <w:u w:val="single"/>
        </w:rPr>
        <w:t xml:space="preserve">( </w:t>
      </w:r>
      <w:sdt>
        <w:sdtPr>
          <w:rPr>
            <w:u w:val="single"/>
          </w:rPr>
          <w:alias w:val="Is the hiring process streamlined so that the employer can move quickly? "/>
          <w:tag w:val="Is the hiring process streamlined so that the employer can move quickly? "/>
          <w:id w:val="-1730991411"/>
          <w:placeholder>
            <w:docPart w:val="BA296AA538894FC79F72363F8C068C38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6F5C28" w:rsidRPr="0097015B">
            <w:rPr>
              <w:rStyle w:val="PlaceholderText"/>
              <w:u w:val="single"/>
            </w:rPr>
            <w:t>Choose an item.</w:t>
          </w:r>
        </w:sdtContent>
      </w:sdt>
      <w:r w:rsidR="006F5C28" w:rsidRPr="0097015B">
        <w:rPr>
          <w:u w:val="single"/>
        </w:rPr>
        <w:t>)</w:t>
      </w:r>
      <w:r w:rsidR="006F5C28" w:rsidRPr="0092088C">
        <w:t xml:space="preserve"> </w:t>
      </w:r>
    </w:p>
    <w:p w14:paraId="578AE8C5" w14:textId="643CA854" w:rsidR="00187DC4" w:rsidRPr="0092088C" w:rsidRDefault="00187DC4" w:rsidP="006F5C28"/>
    <w:p w14:paraId="71B8CB18" w14:textId="77777777" w:rsidR="00D53C2E" w:rsidRPr="0097015B" w:rsidRDefault="004B28D9" w:rsidP="00D53C2E">
      <w:pPr>
        <w:ind w:left="360"/>
        <w:rPr>
          <w:u w:val="single"/>
        </w:rPr>
      </w:pPr>
      <w:r w:rsidRPr="0092088C">
        <w:t xml:space="preserve">Is the salary competitive enough to attract a </w:t>
      </w:r>
      <w:r w:rsidR="006D48A7" w:rsidRPr="0092088C">
        <w:t xml:space="preserve">desirable </w:t>
      </w:r>
      <w:r w:rsidR="00D53C2E" w:rsidRPr="0092088C">
        <w:t xml:space="preserve">candidate? </w:t>
      </w:r>
      <w:r w:rsidR="00D53C2E" w:rsidRPr="0097015B">
        <w:rPr>
          <w:u w:val="single"/>
        </w:rPr>
        <w:t xml:space="preserve">( </w:t>
      </w:r>
      <w:sdt>
        <w:sdtPr>
          <w:rPr>
            <w:u w:val="single"/>
          </w:rPr>
          <w:alias w:val="Is the salary competitive enough to attract a desirable candidate? "/>
          <w:tag w:val="Is the salary competitive enough to attract a desirable candidate? "/>
          <w:id w:val="2095200233"/>
          <w:placeholder>
            <w:docPart w:val="E302B47D728748C8945276471757C9E9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D53C2E" w:rsidRPr="0097015B">
            <w:rPr>
              <w:rStyle w:val="PlaceholderText"/>
              <w:u w:val="single"/>
            </w:rPr>
            <w:t>Choose an item.</w:t>
          </w:r>
        </w:sdtContent>
      </w:sdt>
      <w:r w:rsidR="00D53C2E" w:rsidRPr="0097015B">
        <w:rPr>
          <w:u w:val="single"/>
        </w:rPr>
        <w:t xml:space="preserve"> ) </w:t>
      </w:r>
    </w:p>
    <w:p w14:paraId="0710A922" w14:textId="59545BE4" w:rsidR="004B28D9" w:rsidRPr="0092088C" w:rsidRDefault="004B28D9" w:rsidP="00D53C2E"/>
    <w:p w14:paraId="25352F7B" w14:textId="762194D3" w:rsidR="004B28D9" w:rsidRPr="0092088C" w:rsidRDefault="004B28D9" w:rsidP="00611232">
      <w:pPr>
        <w:ind w:left="360"/>
      </w:pPr>
      <w:r w:rsidRPr="0092088C">
        <w:t>Is the need strong enough to cause the employer to be flexible on the salary</w:t>
      </w:r>
      <w:r w:rsidR="000D7497" w:rsidRPr="0092088C">
        <w:t xml:space="preserve"> ceiling if </w:t>
      </w:r>
      <w:r w:rsidR="00611232" w:rsidRPr="0092088C">
        <w:t xml:space="preserve">necessary? </w:t>
      </w:r>
      <w:r w:rsidR="00611232" w:rsidRPr="0097015B">
        <w:rPr>
          <w:u w:val="single"/>
        </w:rPr>
        <w:t xml:space="preserve">( </w:t>
      </w:r>
      <w:sdt>
        <w:sdtPr>
          <w:rPr>
            <w:u w:val="single"/>
          </w:rPr>
          <w:alias w:val="Is the need strong enough to cause the employer to be flexible on the salary ceiling if necessary? "/>
          <w:tag w:val="Is the need strong enough to cause the employer to be flexible on the salary ceiling if necessary? "/>
          <w:id w:val="950360433"/>
          <w:placeholder>
            <w:docPart w:val="8E24C929718A4B22A5F153119A1921A7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611232" w:rsidRPr="0097015B">
            <w:rPr>
              <w:rStyle w:val="PlaceholderText"/>
              <w:u w:val="single"/>
            </w:rPr>
            <w:t>Choose an item.</w:t>
          </w:r>
        </w:sdtContent>
      </w:sdt>
      <w:r w:rsidR="00611232" w:rsidRPr="0097015B">
        <w:rPr>
          <w:u w:val="single"/>
        </w:rPr>
        <w:t xml:space="preserve"> )</w:t>
      </w:r>
    </w:p>
    <w:p w14:paraId="7E645844" w14:textId="77777777" w:rsidR="007F1DB1" w:rsidRDefault="007F1DB1" w:rsidP="00D21DED">
      <w:pPr>
        <w:ind w:left="360"/>
      </w:pPr>
    </w:p>
    <w:p w14:paraId="046B4905" w14:textId="2DF3D5F8" w:rsidR="00187DC4" w:rsidRPr="0092088C" w:rsidRDefault="00187DC4" w:rsidP="00D21DED">
      <w:pPr>
        <w:ind w:left="360"/>
      </w:pPr>
      <w:r w:rsidRPr="0092088C">
        <w:t xml:space="preserve">Will the </w:t>
      </w:r>
      <w:r w:rsidR="0098374C" w:rsidRPr="0092088C">
        <w:t>employer</w:t>
      </w:r>
      <w:r w:rsidRPr="0092088C">
        <w:t xml:space="preserve"> do what is necessary to secure a candidate they </w:t>
      </w:r>
      <w:r w:rsidR="00C4418B" w:rsidRPr="0092088C">
        <w:t xml:space="preserve">want? </w:t>
      </w:r>
      <w:r w:rsidR="00C4418B" w:rsidRPr="0097015B">
        <w:rPr>
          <w:u w:val="single"/>
        </w:rPr>
        <w:t xml:space="preserve">( </w:t>
      </w:r>
      <w:sdt>
        <w:sdtPr>
          <w:rPr>
            <w:u w:val="single"/>
          </w:rPr>
          <w:alias w:val="Will the employer do what is necessary to secure a candidate they want"/>
          <w:tag w:val="Will the employer do what is necessary to secure a candidate they want"/>
          <w:id w:val="-165631963"/>
          <w:placeholder>
            <w:docPart w:val="125287F0C31346969263CDB6966E1DD7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C4418B" w:rsidRPr="0097015B">
            <w:rPr>
              <w:rStyle w:val="PlaceholderText"/>
              <w:u w:val="single"/>
            </w:rPr>
            <w:t>Choose an item.</w:t>
          </w:r>
        </w:sdtContent>
      </w:sdt>
      <w:r w:rsidR="00C4418B" w:rsidRPr="0097015B">
        <w:rPr>
          <w:u w:val="single"/>
        </w:rPr>
        <w:t xml:space="preserve"> )</w:t>
      </w:r>
    </w:p>
    <w:p w14:paraId="1B8730BB" w14:textId="382CD3BF" w:rsidR="00EB307B" w:rsidRDefault="00C17912" w:rsidP="00EB307B">
      <w:pPr>
        <w:ind w:left="360"/>
      </w:pPr>
      <w:r w:rsidRPr="0092088C">
        <w:t xml:space="preserve">Is the location </w:t>
      </w:r>
      <w:r w:rsidR="00EB307B" w:rsidRPr="0092088C">
        <w:t>attractive? (</w:t>
      </w:r>
      <w:r w:rsidR="009962B6" w:rsidRPr="0092088C">
        <w:t>-</w:t>
      </w:r>
      <w:r w:rsidR="00697B64" w:rsidRPr="0092088C">
        <w:t>1</w:t>
      </w:r>
      <w:r w:rsidR="008A510D" w:rsidRPr="0092088C">
        <w:t xml:space="preserve"> </w:t>
      </w:r>
      <w:r w:rsidR="009962B6" w:rsidRPr="0092088C">
        <w:t>–</w:t>
      </w:r>
      <w:r w:rsidR="008A510D" w:rsidRPr="0092088C">
        <w:t xml:space="preserve"> 10</w:t>
      </w:r>
      <w:r w:rsidR="009962B6" w:rsidRPr="0092088C">
        <w:rPr>
          <w:b/>
        </w:rPr>
        <w:t>+</w:t>
      </w:r>
      <w:r w:rsidR="00697B64" w:rsidRPr="0092088C">
        <w:t>)</w:t>
      </w:r>
      <w:r w:rsidR="00B02C54" w:rsidRPr="0092088C">
        <w:t xml:space="preserve"> </w:t>
      </w:r>
      <w:r w:rsidR="00EB307B" w:rsidRPr="0097015B">
        <w:rPr>
          <w:u w:val="single"/>
        </w:rPr>
        <w:t>(</w:t>
      </w:r>
      <w:r w:rsidR="00EB307B" w:rsidRPr="0097015B">
        <w:rPr>
          <w:u w:val="single"/>
        </w:rPr>
        <w:t xml:space="preserve"> </w:t>
      </w:r>
      <w:sdt>
        <w:sdtPr>
          <w:rPr>
            <w:u w:val="single"/>
          </w:rPr>
          <w:alias w:val="Is the location attractive?(-1 – 10+) "/>
          <w:tag w:val="Is the location attractive?(-1 – 10+) "/>
          <w:id w:val="1903016471"/>
          <w:placeholder>
            <w:docPart w:val="A31BD4EBF5D54A5EA218CCBD81E2747C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EB307B" w:rsidRPr="0097015B">
            <w:rPr>
              <w:rStyle w:val="PlaceholderText"/>
              <w:u w:val="single"/>
            </w:rPr>
            <w:t>Choose an item.</w:t>
          </w:r>
        </w:sdtContent>
      </w:sdt>
      <w:r w:rsidR="00EB307B" w:rsidRPr="0097015B">
        <w:rPr>
          <w:u w:val="single"/>
        </w:rPr>
        <w:t xml:space="preserve"> ) </w:t>
      </w:r>
    </w:p>
    <w:p w14:paraId="2AC40614" w14:textId="77777777" w:rsidR="007F1DB1" w:rsidRPr="0092088C" w:rsidRDefault="007F1DB1" w:rsidP="00EB307B">
      <w:pPr>
        <w:ind w:left="360"/>
      </w:pPr>
    </w:p>
    <w:p w14:paraId="6388F88D" w14:textId="4DC04CE7" w:rsidR="00FF7081" w:rsidRDefault="00C17912" w:rsidP="00FF7081">
      <w:pPr>
        <w:ind w:left="360"/>
        <w:rPr>
          <w:u w:val="single"/>
        </w:rPr>
      </w:pPr>
      <w:r w:rsidRPr="0092088C">
        <w:t xml:space="preserve">Is the schedule </w:t>
      </w:r>
      <w:r w:rsidR="00EB307B" w:rsidRPr="0092088C">
        <w:t xml:space="preserve">desirable? </w:t>
      </w:r>
      <w:r w:rsidR="00FF7081" w:rsidRPr="0097015B">
        <w:rPr>
          <w:u w:val="single"/>
        </w:rPr>
        <w:t xml:space="preserve">( </w:t>
      </w:r>
      <w:sdt>
        <w:sdtPr>
          <w:rPr>
            <w:u w:val="single"/>
          </w:rPr>
          <w:alias w:val="Is the schedule desirable? "/>
          <w:tag w:val="Is the schedule desirable? "/>
          <w:id w:val="-303706579"/>
          <w:placeholder>
            <w:docPart w:val="A7A0C5C419A34332AD570B836BAC5451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FF7081" w:rsidRPr="0097015B">
            <w:rPr>
              <w:rStyle w:val="PlaceholderText"/>
              <w:u w:val="single"/>
            </w:rPr>
            <w:t>Choose an item.</w:t>
          </w:r>
        </w:sdtContent>
      </w:sdt>
      <w:r w:rsidR="00FF7081" w:rsidRPr="0097015B">
        <w:rPr>
          <w:u w:val="single"/>
        </w:rPr>
        <w:t xml:space="preserve"> ) </w:t>
      </w:r>
    </w:p>
    <w:p w14:paraId="65531FF8" w14:textId="77777777" w:rsidR="007F1DB1" w:rsidRPr="0097015B" w:rsidRDefault="007F1DB1" w:rsidP="00FF7081">
      <w:pPr>
        <w:ind w:left="360"/>
        <w:rPr>
          <w:u w:val="single"/>
        </w:rPr>
      </w:pPr>
    </w:p>
    <w:p w14:paraId="6CBD3B97" w14:textId="77777777" w:rsidR="00A3036F" w:rsidRPr="0097015B" w:rsidRDefault="008F7B19" w:rsidP="00A3036F">
      <w:pPr>
        <w:ind w:left="360"/>
        <w:rPr>
          <w:u w:val="single"/>
        </w:rPr>
      </w:pPr>
      <w:r w:rsidRPr="0092088C">
        <w:t xml:space="preserve">If the employer had a </w:t>
      </w:r>
      <w:r w:rsidR="00E0378D" w:rsidRPr="0092088C">
        <w:t>suitable</w:t>
      </w:r>
      <w:r w:rsidR="00FF1733" w:rsidRPr="0092088C">
        <w:t xml:space="preserve"> </w:t>
      </w:r>
      <w:r w:rsidRPr="0092088C">
        <w:t>candidate</w:t>
      </w:r>
      <w:r w:rsidR="00FF1733" w:rsidRPr="0092088C">
        <w:t xml:space="preserve">, </w:t>
      </w:r>
      <w:r w:rsidRPr="0092088C">
        <w:t xml:space="preserve">would they make an offer </w:t>
      </w:r>
      <w:r w:rsidR="00EB307B" w:rsidRPr="0092088C">
        <w:t>TODAY</w:t>
      </w:r>
      <w:r w:rsidR="00A3036F" w:rsidRPr="0092088C">
        <w:t>?</w:t>
      </w:r>
      <w:r w:rsidR="00A3036F" w:rsidRPr="00CC1A8F">
        <w:t xml:space="preserve"> </w:t>
      </w:r>
      <w:r w:rsidR="00A3036F" w:rsidRPr="0097015B">
        <w:rPr>
          <w:u w:val="single"/>
        </w:rPr>
        <w:t xml:space="preserve">( </w:t>
      </w:r>
      <w:sdt>
        <w:sdtPr>
          <w:rPr>
            <w:u w:val="single"/>
          </w:rPr>
          <w:alias w:val="If the employer had a suitable candidate, would they make an offer TODAY? "/>
          <w:tag w:val="If the employer had a suitable candidate, would they make an offer TODAY? "/>
          <w:id w:val="-1778405108"/>
          <w:placeholder>
            <w:docPart w:val="A7515D55BC404177B0249FCE909C02D3"/>
          </w:placeholder>
          <w:showingPlcHdr/>
          <w:dropDownList>
            <w:listItem w:displayText="A" w:value="A"/>
            <w:listItem w:displayText="Not A" w:value="Not A"/>
          </w:dropDownList>
        </w:sdtPr>
        <w:sdtContent>
          <w:r w:rsidR="00A3036F" w:rsidRPr="0097015B">
            <w:rPr>
              <w:rStyle w:val="PlaceholderText"/>
              <w:u w:val="single"/>
            </w:rPr>
            <w:t>Choose an item.</w:t>
          </w:r>
        </w:sdtContent>
      </w:sdt>
      <w:r w:rsidR="00A3036F" w:rsidRPr="0097015B">
        <w:rPr>
          <w:u w:val="single"/>
        </w:rPr>
        <w:t xml:space="preserve"> )</w:t>
      </w:r>
    </w:p>
    <w:p w14:paraId="54975322" w14:textId="32A40F9C" w:rsidR="004B28D9" w:rsidRPr="0092088C" w:rsidRDefault="004B28D9" w:rsidP="00A3036F">
      <w:pPr>
        <w:ind w:left="360"/>
      </w:pPr>
    </w:p>
    <w:sectPr w:rsidR="004B28D9" w:rsidRPr="0092088C" w:rsidSect="000020DF">
      <w:type w:val="continuous"/>
      <w:pgSz w:w="12242" w:h="15842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5D4E8" w14:textId="77777777" w:rsidR="00A83FBE" w:rsidRDefault="00A83FBE">
      <w:r>
        <w:separator/>
      </w:r>
    </w:p>
  </w:endnote>
  <w:endnote w:type="continuationSeparator" w:id="0">
    <w:p w14:paraId="034E436E" w14:textId="77777777" w:rsidR="00A83FBE" w:rsidRDefault="00A8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5BACE" w14:textId="77777777" w:rsidR="00A83FBE" w:rsidRDefault="00A83FBE">
      <w:r>
        <w:separator/>
      </w:r>
    </w:p>
  </w:footnote>
  <w:footnote w:type="continuationSeparator" w:id="0">
    <w:p w14:paraId="672D0D52" w14:textId="77777777" w:rsidR="00A83FBE" w:rsidRDefault="00A83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09FA"/>
    <w:multiLevelType w:val="hybridMultilevel"/>
    <w:tmpl w:val="63F046F2"/>
    <w:lvl w:ilvl="0" w:tplc="CB728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1E20F1B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DD5518"/>
    <w:multiLevelType w:val="multilevel"/>
    <w:tmpl w:val="F25E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1B"/>
    <w:rsid w:val="000020DF"/>
    <w:rsid w:val="00007F7D"/>
    <w:rsid w:val="0001133E"/>
    <w:rsid w:val="00012B8B"/>
    <w:rsid w:val="00014E5E"/>
    <w:rsid w:val="00032D9B"/>
    <w:rsid w:val="00042A44"/>
    <w:rsid w:val="00042F52"/>
    <w:rsid w:val="00047192"/>
    <w:rsid w:val="000571A9"/>
    <w:rsid w:val="00057F34"/>
    <w:rsid w:val="000603A3"/>
    <w:rsid w:val="000814AD"/>
    <w:rsid w:val="000A0086"/>
    <w:rsid w:val="000A47FC"/>
    <w:rsid w:val="000B0491"/>
    <w:rsid w:val="000D23B0"/>
    <w:rsid w:val="000D7497"/>
    <w:rsid w:val="000E0E23"/>
    <w:rsid w:val="000E2747"/>
    <w:rsid w:val="000E3608"/>
    <w:rsid w:val="000F1167"/>
    <w:rsid w:val="0010095A"/>
    <w:rsid w:val="00104009"/>
    <w:rsid w:val="001048FA"/>
    <w:rsid w:val="00107775"/>
    <w:rsid w:val="001122E5"/>
    <w:rsid w:val="001277D2"/>
    <w:rsid w:val="001308A4"/>
    <w:rsid w:val="00131255"/>
    <w:rsid w:val="00133A2A"/>
    <w:rsid w:val="00134A38"/>
    <w:rsid w:val="00144389"/>
    <w:rsid w:val="00145C10"/>
    <w:rsid w:val="00147867"/>
    <w:rsid w:val="0015304C"/>
    <w:rsid w:val="00153B89"/>
    <w:rsid w:val="00164F80"/>
    <w:rsid w:val="00171D98"/>
    <w:rsid w:val="00174AEA"/>
    <w:rsid w:val="0017647F"/>
    <w:rsid w:val="00180BAD"/>
    <w:rsid w:val="001819A7"/>
    <w:rsid w:val="00186084"/>
    <w:rsid w:val="00186EC7"/>
    <w:rsid w:val="00187DC4"/>
    <w:rsid w:val="001A297B"/>
    <w:rsid w:val="001A2DF8"/>
    <w:rsid w:val="001A5BEF"/>
    <w:rsid w:val="001B0035"/>
    <w:rsid w:val="001B5E7A"/>
    <w:rsid w:val="001B7EE2"/>
    <w:rsid w:val="001C04EF"/>
    <w:rsid w:val="001D1FE2"/>
    <w:rsid w:val="001D59D1"/>
    <w:rsid w:val="001D5D83"/>
    <w:rsid w:val="001D6763"/>
    <w:rsid w:val="001D75B2"/>
    <w:rsid w:val="001E0F6E"/>
    <w:rsid w:val="0020773F"/>
    <w:rsid w:val="002243E2"/>
    <w:rsid w:val="002249B3"/>
    <w:rsid w:val="002331E2"/>
    <w:rsid w:val="00237B77"/>
    <w:rsid w:val="0024277B"/>
    <w:rsid w:val="00246B0C"/>
    <w:rsid w:val="002513BB"/>
    <w:rsid w:val="002622F5"/>
    <w:rsid w:val="0027436B"/>
    <w:rsid w:val="002874BD"/>
    <w:rsid w:val="0029359C"/>
    <w:rsid w:val="00297C3E"/>
    <w:rsid w:val="002A6469"/>
    <w:rsid w:val="002C411E"/>
    <w:rsid w:val="002D04C1"/>
    <w:rsid w:val="002E11B8"/>
    <w:rsid w:val="002E1FF9"/>
    <w:rsid w:val="002E25AB"/>
    <w:rsid w:val="002E3210"/>
    <w:rsid w:val="002E3F51"/>
    <w:rsid w:val="002F2F55"/>
    <w:rsid w:val="003028DB"/>
    <w:rsid w:val="00305DA1"/>
    <w:rsid w:val="00317C6E"/>
    <w:rsid w:val="003300BF"/>
    <w:rsid w:val="00344E26"/>
    <w:rsid w:val="0035635B"/>
    <w:rsid w:val="003632FF"/>
    <w:rsid w:val="003708B3"/>
    <w:rsid w:val="003719C3"/>
    <w:rsid w:val="003745F1"/>
    <w:rsid w:val="00381A4F"/>
    <w:rsid w:val="00381F2C"/>
    <w:rsid w:val="003825CC"/>
    <w:rsid w:val="00397DE3"/>
    <w:rsid w:val="003B1050"/>
    <w:rsid w:val="003B4F48"/>
    <w:rsid w:val="003B5166"/>
    <w:rsid w:val="003C3194"/>
    <w:rsid w:val="003C480F"/>
    <w:rsid w:val="003C71F9"/>
    <w:rsid w:val="003D0808"/>
    <w:rsid w:val="003D0C9B"/>
    <w:rsid w:val="003D0F09"/>
    <w:rsid w:val="003D55D1"/>
    <w:rsid w:val="003D6F17"/>
    <w:rsid w:val="003E0B58"/>
    <w:rsid w:val="003E79BE"/>
    <w:rsid w:val="003F4DBD"/>
    <w:rsid w:val="003F7E4A"/>
    <w:rsid w:val="004055E9"/>
    <w:rsid w:val="0041021C"/>
    <w:rsid w:val="00411D93"/>
    <w:rsid w:val="00416481"/>
    <w:rsid w:val="004165BF"/>
    <w:rsid w:val="0042035C"/>
    <w:rsid w:val="00420FD4"/>
    <w:rsid w:val="00421750"/>
    <w:rsid w:val="0042230C"/>
    <w:rsid w:val="00422F63"/>
    <w:rsid w:val="004357E7"/>
    <w:rsid w:val="004365C6"/>
    <w:rsid w:val="00453AA5"/>
    <w:rsid w:val="00456AB6"/>
    <w:rsid w:val="0045705A"/>
    <w:rsid w:val="00466101"/>
    <w:rsid w:val="004779E0"/>
    <w:rsid w:val="00477E63"/>
    <w:rsid w:val="004811A1"/>
    <w:rsid w:val="00481482"/>
    <w:rsid w:val="00482E0B"/>
    <w:rsid w:val="00483653"/>
    <w:rsid w:val="0048591C"/>
    <w:rsid w:val="00496400"/>
    <w:rsid w:val="004B28D9"/>
    <w:rsid w:val="004B5EA2"/>
    <w:rsid w:val="004C0537"/>
    <w:rsid w:val="004C0AAF"/>
    <w:rsid w:val="004C1DF5"/>
    <w:rsid w:val="004C457D"/>
    <w:rsid w:val="004C467A"/>
    <w:rsid w:val="004C7DEF"/>
    <w:rsid w:val="004E24B3"/>
    <w:rsid w:val="004E38D8"/>
    <w:rsid w:val="004F4451"/>
    <w:rsid w:val="004F63FE"/>
    <w:rsid w:val="00500759"/>
    <w:rsid w:val="00501354"/>
    <w:rsid w:val="00512660"/>
    <w:rsid w:val="00514023"/>
    <w:rsid w:val="005207E3"/>
    <w:rsid w:val="00522040"/>
    <w:rsid w:val="005325CB"/>
    <w:rsid w:val="00535FC2"/>
    <w:rsid w:val="00547EF4"/>
    <w:rsid w:val="00553EBD"/>
    <w:rsid w:val="00561701"/>
    <w:rsid w:val="00561F78"/>
    <w:rsid w:val="00565221"/>
    <w:rsid w:val="00566377"/>
    <w:rsid w:val="005703A4"/>
    <w:rsid w:val="00572230"/>
    <w:rsid w:val="00580C2F"/>
    <w:rsid w:val="00581517"/>
    <w:rsid w:val="00586FB3"/>
    <w:rsid w:val="005A1123"/>
    <w:rsid w:val="005D3D58"/>
    <w:rsid w:val="005E250D"/>
    <w:rsid w:val="005E2C75"/>
    <w:rsid w:val="005E725D"/>
    <w:rsid w:val="005F563D"/>
    <w:rsid w:val="00611232"/>
    <w:rsid w:val="00620427"/>
    <w:rsid w:val="00625EF8"/>
    <w:rsid w:val="00644B39"/>
    <w:rsid w:val="00652553"/>
    <w:rsid w:val="00654505"/>
    <w:rsid w:val="0066722D"/>
    <w:rsid w:val="0067307E"/>
    <w:rsid w:val="00676FA6"/>
    <w:rsid w:val="00681D60"/>
    <w:rsid w:val="006828D2"/>
    <w:rsid w:val="00683288"/>
    <w:rsid w:val="006867AE"/>
    <w:rsid w:val="006950A8"/>
    <w:rsid w:val="006956A6"/>
    <w:rsid w:val="00697B64"/>
    <w:rsid w:val="006A48DA"/>
    <w:rsid w:val="006B2955"/>
    <w:rsid w:val="006B3473"/>
    <w:rsid w:val="006B38B3"/>
    <w:rsid w:val="006D024F"/>
    <w:rsid w:val="006D48A7"/>
    <w:rsid w:val="006E32D2"/>
    <w:rsid w:val="006E3E82"/>
    <w:rsid w:val="006E5339"/>
    <w:rsid w:val="006E58E1"/>
    <w:rsid w:val="006F464A"/>
    <w:rsid w:val="006F5C28"/>
    <w:rsid w:val="007045B1"/>
    <w:rsid w:val="00707C90"/>
    <w:rsid w:val="00713CD9"/>
    <w:rsid w:val="00724CD1"/>
    <w:rsid w:val="00725B45"/>
    <w:rsid w:val="00733F6C"/>
    <w:rsid w:val="00734356"/>
    <w:rsid w:val="00743574"/>
    <w:rsid w:val="007445D3"/>
    <w:rsid w:val="00746C00"/>
    <w:rsid w:val="00750B69"/>
    <w:rsid w:val="00750FD1"/>
    <w:rsid w:val="007555C1"/>
    <w:rsid w:val="007559BC"/>
    <w:rsid w:val="00764226"/>
    <w:rsid w:val="00766C32"/>
    <w:rsid w:val="00770A63"/>
    <w:rsid w:val="00780099"/>
    <w:rsid w:val="007805E7"/>
    <w:rsid w:val="00782AB9"/>
    <w:rsid w:val="00783C6E"/>
    <w:rsid w:val="00794280"/>
    <w:rsid w:val="0079545A"/>
    <w:rsid w:val="007A097B"/>
    <w:rsid w:val="007A6C5D"/>
    <w:rsid w:val="007A7338"/>
    <w:rsid w:val="007B29E1"/>
    <w:rsid w:val="007B306D"/>
    <w:rsid w:val="007D4C82"/>
    <w:rsid w:val="007E04E0"/>
    <w:rsid w:val="007E37AB"/>
    <w:rsid w:val="007E3B01"/>
    <w:rsid w:val="007F013E"/>
    <w:rsid w:val="007F1DB1"/>
    <w:rsid w:val="007F21EC"/>
    <w:rsid w:val="007F28C4"/>
    <w:rsid w:val="007F6598"/>
    <w:rsid w:val="007F7321"/>
    <w:rsid w:val="007F7727"/>
    <w:rsid w:val="00800D10"/>
    <w:rsid w:val="008053B7"/>
    <w:rsid w:val="008141DD"/>
    <w:rsid w:val="0081433F"/>
    <w:rsid w:val="008159CE"/>
    <w:rsid w:val="008225E0"/>
    <w:rsid w:val="00830877"/>
    <w:rsid w:val="00833A29"/>
    <w:rsid w:val="00834080"/>
    <w:rsid w:val="00834F3D"/>
    <w:rsid w:val="0083543E"/>
    <w:rsid w:val="00837594"/>
    <w:rsid w:val="00843A7C"/>
    <w:rsid w:val="008445E6"/>
    <w:rsid w:val="00847A70"/>
    <w:rsid w:val="00853C7C"/>
    <w:rsid w:val="00856852"/>
    <w:rsid w:val="00856E3C"/>
    <w:rsid w:val="0086176D"/>
    <w:rsid w:val="0086342A"/>
    <w:rsid w:val="00866184"/>
    <w:rsid w:val="00870BC7"/>
    <w:rsid w:val="008747DC"/>
    <w:rsid w:val="00875517"/>
    <w:rsid w:val="00881EC2"/>
    <w:rsid w:val="00882B32"/>
    <w:rsid w:val="00884892"/>
    <w:rsid w:val="00892853"/>
    <w:rsid w:val="00893D5A"/>
    <w:rsid w:val="00895C63"/>
    <w:rsid w:val="008A08F6"/>
    <w:rsid w:val="008A19BB"/>
    <w:rsid w:val="008A2DA1"/>
    <w:rsid w:val="008A4614"/>
    <w:rsid w:val="008A510D"/>
    <w:rsid w:val="008B0C0F"/>
    <w:rsid w:val="008B12BE"/>
    <w:rsid w:val="008B7CB5"/>
    <w:rsid w:val="008C52CF"/>
    <w:rsid w:val="008C5A59"/>
    <w:rsid w:val="008C5CA2"/>
    <w:rsid w:val="008C732D"/>
    <w:rsid w:val="008E2060"/>
    <w:rsid w:val="008E35D4"/>
    <w:rsid w:val="008F7B19"/>
    <w:rsid w:val="00902CC3"/>
    <w:rsid w:val="00906DF8"/>
    <w:rsid w:val="0091017D"/>
    <w:rsid w:val="009141B2"/>
    <w:rsid w:val="0092088C"/>
    <w:rsid w:val="009240EB"/>
    <w:rsid w:val="0092649B"/>
    <w:rsid w:val="00927779"/>
    <w:rsid w:val="00935406"/>
    <w:rsid w:val="00935DF0"/>
    <w:rsid w:val="009542B0"/>
    <w:rsid w:val="0096030C"/>
    <w:rsid w:val="009725DE"/>
    <w:rsid w:val="009730EB"/>
    <w:rsid w:val="0098374C"/>
    <w:rsid w:val="009867A4"/>
    <w:rsid w:val="00987527"/>
    <w:rsid w:val="009962B6"/>
    <w:rsid w:val="009A18EE"/>
    <w:rsid w:val="009A5809"/>
    <w:rsid w:val="009B4567"/>
    <w:rsid w:val="009C0108"/>
    <w:rsid w:val="009C0397"/>
    <w:rsid w:val="009D4565"/>
    <w:rsid w:val="00A0426A"/>
    <w:rsid w:val="00A11174"/>
    <w:rsid w:val="00A16454"/>
    <w:rsid w:val="00A1677C"/>
    <w:rsid w:val="00A3036F"/>
    <w:rsid w:val="00A514AF"/>
    <w:rsid w:val="00A6175B"/>
    <w:rsid w:val="00A67233"/>
    <w:rsid w:val="00A74203"/>
    <w:rsid w:val="00A83FBE"/>
    <w:rsid w:val="00AA49CF"/>
    <w:rsid w:val="00AA6282"/>
    <w:rsid w:val="00AB0E5E"/>
    <w:rsid w:val="00AB5037"/>
    <w:rsid w:val="00AC2875"/>
    <w:rsid w:val="00AC312D"/>
    <w:rsid w:val="00AD12C7"/>
    <w:rsid w:val="00AD459A"/>
    <w:rsid w:val="00AD4628"/>
    <w:rsid w:val="00AE1CA3"/>
    <w:rsid w:val="00AE58C3"/>
    <w:rsid w:val="00AF349D"/>
    <w:rsid w:val="00AF5494"/>
    <w:rsid w:val="00B02C54"/>
    <w:rsid w:val="00B0394B"/>
    <w:rsid w:val="00B065A1"/>
    <w:rsid w:val="00B12069"/>
    <w:rsid w:val="00B12F85"/>
    <w:rsid w:val="00B24A76"/>
    <w:rsid w:val="00B26687"/>
    <w:rsid w:val="00B31B48"/>
    <w:rsid w:val="00B41883"/>
    <w:rsid w:val="00B4188D"/>
    <w:rsid w:val="00B5787A"/>
    <w:rsid w:val="00B604CB"/>
    <w:rsid w:val="00B6090F"/>
    <w:rsid w:val="00B6131D"/>
    <w:rsid w:val="00B66932"/>
    <w:rsid w:val="00B66F91"/>
    <w:rsid w:val="00B74693"/>
    <w:rsid w:val="00B77A16"/>
    <w:rsid w:val="00B84826"/>
    <w:rsid w:val="00B870B8"/>
    <w:rsid w:val="00B94D81"/>
    <w:rsid w:val="00BB72C9"/>
    <w:rsid w:val="00BC310D"/>
    <w:rsid w:val="00BD135D"/>
    <w:rsid w:val="00BF0351"/>
    <w:rsid w:val="00BF0DF7"/>
    <w:rsid w:val="00BF3209"/>
    <w:rsid w:val="00BF4D07"/>
    <w:rsid w:val="00C02D15"/>
    <w:rsid w:val="00C0742F"/>
    <w:rsid w:val="00C12DAF"/>
    <w:rsid w:val="00C1428D"/>
    <w:rsid w:val="00C17912"/>
    <w:rsid w:val="00C17A72"/>
    <w:rsid w:val="00C20002"/>
    <w:rsid w:val="00C347FA"/>
    <w:rsid w:val="00C42201"/>
    <w:rsid w:val="00C43D24"/>
    <w:rsid w:val="00C4418B"/>
    <w:rsid w:val="00C47804"/>
    <w:rsid w:val="00C545C5"/>
    <w:rsid w:val="00C55356"/>
    <w:rsid w:val="00C60679"/>
    <w:rsid w:val="00C628CE"/>
    <w:rsid w:val="00C64658"/>
    <w:rsid w:val="00C67D66"/>
    <w:rsid w:val="00C73E3F"/>
    <w:rsid w:val="00C802ED"/>
    <w:rsid w:val="00C93B3B"/>
    <w:rsid w:val="00C95732"/>
    <w:rsid w:val="00CA2D7F"/>
    <w:rsid w:val="00CA6F82"/>
    <w:rsid w:val="00CB3B0A"/>
    <w:rsid w:val="00CB4702"/>
    <w:rsid w:val="00CC367A"/>
    <w:rsid w:val="00CC500A"/>
    <w:rsid w:val="00CD126A"/>
    <w:rsid w:val="00CD1B96"/>
    <w:rsid w:val="00CE1324"/>
    <w:rsid w:val="00CE17B1"/>
    <w:rsid w:val="00CE53D1"/>
    <w:rsid w:val="00CF1E3B"/>
    <w:rsid w:val="00CF24B7"/>
    <w:rsid w:val="00CF24D9"/>
    <w:rsid w:val="00CF4457"/>
    <w:rsid w:val="00CF4AF3"/>
    <w:rsid w:val="00D052ED"/>
    <w:rsid w:val="00D163C0"/>
    <w:rsid w:val="00D21DED"/>
    <w:rsid w:val="00D326AD"/>
    <w:rsid w:val="00D43D9E"/>
    <w:rsid w:val="00D43F0C"/>
    <w:rsid w:val="00D46CE3"/>
    <w:rsid w:val="00D51DFE"/>
    <w:rsid w:val="00D523C9"/>
    <w:rsid w:val="00D53C2E"/>
    <w:rsid w:val="00D53EF4"/>
    <w:rsid w:val="00D55957"/>
    <w:rsid w:val="00D57BA8"/>
    <w:rsid w:val="00D628FB"/>
    <w:rsid w:val="00D9381B"/>
    <w:rsid w:val="00DB2461"/>
    <w:rsid w:val="00DB3FC5"/>
    <w:rsid w:val="00DC0C2C"/>
    <w:rsid w:val="00DC73F8"/>
    <w:rsid w:val="00DD1049"/>
    <w:rsid w:val="00DD134E"/>
    <w:rsid w:val="00DD1997"/>
    <w:rsid w:val="00DD4AD8"/>
    <w:rsid w:val="00DE526F"/>
    <w:rsid w:val="00DE6A15"/>
    <w:rsid w:val="00DF3F55"/>
    <w:rsid w:val="00E0378D"/>
    <w:rsid w:val="00E06D98"/>
    <w:rsid w:val="00E0728F"/>
    <w:rsid w:val="00E12436"/>
    <w:rsid w:val="00E13A75"/>
    <w:rsid w:val="00E1482C"/>
    <w:rsid w:val="00E16EA2"/>
    <w:rsid w:val="00E21E02"/>
    <w:rsid w:val="00E2328C"/>
    <w:rsid w:val="00E27F9A"/>
    <w:rsid w:val="00E47A43"/>
    <w:rsid w:val="00E51B36"/>
    <w:rsid w:val="00E60F44"/>
    <w:rsid w:val="00E64549"/>
    <w:rsid w:val="00E6571D"/>
    <w:rsid w:val="00E77C19"/>
    <w:rsid w:val="00E81811"/>
    <w:rsid w:val="00E83613"/>
    <w:rsid w:val="00E83824"/>
    <w:rsid w:val="00E90C49"/>
    <w:rsid w:val="00E95DFD"/>
    <w:rsid w:val="00EA07CC"/>
    <w:rsid w:val="00EA3D4B"/>
    <w:rsid w:val="00EA655E"/>
    <w:rsid w:val="00EB0E63"/>
    <w:rsid w:val="00EB1FD7"/>
    <w:rsid w:val="00EB307B"/>
    <w:rsid w:val="00EC0554"/>
    <w:rsid w:val="00EC43DB"/>
    <w:rsid w:val="00EC4F46"/>
    <w:rsid w:val="00EC5802"/>
    <w:rsid w:val="00ED4FD5"/>
    <w:rsid w:val="00ED57E7"/>
    <w:rsid w:val="00ED665C"/>
    <w:rsid w:val="00EE1C6B"/>
    <w:rsid w:val="00EE7FE3"/>
    <w:rsid w:val="00EF13EF"/>
    <w:rsid w:val="00EF451F"/>
    <w:rsid w:val="00EF75BB"/>
    <w:rsid w:val="00EF7D97"/>
    <w:rsid w:val="00F012C9"/>
    <w:rsid w:val="00F0521B"/>
    <w:rsid w:val="00F07144"/>
    <w:rsid w:val="00F07CED"/>
    <w:rsid w:val="00F104AB"/>
    <w:rsid w:val="00F105AE"/>
    <w:rsid w:val="00F32D05"/>
    <w:rsid w:val="00F36DAA"/>
    <w:rsid w:val="00F44C8E"/>
    <w:rsid w:val="00F47E65"/>
    <w:rsid w:val="00F53AF4"/>
    <w:rsid w:val="00F626F6"/>
    <w:rsid w:val="00F65957"/>
    <w:rsid w:val="00F67EB6"/>
    <w:rsid w:val="00F81A43"/>
    <w:rsid w:val="00F82578"/>
    <w:rsid w:val="00F82D92"/>
    <w:rsid w:val="00F9192D"/>
    <w:rsid w:val="00FA35CD"/>
    <w:rsid w:val="00FA3849"/>
    <w:rsid w:val="00FB1C95"/>
    <w:rsid w:val="00FB39C4"/>
    <w:rsid w:val="00FB57C8"/>
    <w:rsid w:val="00FB57F2"/>
    <w:rsid w:val="00FB7C0E"/>
    <w:rsid w:val="00FC6DB8"/>
    <w:rsid w:val="00FC71D5"/>
    <w:rsid w:val="00FC7595"/>
    <w:rsid w:val="00FE150E"/>
    <w:rsid w:val="00FE4BA1"/>
    <w:rsid w:val="00FE6860"/>
    <w:rsid w:val="00FF1733"/>
    <w:rsid w:val="00FF2242"/>
    <w:rsid w:val="00FF22E3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1B8E7"/>
  <w15:chartTrackingRefBased/>
  <w15:docId w15:val="{D3667A9A-29E0-4EEA-BFAE-8C831B22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D13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13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E17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521B"/>
    <w:rPr>
      <w:color w:val="808080"/>
    </w:rPr>
  </w:style>
  <w:style w:type="paragraph" w:styleId="ListParagraph">
    <w:name w:val="List Paragraph"/>
    <w:basedOn w:val="Normal"/>
    <w:uiPriority w:val="34"/>
    <w:qFormat/>
    <w:rsid w:val="00C2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f%20Hejazi\Desktop\FORMAL%20JO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A26272979245A68FCBE654547B7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2F00-5927-4BB8-8112-CABFFF709D99}"/>
      </w:docPartPr>
      <w:docPartBody>
        <w:p w:rsidR="00000000" w:rsidRDefault="006B443A" w:rsidP="006B443A">
          <w:pPr>
            <w:pStyle w:val="97A26272979245A68FCBE654547B719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66D8DB221442F8A7BE9B051CF4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7787F-1D58-490C-AE1B-8E58C75AAC6D}"/>
      </w:docPartPr>
      <w:docPartBody>
        <w:p w:rsidR="00000000" w:rsidRDefault="006B443A" w:rsidP="006B443A">
          <w:pPr>
            <w:pStyle w:val="23A66D8DB221442F8A7BE9B051CF471B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A6D497CC7428988DE4E1E6A141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9728-0BCA-43D7-8CEA-83BF03C12129}"/>
      </w:docPartPr>
      <w:docPartBody>
        <w:p w:rsidR="00000000" w:rsidRDefault="006B443A" w:rsidP="006B443A">
          <w:pPr>
            <w:pStyle w:val="C3CA6D497CC7428988DE4E1E6A141DF6"/>
          </w:pPr>
          <w:r w:rsidRPr="0092141B">
            <w:rPr>
              <w:rStyle w:val="PlaceholderText"/>
            </w:rPr>
            <w:t>Click or tap to enter a date.</w:t>
          </w:r>
        </w:p>
      </w:docPartBody>
    </w:docPart>
    <w:docPart>
      <w:docPartPr>
        <w:name w:val="3C76DB80A3924073A453C0CB7956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2F89C-6FAE-44DF-8B4A-60C013C471A3}"/>
      </w:docPartPr>
      <w:docPartBody>
        <w:p w:rsidR="00000000" w:rsidRDefault="006B443A" w:rsidP="006B443A">
          <w:pPr>
            <w:pStyle w:val="3C76DB80A3924073A453C0CB7956605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41676837B44D894210A582CC96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9098B-CBE3-48E3-878D-D8E5BB3801D0}"/>
      </w:docPartPr>
      <w:docPartBody>
        <w:p w:rsidR="00000000" w:rsidRDefault="006B443A" w:rsidP="006B443A">
          <w:pPr>
            <w:pStyle w:val="C0841676837B44D894210A582CC9654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9740A414C4C84AAADAD24C9832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0FFCA-7856-48B0-8212-D935ED3C8934}"/>
      </w:docPartPr>
      <w:docPartBody>
        <w:p w:rsidR="00000000" w:rsidRDefault="006B443A" w:rsidP="006B443A">
          <w:pPr>
            <w:pStyle w:val="7D19740A414C4C84AAADAD24C983254D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3F4D8499E4DCF841C8586D2B5A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EFB3D-87B1-4973-BBAB-245C793E3531}"/>
      </w:docPartPr>
      <w:docPartBody>
        <w:p w:rsidR="00000000" w:rsidRDefault="006B443A" w:rsidP="006B443A">
          <w:pPr>
            <w:pStyle w:val="DB63F4D8499E4DCF841C8586D2B5A09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5A310897F4F29B66A76D4FE2E8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D46BC-D17E-42A7-BFCE-986CAC1E4EEE}"/>
      </w:docPartPr>
      <w:docPartBody>
        <w:p w:rsidR="00000000" w:rsidRDefault="006B443A" w:rsidP="006B443A">
          <w:pPr>
            <w:pStyle w:val="3485A310897F4F29B66A76D4FE2E8290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47AB320766C44C87856BB1937FDDF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890E8-5025-47D9-B5D5-9B3A8D59A0A5}"/>
      </w:docPartPr>
      <w:docPartBody>
        <w:p w:rsidR="00000000" w:rsidRDefault="006B443A" w:rsidP="006B443A">
          <w:pPr>
            <w:pStyle w:val="47AB320766C44C87856BB1937FDDFCF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A20767D399419986FBE7223A14B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765C3-FE8F-4D93-A4FC-96C26B5387BF}"/>
      </w:docPartPr>
      <w:docPartBody>
        <w:p w:rsidR="00000000" w:rsidRDefault="006B443A" w:rsidP="006B443A">
          <w:pPr>
            <w:pStyle w:val="D6A20767D399419986FBE7223A14BC5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C92633663C412597F8623F680E1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71E3D-D287-4B0A-AD97-63098CCCE9E7}"/>
      </w:docPartPr>
      <w:docPartBody>
        <w:p w:rsidR="00000000" w:rsidRDefault="006B443A" w:rsidP="006B443A">
          <w:pPr>
            <w:pStyle w:val="42C92633663C412597F8623F680E1637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E09DCA98954D2396ABC7E20C138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84972-9565-47FC-8A25-6425DEB32287}"/>
      </w:docPartPr>
      <w:docPartBody>
        <w:p w:rsidR="00000000" w:rsidRDefault="006B443A" w:rsidP="006B443A">
          <w:pPr>
            <w:pStyle w:val="45E09DCA98954D2396ABC7E20C13840E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E3AC017B68D342B8A6109024801A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17C2E-907D-41FE-B39C-294657191BF2}"/>
      </w:docPartPr>
      <w:docPartBody>
        <w:p w:rsidR="00000000" w:rsidRDefault="006B443A" w:rsidP="006B443A">
          <w:pPr>
            <w:pStyle w:val="E3AC017B68D342B8A6109024801A322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FA42ECEF7D4D39BB9EBCBEA392D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DA00D-3079-489E-AAFA-FDC0505136C0}"/>
      </w:docPartPr>
      <w:docPartBody>
        <w:p w:rsidR="00000000" w:rsidRDefault="006B443A" w:rsidP="006B443A">
          <w:pPr>
            <w:pStyle w:val="07FA42ECEF7D4D39BB9EBCBEA392D95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77258EBD041D88B2338CADD00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C260-A2A8-4006-944E-87E7E672D055}"/>
      </w:docPartPr>
      <w:docPartBody>
        <w:p w:rsidR="00000000" w:rsidRDefault="006B443A" w:rsidP="006B443A">
          <w:pPr>
            <w:pStyle w:val="5D077258EBD041D88B2338CADD0045E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CC6372BC774AB299220CD032AB0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5308-164D-4C71-8BB6-B3EDB725349A}"/>
      </w:docPartPr>
      <w:docPartBody>
        <w:p w:rsidR="00000000" w:rsidRDefault="006B443A" w:rsidP="006B443A">
          <w:pPr>
            <w:pStyle w:val="92CC6372BC774AB299220CD032AB019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3FCF9092AF4EACADE9553C106F8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3D363-1F20-4DB0-862D-4E0AE049FDA1}"/>
      </w:docPartPr>
      <w:docPartBody>
        <w:p w:rsidR="00000000" w:rsidRDefault="006B443A" w:rsidP="006B443A">
          <w:pPr>
            <w:pStyle w:val="B23FCF9092AF4EACADE9553C106F86F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793DE203204692872E72FE66814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A2182-0900-417A-9639-A09AC75721F4}"/>
      </w:docPartPr>
      <w:docPartBody>
        <w:p w:rsidR="00000000" w:rsidRDefault="006B443A" w:rsidP="006B443A">
          <w:pPr>
            <w:pStyle w:val="D8793DE203204692872E72FE6681456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3E22BCE91A4A6C9403C3CC0AEDB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53585-22B7-44B6-8DBC-AE30F4568F5A}"/>
      </w:docPartPr>
      <w:docPartBody>
        <w:p w:rsidR="00000000" w:rsidRDefault="006B443A" w:rsidP="006B443A">
          <w:pPr>
            <w:pStyle w:val="813E22BCE91A4A6C9403C3CC0AEDB99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EC18035F164B5784BD08EDF0145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0DB4-C7DE-4A8C-AF6D-AA64EF1F2159}"/>
      </w:docPartPr>
      <w:docPartBody>
        <w:p w:rsidR="00000000" w:rsidRDefault="006B443A" w:rsidP="006B443A">
          <w:pPr>
            <w:pStyle w:val="2DEC18035F164B5784BD08EDF0145BDE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6D19DAF91E4D45EA9A2C62BAAF1ED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33CD9-838E-442E-8F88-7C61A0B49C0F}"/>
      </w:docPartPr>
      <w:docPartBody>
        <w:p w:rsidR="00000000" w:rsidRDefault="006B443A" w:rsidP="006B443A">
          <w:pPr>
            <w:pStyle w:val="6D19DAF91E4D45EA9A2C62BAAF1ED2FF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D9D652A6E6477E8B9C8F0F7F418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5500A-1117-4DE0-9A8C-5D74020AA959}"/>
      </w:docPartPr>
      <w:docPartBody>
        <w:p w:rsidR="00000000" w:rsidRDefault="006B443A" w:rsidP="006B443A">
          <w:pPr>
            <w:pStyle w:val="AAD9D652A6E6477E8B9C8F0F7F41849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D641D557340428A2C87270E8F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E5F7-DE1F-4F4C-9C6D-DC7421C0ED43}"/>
      </w:docPartPr>
      <w:docPartBody>
        <w:p w:rsidR="00000000" w:rsidRDefault="006B443A" w:rsidP="006B443A">
          <w:pPr>
            <w:pStyle w:val="02BD641D557340428A2C87270E8FEAE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8F84DEFA1A45DE80C7E99B286EE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5BDD7-F4E1-4122-9D2E-3AE9CD613ADF}"/>
      </w:docPartPr>
      <w:docPartBody>
        <w:p w:rsidR="00000000" w:rsidRDefault="006B443A" w:rsidP="006B443A">
          <w:pPr>
            <w:pStyle w:val="038F84DEFA1A45DE80C7E99B286EEC7D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BC57E84C9C884C4187DA248B820A7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A1B23-2BEA-4A86-B078-8E281E7B1550}"/>
      </w:docPartPr>
      <w:docPartBody>
        <w:p w:rsidR="00000000" w:rsidRDefault="006B443A" w:rsidP="006B443A">
          <w:pPr>
            <w:pStyle w:val="BC57E84C9C884C4187DA248B820A732A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E9A1E51B36AD467F83B890501C71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B197D-4FB0-4D59-BA1B-800D3346F89B}"/>
      </w:docPartPr>
      <w:docPartBody>
        <w:p w:rsidR="00000000" w:rsidRDefault="006B443A" w:rsidP="006B443A">
          <w:pPr>
            <w:pStyle w:val="E9A1E51B36AD467F83B890501C71D304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9AA6C526E1B74667A779F58832F2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D7639-AF2C-420C-887B-F192CF385FF2}"/>
      </w:docPartPr>
      <w:docPartBody>
        <w:p w:rsidR="00000000" w:rsidRDefault="006B443A" w:rsidP="006B443A">
          <w:pPr>
            <w:pStyle w:val="9AA6C526E1B74667A779F58832F26A4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617C32D09343679E3FC3387733F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52ED-E3CE-4C86-9213-27957FB35B73}"/>
      </w:docPartPr>
      <w:docPartBody>
        <w:p w:rsidR="00000000" w:rsidRDefault="006B443A" w:rsidP="006B443A">
          <w:pPr>
            <w:pStyle w:val="8F617C32D09343679E3FC3387733FB0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7C5D6E391344C481766BDDE4498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E398C-DA94-46D8-99C0-5E011D550E82}"/>
      </w:docPartPr>
      <w:docPartBody>
        <w:p w:rsidR="00000000" w:rsidRDefault="006B443A" w:rsidP="006B443A">
          <w:pPr>
            <w:pStyle w:val="777C5D6E391344C481766BDDE44985E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3725FCE68846468E2F6779F504A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74210-04F0-4D5A-B7C2-A214878284BD}"/>
      </w:docPartPr>
      <w:docPartBody>
        <w:p w:rsidR="00000000" w:rsidRDefault="006B443A" w:rsidP="006B443A">
          <w:pPr>
            <w:pStyle w:val="423725FCE68846468E2F6779F504AF8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279AADC53B4131B9B404D103C82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270DE-40AB-4AB6-BA02-7B76B43992C1}"/>
      </w:docPartPr>
      <w:docPartBody>
        <w:p w:rsidR="00000000" w:rsidRDefault="006B443A" w:rsidP="006B443A">
          <w:pPr>
            <w:pStyle w:val="3B279AADC53B4131B9B404D103C82997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D7A8CA6151491DB7AA8268F6473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CBC9-B18D-4B48-926F-9257A9156E15}"/>
      </w:docPartPr>
      <w:docPartBody>
        <w:p w:rsidR="00000000" w:rsidRDefault="006B443A" w:rsidP="006B443A">
          <w:pPr>
            <w:pStyle w:val="E1D7A8CA6151491DB7AA8268F6473D1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0541E7E38A47E1B09EDD2311C55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8084-A3BC-41EE-85D1-139C5B3F87BD}"/>
      </w:docPartPr>
      <w:docPartBody>
        <w:p w:rsidR="00000000" w:rsidRDefault="006B443A" w:rsidP="006B443A">
          <w:pPr>
            <w:pStyle w:val="BD0541E7E38A47E1B09EDD2311C55036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DCC4F-646C-4802-AD25-DDACA433DED0}"/>
      </w:docPartPr>
      <w:docPartBody>
        <w:p w:rsidR="00000000" w:rsidRDefault="006B443A">
          <w:r w:rsidRPr="00D109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235AA5A1354C27A7A4B1AC32614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11E65-C1BB-4057-9643-2514EB505268}"/>
      </w:docPartPr>
      <w:docPartBody>
        <w:p w:rsidR="00000000" w:rsidRDefault="006B443A" w:rsidP="006B443A">
          <w:pPr>
            <w:pStyle w:val="3A235AA5A1354C27A7A4B1AC32614557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1C7B1B44B94F39A0F682054591E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DBF7E-61F7-4BC6-8162-DBF71FA5702F}"/>
      </w:docPartPr>
      <w:docPartBody>
        <w:p w:rsidR="00000000" w:rsidRDefault="006B443A" w:rsidP="006B443A">
          <w:pPr>
            <w:pStyle w:val="1A1C7B1B44B94F39A0F682054591E6FE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C61BA2EF9E7D42B2B639FC40FD194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2BD4E-A3ED-4AEC-8EDC-7C02A40CFC17}"/>
      </w:docPartPr>
      <w:docPartBody>
        <w:p w:rsidR="00000000" w:rsidRDefault="006B443A" w:rsidP="006B443A">
          <w:pPr>
            <w:pStyle w:val="C61BA2EF9E7D42B2B639FC40FD194A4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AD61E57A473C9838C98516520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44ACC-7336-45F7-A222-11018F3ED692}"/>
      </w:docPartPr>
      <w:docPartBody>
        <w:p w:rsidR="00000000" w:rsidRDefault="006B443A" w:rsidP="006B443A">
          <w:pPr>
            <w:pStyle w:val="BE80AD61E57A473C9838C985165204CD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BCAC7B986D0D424AA15EC7442158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AE925-9E73-4B14-A4A5-909FB152364F}"/>
      </w:docPartPr>
      <w:docPartBody>
        <w:p w:rsidR="00000000" w:rsidRDefault="006B443A" w:rsidP="006B443A">
          <w:pPr>
            <w:pStyle w:val="BCAC7B986D0D424AA15EC7442158EDE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BEED8DDBAB4F99AAEF852190261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479CC-AC71-4246-BC46-7AD83DF85436}"/>
      </w:docPartPr>
      <w:docPartBody>
        <w:p w:rsidR="00000000" w:rsidRDefault="006B443A" w:rsidP="006B443A">
          <w:pPr>
            <w:pStyle w:val="48BEED8DDBAB4F99AAEF852190261964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551F3DFEF8CF48AFB6544279BDD88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49ECE-E76A-41CE-8DF0-31566C75621E}"/>
      </w:docPartPr>
      <w:docPartBody>
        <w:p w:rsidR="00000000" w:rsidRDefault="006B443A" w:rsidP="006B443A">
          <w:pPr>
            <w:pStyle w:val="551F3DFEF8CF48AFB6544279BDD88B4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E5FFCECA844C0A9D5817647844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2A27D-405A-4B07-9230-459DCA9A5A9B}"/>
      </w:docPartPr>
      <w:docPartBody>
        <w:p w:rsidR="00000000" w:rsidRDefault="006B443A" w:rsidP="006B443A">
          <w:pPr>
            <w:pStyle w:val="253E5FFCECA844C0A9D58176478440C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ABBA5B9A44B86BE1FE889CBA4B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A7335-4955-4F8C-8401-BD63217AD024}"/>
      </w:docPartPr>
      <w:docPartBody>
        <w:p w:rsidR="00000000" w:rsidRDefault="006B443A" w:rsidP="006B443A">
          <w:pPr>
            <w:pStyle w:val="30BABBA5B9A44B86BE1FE889CBA4BBA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7CC2BCB064A74AC7AC7706B263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3386E-DE2D-4AEF-A4AA-A5ABC54799B9}"/>
      </w:docPartPr>
      <w:docPartBody>
        <w:p w:rsidR="00000000" w:rsidRDefault="006B443A" w:rsidP="006B443A">
          <w:pPr>
            <w:pStyle w:val="B827CC2BCB064A74AC7AC7706B263D20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D01E8625CF49C998092D29A38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116B-0423-46FD-BDA7-CA14114DB70D}"/>
      </w:docPartPr>
      <w:docPartBody>
        <w:p w:rsidR="00000000" w:rsidRDefault="006B443A" w:rsidP="006B443A">
          <w:pPr>
            <w:pStyle w:val="11D01E8625CF49C998092D29A3894397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77BAA78A704A759453C9BAD8508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D1D91-D249-4926-A80F-7BEDAC9C4D04}"/>
      </w:docPartPr>
      <w:docPartBody>
        <w:p w:rsidR="00000000" w:rsidRDefault="006B443A" w:rsidP="006B443A">
          <w:pPr>
            <w:pStyle w:val="F877BAA78A704A759453C9BAD8508F86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61D45A2BACC54DCB919136D520433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6BEB9-CD6D-4611-9DA1-BAEA4779FBD1}"/>
      </w:docPartPr>
      <w:docPartBody>
        <w:p w:rsidR="00000000" w:rsidRDefault="006B443A" w:rsidP="006B443A">
          <w:pPr>
            <w:pStyle w:val="61D45A2BACC54DCB919136D52043394C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C0019D108CA54F0182DA75B22BC39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DA3C-FCA6-4185-A673-3B8F84BDA8E9}"/>
      </w:docPartPr>
      <w:docPartBody>
        <w:p w:rsidR="00000000" w:rsidRDefault="006B443A" w:rsidP="006B443A">
          <w:pPr>
            <w:pStyle w:val="C0019D108CA54F0182DA75B22BC396B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15DAE92F6C4046B8B804BADA4E9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7DD26-90A6-4EA2-A70A-15F3C5634F08}"/>
      </w:docPartPr>
      <w:docPartBody>
        <w:p w:rsidR="00000000" w:rsidRDefault="006B443A" w:rsidP="006B443A">
          <w:pPr>
            <w:pStyle w:val="8415DAE92F6C4046B8B804BADA4E98F7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F8448493B640E593146030D3A59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8982A-B92F-407B-B028-DFDDDCF3F76B}"/>
      </w:docPartPr>
      <w:docPartBody>
        <w:p w:rsidR="00000000" w:rsidRDefault="006B443A" w:rsidP="006B443A">
          <w:pPr>
            <w:pStyle w:val="98F8448493B640E593146030D3A59255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BE16C17AB74D3D977FCA745719D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E9440-0A9D-4FE8-BF5D-72C30D0F3C6C}"/>
      </w:docPartPr>
      <w:docPartBody>
        <w:p w:rsidR="00000000" w:rsidRDefault="006B443A" w:rsidP="006B443A">
          <w:pPr>
            <w:pStyle w:val="99BE16C17AB74D3D977FCA745719D004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C04C10C4944D4B29876DB0395B2B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5297B-9E2C-4502-B06A-67FDA16D3AA6}"/>
      </w:docPartPr>
      <w:docPartBody>
        <w:p w:rsidR="00000000" w:rsidRDefault="006B443A" w:rsidP="006B443A">
          <w:pPr>
            <w:pStyle w:val="C04C10C4944D4B29876DB0395B2B289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A4C2AC515244A99E2D5B5045756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2D413-3C3F-48C1-8903-8465A68BE2F7}"/>
      </w:docPartPr>
      <w:docPartBody>
        <w:p w:rsidR="00000000" w:rsidRDefault="006B443A" w:rsidP="006B443A">
          <w:pPr>
            <w:pStyle w:val="48A4C2AC515244A99E2D5B504575689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0709D612B7428C8196976B449C1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F64CE-8511-4B47-880D-DF914F432630}"/>
      </w:docPartPr>
      <w:docPartBody>
        <w:p w:rsidR="00000000" w:rsidRDefault="006B443A" w:rsidP="006B443A">
          <w:pPr>
            <w:pStyle w:val="EE0709D612B7428C8196976B449C19BA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4A2F4646DE6243848317F39BC7195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FEEB6-BE2B-427B-ADE6-A1DD34A4420E}"/>
      </w:docPartPr>
      <w:docPartBody>
        <w:p w:rsidR="00000000" w:rsidRDefault="006B443A" w:rsidP="006B443A">
          <w:pPr>
            <w:pStyle w:val="4A2F4646DE6243848317F39BC7195F15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8EEF01B36F48E88D62C0EB306F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AB79-1D88-4AD7-ABBB-ACD1ADBC8839}"/>
      </w:docPartPr>
      <w:docPartBody>
        <w:p w:rsidR="00000000" w:rsidRDefault="006B443A" w:rsidP="006B443A">
          <w:pPr>
            <w:pStyle w:val="E38EEF01B36F48E88D62C0EB306FD6EF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E2946B0A60764D75896581AE4231A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6F459-54F5-48E8-AC7C-9D67012E3102}"/>
      </w:docPartPr>
      <w:docPartBody>
        <w:p w:rsidR="00000000" w:rsidRDefault="006B443A" w:rsidP="006B443A">
          <w:pPr>
            <w:pStyle w:val="E2946B0A60764D75896581AE4231AC8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B431C66585404EB80FD73FC367D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8C818-11B2-437D-8725-433697E2E0C4}"/>
      </w:docPartPr>
      <w:docPartBody>
        <w:p w:rsidR="00000000" w:rsidRDefault="006B443A" w:rsidP="006B443A">
          <w:pPr>
            <w:pStyle w:val="87B431C66585404EB80FD73FC367DB7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72E653CC084BAEA256779F8E198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30A1-63C5-4A67-9787-2E626329FD75}"/>
      </w:docPartPr>
      <w:docPartBody>
        <w:p w:rsidR="00000000" w:rsidRDefault="006B443A" w:rsidP="006B443A">
          <w:pPr>
            <w:pStyle w:val="D772E653CC084BAEA256779F8E19839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9D17164D834AF19DFD61700162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04653-D6F5-4B48-8B86-A187D0688CC5}"/>
      </w:docPartPr>
      <w:docPartBody>
        <w:p w:rsidR="00000000" w:rsidRDefault="006B443A" w:rsidP="006B443A">
          <w:pPr>
            <w:pStyle w:val="809D17164D834AF19DFD61700162E5AB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095C98234C4603ADD06EF68B07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30675-1B53-476B-AB0F-A30F5220C407}"/>
      </w:docPartPr>
      <w:docPartBody>
        <w:p w:rsidR="00000000" w:rsidRDefault="006B443A" w:rsidP="006B443A">
          <w:pPr>
            <w:pStyle w:val="09095C98234C4603ADD06EF68B07E6C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FD2AF481B543AB90720CBB9A76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240E4-5704-4CB1-BC6C-A647C41B0EE9}"/>
      </w:docPartPr>
      <w:docPartBody>
        <w:p w:rsidR="00000000" w:rsidRDefault="006B443A" w:rsidP="006B443A">
          <w:pPr>
            <w:pStyle w:val="01FD2AF481B543AB90720CBB9A76DA3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74616D63A45709B2CCB874E3EF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F98A9-82DD-4947-BE76-3B2E6C305B0D}"/>
      </w:docPartPr>
      <w:docPartBody>
        <w:p w:rsidR="00000000" w:rsidRDefault="006B443A" w:rsidP="006B443A">
          <w:pPr>
            <w:pStyle w:val="31674616D63A45709B2CCB874E3EF250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2D9FB0AD9A4555B0CB1F72B51A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C596E-1503-40C4-A75C-5F144384394C}"/>
      </w:docPartPr>
      <w:docPartBody>
        <w:p w:rsidR="00000000" w:rsidRDefault="006B443A" w:rsidP="006B443A">
          <w:pPr>
            <w:pStyle w:val="FF2D9FB0AD9A4555B0CB1F72B51A8B87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9089C7B2E62C4C43BC14431CC519E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0CE98-8344-4916-8516-808B5681DEF3}"/>
      </w:docPartPr>
      <w:docPartBody>
        <w:p w:rsidR="00000000" w:rsidRDefault="006B443A" w:rsidP="006B443A">
          <w:pPr>
            <w:pStyle w:val="9089C7B2E62C4C43BC14431CC519E06F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F266FADA00425FA9797D0E18E66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D784D-C40B-487F-B117-9119BF896245}"/>
      </w:docPartPr>
      <w:docPartBody>
        <w:p w:rsidR="00000000" w:rsidRDefault="006B443A" w:rsidP="006B443A">
          <w:pPr>
            <w:pStyle w:val="83F266FADA00425FA9797D0E18E661B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87D43EA9374163B9072B77897E1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679B-1B9E-4114-AE96-4D922F299C95}"/>
      </w:docPartPr>
      <w:docPartBody>
        <w:p w:rsidR="00000000" w:rsidRDefault="006B443A" w:rsidP="006B443A">
          <w:pPr>
            <w:pStyle w:val="4D87D43EA9374163B9072B77897E143B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723732CE04BDDBE3F2B5D18DA3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2B3DE-2754-4D19-9233-D5AD52E7B8C7}"/>
      </w:docPartPr>
      <w:docPartBody>
        <w:p w:rsidR="00000000" w:rsidRDefault="006B443A" w:rsidP="006B443A">
          <w:pPr>
            <w:pStyle w:val="89D723732CE04BDDBE3F2B5D18DA3FF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BA56CE35A4AE9987BCAF9AD027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4B33F-0781-411D-AA8F-5018A477A061}"/>
      </w:docPartPr>
      <w:docPartBody>
        <w:p w:rsidR="00000000" w:rsidRDefault="006B443A" w:rsidP="006B443A">
          <w:pPr>
            <w:pStyle w:val="F99BA56CE35A4AE9987BCAF9AD027D6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EB71C41E72458AA3C2CAB71C582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B42B7-BB90-4C85-923F-C578030BB7C4}"/>
      </w:docPartPr>
      <w:docPartBody>
        <w:p w:rsidR="00000000" w:rsidRDefault="006B443A" w:rsidP="006B443A">
          <w:pPr>
            <w:pStyle w:val="69EB71C41E72458AA3C2CAB71C582AF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D02741147F46D38FB652E373BDD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602C6-3BBF-41E2-959B-E7C446F4814C}"/>
      </w:docPartPr>
      <w:docPartBody>
        <w:p w:rsidR="00000000" w:rsidRDefault="006B443A" w:rsidP="006B443A">
          <w:pPr>
            <w:pStyle w:val="2AD02741147F46D38FB652E373BDD84F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5A2D8FBDC04A16B08644F58958B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64287-FDAB-4A81-92BC-54B5F7EE62E9}"/>
      </w:docPartPr>
      <w:docPartBody>
        <w:p w:rsidR="00000000" w:rsidRDefault="006B443A" w:rsidP="006B443A">
          <w:pPr>
            <w:pStyle w:val="165A2D8FBDC04A16B08644F58958BCE7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C6E86680284165A57ACE20D7CA2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0170A-3F2A-415D-B69F-4DA283C71144}"/>
      </w:docPartPr>
      <w:docPartBody>
        <w:p w:rsidR="00000000" w:rsidRDefault="006B443A" w:rsidP="006B443A">
          <w:pPr>
            <w:pStyle w:val="11C6E86680284165A57ACE20D7CA21DD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5A4E52CC05744C47B14BD1415FCD8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C864F-9540-4EAD-8CE0-6CA72262BE84}"/>
      </w:docPartPr>
      <w:docPartBody>
        <w:p w:rsidR="00000000" w:rsidRDefault="006B443A" w:rsidP="006B443A">
          <w:pPr>
            <w:pStyle w:val="5A4E52CC05744C47B14BD1415FCD8C5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3149AE336B45E09482D8328C153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AC71B-0BA7-4D27-B840-ACBF41D86FDE}"/>
      </w:docPartPr>
      <w:docPartBody>
        <w:p w:rsidR="00000000" w:rsidRDefault="006B443A" w:rsidP="006B443A">
          <w:pPr>
            <w:pStyle w:val="EA3149AE336B45E09482D8328C153043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53DE0C97F74D7A9FB159EE174BC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8705C-376F-4C9C-AA44-5AFDB98B9D71}"/>
      </w:docPartPr>
      <w:docPartBody>
        <w:p w:rsidR="00000000" w:rsidRDefault="006B443A" w:rsidP="006B443A">
          <w:pPr>
            <w:pStyle w:val="E753DE0C97F74D7A9FB159EE174BC879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25693A3E2F664FA8AAEC22F7C1BB9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7702E-A169-45B4-8098-5E48C82B4210}"/>
      </w:docPartPr>
      <w:docPartBody>
        <w:p w:rsidR="00000000" w:rsidRDefault="006B443A" w:rsidP="006B443A">
          <w:pPr>
            <w:pStyle w:val="25693A3E2F664FA8AAEC22F7C1BB9357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C455DC74ADC04E229FF06886703C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C9BD1-D88A-4E8E-A6D6-BBA529A45934}"/>
      </w:docPartPr>
      <w:docPartBody>
        <w:p w:rsidR="00000000" w:rsidRDefault="006B443A" w:rsidP="006B443A">
          <w:pPr>
            <w:pStyle w:val="C455DC74ADC04E229FF06886703C0FA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9C5C9FFC1C4A7F8921544D29AAE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F135A-E1F4-4464-8A84-77910FE7D3BB}"/>
      </w:docPartPr>
      <w:docPartBody>
        <w:p w:rsidR="00000000" w:rsidRDefault="006B443A" w:rsidP="006B443A">
          <w:pPr>
            <w:pStyle w:val="9E9C5C9FFC1C4A7F8921544D29AAE53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354061F46A45C2BE6D4CD25CEFB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8BF5E-38F9-4261-88F2-42E5B4D5222D}"/>
      </w:docPartPr>
      <w:docPartBody>
        <w:p w:rsidR="00000000" w:rsidRDefault="006B443A" w:rsidP="006B443A">
          <w:pPr>
            <w:pStyle w:val="F3354061F46A45C2BE6D4CD25CEFBE0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F043EBE3C046E7B76EBC4724061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47A9F-8FC9-45B9-B5AE-CDCB4BDBC2B0}"/>
      </w:docPartPr>
      <w:docPartBody>
        <w:p w:rsidR="00000000" w:rsidRDefault="006B443A" w:rsidP="006B443A">
          <w:pPr>
            <w:pStyle w:val="75F043EBE3C046E7B76EBC472406194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8FBFF05D4A441FAB1D0CFFAABCD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FDB90-1328-44FC-AD7A-EDB19DC53B03}"/>
      </w:docPartPr>
      <w:docPartBody>
        <w:p w:rsidR="00000000" w:rsidRDefault="006B443A" w:rsidP="006B443A">
          <w:pPr>
            <w:pStyle w:val="528FBFF05D4A441FAB1D0CFFAABCD337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A4F1E84B546CF952376D19E012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D3811-2C2C-4532-AE14-11CB92E82A51}"/>
      </w:docPartPr>
      <w:docPartBody>
        <w:p w:rsidR="00000000" w:rsidRDefault="006B443A" w:rsidP="006B443A">
          <w:pPr>
            <w:pStyle w:val="A2EA4F1E84B546CF952376D19E01209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609157FBA34DD39181E3024C301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3BAC5-6E09-4085-94DB-669AAE2AC683}"/>
      </w:docPartPr>
      <w:docPartBody>
        <w:p w:rsidR="00000000" w:rsidRDefault="006B443A" w:rsidP="006B443A">
          <w:pPr>
            <w:pStyle w:val="7F609157FBA34DD39181E3024C30158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69142927C42059D0374D148B36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8E13E-719E-42C6-9C54-1913E0A9ED92}"/>
      </w:docPartPr>
      <w:docPartBody>
        <w:p w:rsidR="00000000" w:rsidRDefault="006B443A" w:rsidP="006B443A">
          <w:pPr>
            <w:pStyle w:val="97569142927C42059D0374D148B364E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BEABA490E64F52A898EB2CE44F3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37FB8-292D-4093-A8BD-E080CA570D91}"/>
      </w:docPartPr>
      <w:docPartBody>
        <w:p w:rsidR="00000000" w:rsidRDefault="006B443A" w:rsidP="006B443A">
          <w:pPr>
            <w:pStyle w:val="A9BEABA490E64F52A898EB2CE44F39BF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34332729B549B597F3653A8BE93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CDE9D-F68E-46E5-AC9B-16213F35400D}"/>
      </w:docPartPr>
      <w:docPartBody>
        <w:p w:rsidR="00000000" w:rsidRDefault="006B443A" w:rsidP="006B443A">
          <w:pPr>
            <w:pStyle w:val="4F34332729B549B597F3653A8BE9345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2AC7DBDE08459D94A1F548044C9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66474-27E7-40C8-BDCF-9E2BD9E450E1}"/>
      </w:docPartPr>
      <w:docPartBody>
        <w:p w:rsidR="00000000" w:rsidRDefault="006B443A" w:rsidP="006B443A">
          <w:pPr>
            <w:pStyle w:val="762AC7DBDE08459D94A1F548044C901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B11956DAF9486480691C189B10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48125-CB1C-4768-ADE4-EBA39EA74C59}"/>
      </w:docPartPr>
      <w:docPartBody>
        <w:p w:rsidR="00000000" w:rsidRDefault="006B443A" w:rsidP="006B443A">
          <w:pPr>
            <w:pStyle w:val="7FB11956DAF9486480691C189B10F18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4FC15056014D56B94C5154CBCA8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F80D-36C3-4947-81B7-228035FCD1AE}"/>
      </w:docPartPr>
      <w:docPartBody>
        <w:p w:rsidR="00000000" w:rsidRDefault="006B443A" w:rsidP="006B443A">
          <w:pPr>
            <w:pStyle w:val="074FC15056014D56B94C5154CBCA882F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C09CAEB9A84032B423B107D7987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33972-C9DB-4925-B4AC-0B6FD98F09D1}"/>
      </w:docPartPr>
      <w:docPartBody>
        <w:p w:rsidR="00000000" w:rsidRDefault="006B443A" w:rsidP="006B443A">
          <w:pPr>
            <w:pStyle w:val="16C09CAEB9A84032B423B107D7987FF5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A0199D9F54F82BB7FD59A1855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8C61D-72A3-4A84-99C7-1C4FAB9D2765}"/>
      </w:docPartPr>
      <w:docPartBody>
        <w:p w:rsidR="00000000" w:rsidRDefault="006B443A" w:rsidP="006B443A">
          <w:pPr>
            <w:pStyle w:val="A8EA0199D9F54F82BB7FD59A18558933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32E020DB5A4ACAAD39342C834AD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DFB12-088E-4925-8AD9-5B8409B092AF}"/>
      </w:docPartPr>
      <w:docPartBody>
        <w:p w:rsidR="00000000" w:rsidRDefault="006B443A" w:rsidP="006B443A">
          <w:pPr>
            <w:pStyle w:val="4F32E020DB5A4ACAAD39342C834AD90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4825CF9A74F668683BEBBABBE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D213B-11BA-442C-817D-4F489287B36D}"/>
      </w:docPartPr>
      <w:docPartBody>
        <w:p w:rsidR="00000000" w:rsidRDefault="006B443A" w:rsidP="006B443A">
          <w:pPr>
            <w:pStyle w:val="EF94825CF9A74F668683BEBBABBEC990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B94FFF27B04303A2F61F207EA55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077B-9A62-4393-8450-A8D1C2D24C50}"/>
      </w:docPartPr>
      <w:docPartBody>
        <w:p w:rsidR="00000000" w:rsidRDefault="006B443A" w:rsidP="006B443A">
          <w:pPr>
            <w:pStyle w:val="F1B94FFF27B04303A2F61F207EA55370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1AFB5B27F10D47109063305B64886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C893F-7726-46FF-9981-075B3651286E}"/>
      </w:docPartPr>
      <w:docPartBody>
        <w:p w:rsidR="00000000" w:rsidRDefault="006B443A" w:rsidP="006B443A">
          <w:pPr>
            <w:pStyle w:val="1AFB5B27F10D47109063305B6488637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D245C354C41219A04B74451868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372AB-07C4-4F3C-9885-E559D967AE47}"/>
      </w:docPartPr>
      <w:docPartBody>
        <w:p w:rsidR="00000000" w:rsidRDefault="006B443A" w:rsidP="006B443A">
          <w:pPr>
            <w:pStyle w:val="30BD245C354C41219A04B7445186812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EFC0F89A0E4F2E908B395D711B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507D1-65CB-457E-B23B-041E50ECC7A2}"/>
      </w:docPartPr>
      <w:docPartBody>
        <w:p w:rsidR="00000000" w:rsidRDefault="006B443A" w:rsidP="006B443A">
          <w:pPr>
            <w:pStyle w:val="7CEFC0F89A0E4F2E908B395D711BBA0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CA6034A75B46BE9BAE5EAC85C7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A533-353E-456C-90B4-B7411057E073}"/>
      </w:docPartPr>
      <w:docPartBody>
        <w:p w:rsidR="00000000" w:rsidRDefault="006B443A" w:rsidP="006B443A">
          <w:pPr>
            <w:pStyle w:val="29CA6034A75B46BE9BAE5EAC85C711E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8C100E9C3E4D43A469F2D0FE3F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EC567-9787-4152-91A7-69F092F9723C}"/>
      </w:docPartPr>
      <w:docPartBody>
        <w:p w:rsidR="00000000" w:rsidRDefault="006B443A" w:rsidP="006B443A">
          <w:pPr>
            <w:pStyle w:val="C88C100E9C3E4D43A469F2D0FE3FDBCF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4153363CD347D2852F26BBA7DDD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AA182-17B5-4126-A921-52C3FC2AF0F0}"/>
      </w:docPartPr>
      <w:docPartBody>
        <w:p w:rsidR="00000000" w:rsidRDefault="006B443A" w:rsidP="006B443A">
          <w:pPr>
            <w:pStyle w:val="204153363CD347D2852F26BBA7DDD9A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4A1448744975AFBF03E0E2372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87BE-F99D-4FFB-9DE6-75C124A76643}"/>
      </w:docPartPr>
      <w:docPartBody>
        <w:p w:rsidR="00000000" w:rsidRDefault="006B443A" w:rsidP="006B443A">
          <w:pPr>
            <w:pStyle w:val="EA244A1448744975AFBF03E0E237206B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801C90CAC46D5BB77FB8D732B4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2B161-2AD4-44B6-9C4A-3B68567626AD}"/>
      </w:docPartPr>
      <w:docPartBody>
        <w:p w:rsidR="00000000" w:rsidRDefault="006B443A" w:rsidP="006B443A">
          <w:pPr>
            <w:pStyle w:val="87E801C90CAC46D5BB77FB8D732B4AA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A965CE9FA41F283F3A4554D46A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409E-E098-47CC-80A5-5FC484564817}"/>
      </w:docPartPr>
      <w:docPartBody>
        <w:p w:rsidR="00000000" w:rsidRDefault="006B443A" w:rsidP="006B443A">
          <w:pPr>
            <w:pStyle w:val="CC8A965CE9FA41F283F3A4554D46A25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57748212247D78352B110EF0A7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E04E7-42F4-4E59-8F2A-3099FFA9C43C}"/>
      </w:docPartPr>
      <w:docPartBody>
        <w:p w:rsidR="00000000" w:rsidRDefault="006B443A" w:rsidP="006B443A">
          <w:pPr>
            <w:pStyle w:val="B0C57748212247D78352B110EF0A756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C5C9F1B8544FE3B04D2E863DA3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8D5C8-E550-4D59-84A3-73D5B28C7EB1}"/>
      </w:docPartPr>
      <w:docPartBody>
        <w:p w:rsidR="00000000" w:rsidRDefault="006B443A" w:rsidP="006B443A">
          <w:pPr>
            <w:pStyle w:val="C9C5C9F1B8544FE3B04D2E863DA3C18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5A82ED083F4B4E922BDE60198D8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2FA51-593C-4923-A221-BC2930F941B7}"/>
      </w:docPartPr>
      <w:docPartBody>
        <w:p w:rsidR="00000000" w:rsidRDefault="006B443A" w:rsidP="006B443A">
          <w:pPr>
            <w:pStyle w:val="345A82ED083F4B4E922BDE60198D813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359A8C467423DB20DC1948E84A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CB6CE-0321-4E70-B806-14D2F933F98F}"/>
      </w:docPartPr>
      <w:docPartBody>
        <w:p w:rsidR="00000000" w:rsidRDefault="006B443A" w:rsidP="006B443A">
          <w:pPr>
            <w:pStyle w:val="AF1359A8C467423DB20DC1948E84ABA7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CB934E1A5248DB8DD22E9EC78EB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E9477-5B0B-424E-A8F0-10D7127A7CB5}"/>
      </w:docPartPr>
      <w:docPartBody>
        <w:p w:rsidR="00000000" w:rsidRDefault="006B443A" w:rsidP="006B443A">
          <w:pPr>
            <w:pStyle w:val="83CB934E1A5248DB8DD22E9EC78EB0F0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66EB3D3084C82868AF586A1BA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C9C74-EDD9-4524-BA01-BC8C29812435}"/>
      </w:docPartPr>
      <w:docPartBody>
        <w:p w:rsidR="00000000" w:rsidRDefault="006B443A" w:rsidP="006B443A">
          <w:pPr>
            <w:pStyle w:val="41866EB3D3084C82868AF586A1BAE79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2D722F66714195AB873DA132F54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FB10-FFA3-4A33-9169-1270FC24F3D5}"/>
      </w:docPartPr>
      <w:docPartBody>
        <w:p w:rsidR="00000000" w:rsidRDefault="006B443A" w:rsidP="006B443A">
          <w:pPr>
            <w:pStyle w:val="D82D722F66714195AB873DA132F5433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AE1D318AE34D319F053FF4B5BD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11E4-10CC-423A-9262-7443A90F13F1}"/>
      </w:docPartPr>
      <w:docPartBody>
        <w:p w:rsidR="00000000" w:rsidRDefault="006B443A" w:rsidP="006B443A">
          <w:pPr>
            <w:pStyle w:val="98AE1D318AE34D319F053FF4B5BD1B10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C30DEDBF43D449219BF0DFBFD365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B5796-91DD-43AF-8B45-2C30E793C138}"/>
      </w:docPartPr>
      <w:docPartBody>
        <w:p w:rsidR="00000000" w:rsidRDefault="006B443A" w:rsidP="006B443A">
          <w:pPr>
            <w:pStyle w:val="C30DEDBF43D449219BF0DFBFD3651AAC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AB36380A2BE14B03933325FEDF5B0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E0179-4FB0-452B-A689-1B4EAC80DCD4}"/>
      </w:docPartPr>
      <w:docPartBody>
        <w:p w:rsidR="00000000" w:rsidRDefault="006B443A" w:rsidP="006B443A">
          <w:pPr>
            <w:pStyle w:val="AB36380A2BE14B03933325FEDF5B0926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BA296AA538894FC79F72363F8C068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E7C17-0113-49B0-9C16-D8EF734AC48B}"/>
      </w:docPartPr>
      <w:docPartBody>
        <w:p w:rsidR="00000000" w:rsidRDefault="006B443A" w:rsidP="006B443A">
          <w:pPr>
            <w:pStyle w:val="BA296AA538894FC79F72363F8C068C38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E302B47D728748C8945276471757C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DDE7A-DEC9-4727-9565-AA6B6DFE4860}"/>
      </w:docPartPr>
      <w:docPartBody>
        <w:p w:rsidR="00000000" w:rsidRDefault="006B443A" w:rsidP="006B443A">
          <w:pPr>
            <w:pStyle w:val="E302B47D728748C8945276471757C9E9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8E24C929718A4B22A5F153119A192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B3D04-5E0F-4EE2-A193-FA73F738A9F0}"/>
      </w:docPartPr>
      <w:docPartBody>
        <w:p w:rsidR="00000000" w:rsidRDefault="006B443A" w:rsidP="006B443A">
          <w:pPr>
            <w:pStyle w:val="8E24C929718A4B22A5F153119A1921A7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125287F0C31346969263CDB6966E1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079E6-E82E-4CF6-8185-BF4894EFBDE0}"/>
      </w:docPartPr>
      <w:docPartBody>
        <w:p w:rsidR="00000000" w:rsidRDefault="006B443A" w:rsidP="006B443A">
          <w:pPr>
            <w:pStyle w:val="125287F0C31346969263CDB6966E1DD7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A31BD4EBF5D54A5EA218CCBD81E27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C0E0-8A01-4A21-B388-DE9888F9D10A}"/>
      </w:docPartPr>
      <w:docPartBody>
        <w:p w:rsidR="00000000" w:rsidRDefault="006B443A" w:rsidP="006B443A">
          <w:pPr>
            <w:pStyle w:val="A31BD4EBF5D54A5EA218CCBD81E2747C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A7A0C5C419A34332AD570B836BAC5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4A9CA-A02B-4D35-9118-AA47373E07BE}"/>
      </w:docPartPr>
      <w:docPartBody>
        <w:p w:rsidR="00000000" w:rsidRDefault="006B443A" w:rsidP="006B443A">
          <w:pPr>
            <w:pStyle w:val="A7A0C5C419A34332AD570B836BAC545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A7515D55BC404177B0249FCE909C0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F0B01-5643-4494-915A-E97CAA1AB797}"/>
      </w:docPartPr>
      <w:docPartBody>
        <w:p w:rsidR="00000000" w:rsidRDefault="006B443A" w:rsidP="006B443A">
          <w:pPr>
            <w:pStyle w:val="A7515D55BC404177B0249FCE909C02D3"/>
          </w:pPr>
          <w:r w:rsidRPr="0092141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3A"/>
    <w:rsid w:val="006B443A"/>
    <w:rsid w:val="007C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43A"/>
    <w:rPr>
      <w:color w:val="808080"/>
    </w:rPr>
  </w:style>
  <w:style w:type="paragraph" w:customStyle="1" w:styleId="97A26272979245A68FCBE654547B7198">
    <w:name w:val="97A26272979245A68FCBE654547B7198"/>
    <w:rsid w:val="006B443A"/>
    <w:pPr>
      <w:bidi/>
    </w:pPr>
  </w:style>
  <w:style w:type="paragraph" w:customStyle="1" w:styleId="23A66D8DB221442F8A7BE9B051CF471B">
    <w:name w:val="23A66D8DB221442F8A7BE9B051CF471B"/>
    <w:rsid w:val="006B443A"/>
    <w:pPr>
      <w:bidi/>
    </w:pPr>
  </w:style>
  <w:style w:type="paragraph" w:customStyle="1" w:styleId="C3CA6D497CC7428988DE4E1E6A141DF6">
    <w:name w:val="C3CA6D497CC7428988DE4E1E6A141DF6"/>
    <w:rsid w:val="006B443A"/>
    <w:pPr>
      <w:bidi/>
    </w:pPr>
  </w:style>
  <w:style w:type="paragraph" w:customStyle="1" w:styleId="3C76DB80A3924073A453C0CB7956605A">
    <w:name w:val="3C76DB80A3924073A453C0CB7956605A"/>
    <w:rsid w:val="006B443A"/>
    <w:pPr>
      <w:bidi/>
    </w:pPr>
  </w:style>
  <w:style w:type="paragraph" w:customStyle="1" w:styleId="C0841676837B44D894210A582CC96546">
    <w:name w:val="C0841676837B44D894210A582CC96546"/>
    <w:rsid w:val="006B443A"/>
    <w:pPr>
      <w:bidi/>
    </w:pPr>
  </w:style>
  <w:style w:type="paragraph" w:customStyle="1" w:styleId="7D19740A414C4C84AAADAD24C983254D">
    <w:name w:val="7D19740A414C4C84AAADAD24C983254D"/>
    <w:rsid w:val="006B443A"/>
    <w:pPr>
      <w:bidi/>
    </w:pPr>
  </w:style>
  <w:style w:type="paragraph" w:customStyle="1" w:styleId="2AF5CB11FDAD4228A0E4D8ECAF60A392">
    <w:name w:val="2AF5CB11FDAD4228A0E4D8ECAF60A392"/>
    <w:rsid w:val="006B443A"/>
    <w:pPr>
      <w:bidi/>
    </w:pPr>
  </w:style>
  <w:style w:type="paragraph" w:customStyle="1" w:styleId="DB63F4D8499E4DCF841C8586D2B5A098">
    <w:name w:val="DB63F4D8499E4DCF841C8586D2B5A098"/>
    <w:rsid w:val="006B443A"/>
    <w:pPr>
      <w:bidi/>
    </w:pPr>
  </w:style>
  <w:style w:type="paragraph" w:customStyle="1" w:styleId="3485A310897F4F29B66A76D4FE2E8290">
    <w:name w:val="3485A310897F4F29B66A76D4FE2E8290"/>
    <w:rsid w:val="006B443A"/>
    <w:pPr>
      <w:bidi/>
    </w:pPr>
  </w:style>
  <w:style w:type="paragraph" w:customStyle="1" w:styleId="47AB320766C44C87856BB1937FDDFCFC">
    <w:name w:val="47AB320766C44C87856BB1937FDDFCFC"/>
    <w:rsid w:val="006B443A"/>
    <w:pPr>
      <w:bidi/>
    </w:pPr>
  </w:style>
  <w:style w:type="paragraph" w:customStyle="1" w:styleId="D6A20767D399419986FBE7223A14BC5C">
    <w:name w:val="D6A20767D399419986FBE7223A14BC5C"/>
    <w:rsid w:val="006B443A"/>
    <w:pPr>
      <w:bidi/>
    </w:pPr>
  </w:style>
  <w:style w:type="paragraph" w:customStyle="1" w:styleId="42C92633663C412597F8623F680E1637">
    <w:name w:val="42C92633663C412597F8623F680E1637"/>
    <w:rsid w:val="006B443A"/>
    <w:pPr>
      <w:bidi/>
    </w:pPr>
  </w:style>
  <w:style w:type="paragraph" w:customStyle="1" w:styleId="45E09DCA98954D2396ABC7E20C13840E">
    <w:name w:val="45E09DCA98954D2396ABC7E20C13840E"/>
    <w:rsid w:val="006B443A"/>
    <w:pPr>
      <w:bidi/>
    </w:pPr>
  </w:style>
  <w:style w:type="paragraph" w:customStyle="1" w:styleId="E3AC017B68D342B8A6109024801A322C">
    <w:name w:val="E3AC017B68D342B8A6109024801A322C"/>
    <w:rsid w:val="006B443A"/>
    <w:pPr>
      <w:bidi/>
    </w:pPr>
  </w:style>
  <w:style w:type="paragraph" w:customStyle="1" w:styleId="07FA42ECEF7D4D39BB9EBCBEA392D952">
    <w:name w:val="07FA42ECEF7D4D39BB9EBCBEA392D952"/>
    <w:rsid w:val="006B443A"/>
    <w:pPr>
      <w:bidi/>
    </w:pPr>
  </w:style>
  <w:style w:type="paragraph" w:customStyle="1" w:styleId="5D077258EBD041D88B2338CADD0045EE">
    <w:name w:val="5D077258EBD041D88B2338CADD0045EE"/>
    <w:rsid w:val="006B443A"/>
    <w:pPr>
      <w:bidi/>
    </w:pPr>
  </w:style>
  <w:style w:type="paragraph" w:customStyle="1" w:styleId="92CC6372BC774AB299220CD032AB0198">
    <w:name w:val="92CC6372BC774AB299220CD032AB0198"/>
    <w:rsid w:val="006B443A"/>
    <w:pPr>
      <w:bidi/>
    </w:pPr>
  </w:style>
  <w:style w:type="paragraph" w:customStyle="1" w:styleId="B23FCF9092AF4EACADE9553C106F86F2">
    <w:name w:val="B23FCF9092AF4EACADE9553C106F86F2"/>
    <w:rsid w:val="006B443A"/>
    <w:pPr>
      <w:bidi/>
    </w:pPr>
  </w:style>
  <w:style w:type="paragraph" w:customStyle="1" w:styleId="D8793DE203204692872E72FE66814566">
    <w:name w:val="D8793DE203204692872E72FE66814566"/>
    <w:rsid w:val="006B443A"/>
    <w:pPr>
      <w:bidi/>
    </w:pPr>
  </w:style>
  <w:style w:type="paragraph" w:customStyle="1" w:styleId="813E22BCE91A4A6C9403C3CC0AEDB994">
    <w:name w:val="813E22BCE91A4A6C9403C3CC0AEDB994"/>
    <w:rsid w:val="006B443A"/>
    <w:pPr>
      <w:bidi/>
    </w:pPr>
  </w:style>
  <w:style w:type="paragraph" w:customStyle="1" w:styleId="2DEC18035F164B5784BD08EDF0145BDE">
    <w:name w:val="2DEC18035F164B5784BD08EDF0145BDE"/>
    <w:rsid w:val="006B443A"/>
    <w:pPr>
      <w:bidi/>
    </w:pPr>
  </w:style>
  <w:style w:type="paragraph" w:customStyle="1" w:styleId="6D19DAF91E4D45EA9A2C62BAAF1ED2FF">
    <w:name w:val="6D19DAF91E4D45EA9A2C62BAAF1ED2FF"/>
    <w:rsid w:val="006B443A"/>
    <w:pPr>
      <w:bidi/>
    </w:pPr>
  </w:style>
  <w:style w:type="paragraph" w:customStyle="1" w:styleId="AAD9D652A6E6477E8B9C8F0F7F41849A">
    <w:name w:val="AAD9D652A6E6477E8B9C8F0F7F41849A"/>
    <w:rsid w:val="006B443A"/>
    <w:pPr>
      <w:bidi/>
    </w:pPr>
  </w:style>
  <w:style w:type="paragraph" w:customStyle="1" w:styleId="4FC72320BF4940999CF58377723F695F">
    <w:name w:val="4FC72320BF4940999CF58377723F695F"/>
    <w:rsid w:val="006B443A"/>
    <w:pPr>
      <w:bidi/>
    </w:pPr>
  </w:style>
  <w:style w:type="paragraph" w:customStyle="1" w:styleId="E26736417FD04765B16CB39409A57595">
    <w:name w:val="E26736417FD04765B16CB39409A57595"/>
    <w:rsid w:val="006B443A"/>
    <w:pPr>
      <w:bidi/>
    </w:pPr>
  </w:style>
  <w:style w:type="paragraph" w:customStyle="1" w:styleId="02BD641D557340428A2C87270E8FEAE8">
    <w:name w:val="02BD641D557340428A2C87270E8FEAE8"/>
    <w:rsid w:val="006B443A"/>
    <w:pPr>
      <w:bidi/>
    </w:pPr>
  </w:style>
  <w:style w:type="paragraph" w:customStyle="1" w:styleId="038F84DEFA1A45DE80C7E99B286EEC7D">
    <w:name w:val="038F84DEFA1A45DE80C7E99B286EEC7D"/>
    <w:rsid w:val="006B443A"/>
    <w:pPr>
      <w:bidi/>
    </w:pPr>
  </w:style>
  <w:style w:type="paragraph" w:customStyle="1" w:styleId="BC57E84C9C884C4187DA248B820A732A">
    <w:name w:val="BC57E84C9C884C4187DA248B820A732A"/>
    <w:rsid w:val="006B443A"/>
    <w:pPr>
      <w:bidi/>
    </w:pPr>
  </w:style>
  <w:style w:type="paragraph" w:customStyle="1" w:styleId="E9A1E51B36AD467F83B890501C71D304">
    <w:name w:val="E9A1E51B36AD467F83B890501C71D304"/>
    <w:rsid w:val="006B443A"/>
    <w:pPr>
      <w:bidi/>
    </w:pPr>
  </w:style>
  <w:style w:type="paragraph" w:customStyle="1" w:styleId="9AA6C526E1B74667A779F58832F26A4E">
    <w:name w:val="9AA6C526E1B74667A779F58832F26A4E"/>
    <w:rsid w:val="006B443A"/>
    <w:pPr>
      <w:bidi/>
    </w:pPr>
  </w:style>
  <w:style w:type="paragraph" w:customStyle="1" w:styleId="8F617C32D09343679E3FC3387733FB08">
    <w:name w:val="8F617C32D09343679E3FC3387733FB08"/>
    <w:rsid w:val="006B443A"/>
    <w:pPr>
      <w:bidi/>
    </w:pPr>
  </w:style>
  <w:style w:type="paragraph" w:customStyle="1" w:styleId="777C5D6E391344C481766BDDE44985E9">
    <w:name w:val="777C5D6E391344C481766BDDE44985E9"/>
    <w:rsid w:val="006B443A"/>
    <w:pPr>
      <w:bidi/>
    </w:pPr>
  </w:style>
  <w:style w:type="paragraph" w:customStyle="1" w:styleId="423725FCE68846468E2F6779F504AF8A">
    <w:name w:val="423725FCE68846468E2F6779F504AF8A"/>
    <w:rsid w:val="006B443A"/>
    <w:pPr>
      <w:bidi/>
    </w:pPr>
  </w:style>
  <w:style w:type="paragraph" w:customStyle="1" w:styleId="3B279AADC53B4131B9B404D103C82997">
    <w:name w:val="3B279AADC53B4131B9B404D103C82997"/>
    <w:rsid w:val="006B443A"/>
    <w:pPr>
      <w:bidi/>
    </w:pPr>
  </w:style>
  <w:style w:type="paragraph" w:customStyle="1" w:styleId="E1D7A8CA6151491DB7AA8268F6473D14">
    <w:name w:val="E1D7A8CA6151491DB7AA8268F6473D14"/>
    <w:rsid w:val="006B443A"/>
    <w:pPr>
      <w:bidi/>
    </w:pPr>
  </w:style>
  <w:style w:type="paragraph" w:customStyle="1" w:styleId="BD0541E7E38A47E1B09EDD2311C55036">
    <w:name w:val="BD0541E7E38A47E1B09EDD2311C55036"/>
    <w:rsid w:val="006B443A"/>
    <w:pPr>
      <w:bidi/>
    </w:pPr>
  </w:style>
  <w:style w:type="paragraph" w:customStyle="1" w:styleId="3A235AA5A1354C27A7A4B1AC32614557">
    <w:name w:val="3A235AA5A1354C27A7A4B1AC32614557"/>
    <w:rsid w:val="006B443A"/>
    <w:pPr>
      <w:bidi/>
    </w:pPr>
  </w:style>
  <w:style w:type="paragraph" w:customStyle="1" w:styleId="1A1C7B1B44B94F39A0F682054591E6FE">
    <w:name w:val="1A1C7B1B44B94F39A0F682054591E6FE"/>
    <w:rsid w:val="006B443A"/>
    <w:pPr>
      <w:bidi/>
    </w:pPr>
  </w:style>
  <w:style w:type="paragraph" w:customStyle="1" w:styleId="C61BA2EF9E7D42B2B639FC40FD194A4A">
    <w:name w:val="C61BA2EF9E7D42B2B639FC40FD194A4A"/>
    <w:rsid w:val="006B443A"/>
    <w:pPr>
      <w:bidi/>
    </w:pPr>
  </w:style>
  <w:style w:type="paragraph" w:customStyle="1" w:styleId="BE80AD61E57A473C9838C985165204CD">
    <w:name w:val="BE80AD61E57A473C9838C985165204CD"/>
    <w:rsid w:val="006B443A"/>
    <w:pPr>
      <w:bidi/>
    </w:pPr>
  </w:style>
  <w:style w:type="paragraph" w:customStyle="1" w:styleId="BCAC7B986D0D424AA15EC7442158EDE1">
    <w:name w:val="BCAC7B986D0D424AA15EC7442158EDE1"/>
    <w:rsid w:val="006B443A"/>
    <w:pPr>
      <w:bidi/>
    </w:pPr>
  </w:style>
  <w:style w:type="paragraph" w:customStyle="1" w:styleId="48BEED8DDBAB4F99AAEF852190261964">
    <w:name w:val="48BEED8DDBAB4F99AAEF852190261964"/>
    <w:rsid w:val="006B443A"/>
    <w:pPr>
      <w:bidi/>
    </w:pPr>
  </w:style>
  <w:style w:type="paragraph" w:customStyle="1" w:styleId="551F3DFEF8CF48AFB6544279BDD88B4E">
    <w:name w:val="551F3DFEF8CF48AFB6544279BDD88B4E"/>
    <w:rsid w:val="006B443A"/>
    <w:pPr>
      <w:bidi/>
    </w:pPr>
  </w:style>
  <w:style w:type="paragraph" w:customStyle="1" w:styleId="253E5FFCECA844C0A9D58176478440C9">
    <w:name w:val="253E5FFCECA844C0A9D58176478440C9"/>
    <w:rsid w:val="006B443A"/>
    <w:pPr>
      <w:bidi/>
    </w:pPr>
  </w:style>
  <w:style w:type="paragraph" w:customStyle="1" w:styleId="30BABBA5B9A44B86BE1FE889CBA4BBA2">
    <w:name w:val="30BABBA5B9A44B86BE1FE889CBA4BBA2"/>
    <w:rsid w:val="006B443A"/>
    <w:pPr>
      <w:bidi/>
    </w:pPr>
  </w:style>
  <w:style w:type="paragraph" w:customStyle="1" w:styleId="B827CC2BCB064A74AC7AC7706B263D20">
    <w:name w:val="B827CC2BCB064A74AC7AC7706B263D20"/>
    <w:rsid w:val="006B443A"/>
    <w:pPr>
      <w:bidi/>
    </w:pPr>
  </w:style>
  <w:style w:type="paragraph" w:customStyle="1" w:styleId="11D01E8625CF49C998092D29A3894397">
    <w:name w:val="11D01E8625CF49C998092D29A3894397"/>
    <w:rsid w:val="006B443A"/>
    <w:pPr>
      <w:bidi/>
    </w:pPr>
  </w:style>
  <w:style w:type="paragraph" w:customStyle="1" w:styleId="F877BAA78A704A759453C9BAD8508F86">
    <w:name w:val="F877BAA78A704A759453C9BAD8508F86"/>
    <w:rsid w:val="006B443A"/>
    <w:pPr>
      <w:bidi/>
    </w:pPr>
  </w:style>
  <w:style w:type="paragraph" w:customStyle="1" w:styleId="61D45A2BACC54DCB919136D52043394C">
    <w:name w:val="61D45A2BACC54DCB919136D52043394C"/>
    <w:rsid w:val="006B443A"/>
    <w:pPr>
      <w:bidi/>
    </w:pPr>
  </w:style>
  <w:style w:type="paragraph" w:customStyle="1" w:styleId="C0019D108CA54F0182DA75B22BC396B2">
    <w:name w:val="C0019D108CA54F0182DA75B22BC396B2"/>
    <w:rsid w:val="006B443A"/>
    <w:pPr>
      <w:bidi/>
    </w:pPr>
  </w:style>
  <w:style w:type="paragraph" w:customStyle="1" w:styleId="8415DAE92F6C4046B8B804BADA4E98F7">
    <w:name w:val="8415DAE92F6C4046B8B804BADA4E98F7"/>
    <w:rsid w:val="006B443A"/>
    <w:pPr>
      <w:bidi/>
    </w:pPr>
  </w:style>
  <w:style w:type="paragraph" w:customStyle="1" w:styleId="98F8448493B640E593146030D3A59255">
    <w:name w:val="98F8448493B640E593146030D3A59255"/>
    <w:rsid w:val="006B443A"/>
    <w:pPr>
      <w:bidi/>
    </w:pPr>
  </w:style>
  <w:style w:type="paragraph" w:customStyle="1" w:styleId="99BE16C17AB74D3D977FCA745719D004">
    <w:name w:val="99BE16C17AB74D3D977FCA745719D004"/>
    <w:rsid w:val="006B443A"/>
    <w:pPr>
      <w:bidi/>
    </w:pPr>
  </w:style>
  <w:style w:type="paragraph" w:customStyle="1" w:styleId="C04C10C4944D4B29876DB0395B2B2896">
    <w:name w:val="C04C10C4944D4B29876DB0395B2B2896"/>
    <w:rsid w:val="006B443A"/>
    <w:pPr>
      <w:bidi/>
    </w:pPr>
  </w:style>
  <w:style w:type="paragraph" w:customStyle="1" w:styleId="48A4C2AC515244A99E2D5B5045756899">
    <w:name w:val="48A4C2AC515244A99E2D5B5045756899"/>
    <w:rsid w:val="006B443A"/>
    <w:pPr>
      <w:bidi/>
    </w:pPr>
  </w:style>
  <w:style w:type="paragraph" w:customStyle="1" w:styleId="EE0709D612B7428C8196976B449C19BA">
    <w:name w:val="EE0709D612B7428C8196976B449C19BA"/>
    <w:rsid w:val="006B443A"/>
    <w:pPr>
      <w:bidi/>
    </w:pPr>
  </w:style>
  <w:style w:type="paragraph" w:customStyle="1" w:styleId="4A2F4646DE6243848317F39BC7195F15">
    <w:name w:val="4A2F4646DE6243848317F39BC7195F15"/>
    <w:rsid w:val="006B443A"/>
    <w:pPr>
      <w:bidi/>
    </w:pPr>
  </w:style>
  <w:style w:type="paragraph" w:customStyle="1" w:styleId="E38EEF01B36F48E88D62C0EB306FD6EF">
    <w:name w:val="E38EEF01B36F48E88D62C0EB306FD6EF"/>
    <w:rsid w:val="006B443A"/>
    <w:pPr>
      <w:bidi/>
    </w:pPr>
  </w:style>
  <w:style w:type="paragraph" w:customStyle="1" w:styleId="E2946B0A60764D75896581AE4231AC8A">
    <w:name w:val="E2946B0A60764D75896581AE4231AC8A"/>
    <w:rsid w:val="006B443A"/>
    <w:pPr>
      <w:bidi/>
    </w:pPr>
  </w:style>
  <w:style w:type="paragraph" w:customStyle="1" w:styleId="87B431C66585404EB80FD73FC367DB79">
    <w:name w:val="87B431C66585404EB80FD73FC367DB79"/>
    <w:rsid w:val="006B443A"/>
    <w:pPr>
      <w:bidi/>
    </w:pPr>
  </w:style>
  <w:style w:type="paragraph" w:customStyle="1" w:styleId="D772E653CC084BAEA256779F8E198392">
    <w:name w:val="D772E653CC084BAEA256779F8E198392"/>
    <w:rsid w:val="006B443A"/>
    <w:pPr>
      <w:bidi/>
    </w:pPr>
  </w:style>
  <w:style w:type="paragraph" w:customStyle="1" w:styleId="809D17164D834AF19DFD61700162E5AB">
    <w:name w:val="809D17164D834AF19DFD61700162E5AB"/>
    <w:rsid w:val="006B443A"/>
    <w:pPr>
      <w:bidi/>
    </w:pPr>
  </w:style>
  <w:style w:type="paragraph" w:customStyle="1" w:styleId="09095C98234C4603ADD06EF68B07E6CC">
    <w:name w:val="09095C98234C4603ADD06EF68B07E6CC"/>
    <w:rsid w:val="006B443A"/>
    <w:pPr>
      <w:bidi/>
    </w:pPr>
  </w:style>
  <w:style w:type="paragraph" w:customStyle="1" w:styleId="01FD2AF481B543AB90720CBB9A76DA36">
    <w:name w:val="01FD2AF481B543AB90720CBB9A76DA36"/>
    <w:rsid w:val="006B443A"/>
    <w:pPr>
      <w:bidi/>
    </w:pPr>
  </w:style>
  <w:style w:type="paragraph" w:customStyle="1" w:styleId="31674616D63A45709B2CCB874E3EF250">
    <w:name w:val="31674616D63A45709B2CCB874E3EF250"/>
    <w:rsid w:val="006B443A"/>
    <w:pPr>
      <w:bidi/>
    </w:pPr>
  </w:style>
  <w:style w:type="paragraph" w:customStyle="1" w:styleId="DEA2A78DC8C14005876B8727227EC2C9">
    <w:name w:val="DEA2A78DC8C14005876B8727227EC2C9"/>
    <w:rsid w:val="006B443A"/>
    <w:pPr>
      <w:bidi/>
    </w:pPr>
  </w:style>
  <w:style w:type="paragraph" w:customStyle="1" w:styleId="FF2D9FB0AD9A4555B0CB1F72B51A8B87">
    <w:name w:val="FF2D9FB0AD9A4555B0CB1F72B51A8B87"/>
    <w:rsid w:val="006B443A"/>
    <w:pPr>
      <w:bidi/>
    </w:pPr>
  </w:style>
  <w:style w:type="paragraph" w:customStyle="1" w:styleId="9089C7B2E62C4C43BC14431CC519E06F">
    <w:name w:val="9089C7B2E62C4C43BC14431CC519E06F"/>
    <w:rsid w:val="006B443A"/>
    <w:pPr>
      <w:bidi/>
    </w:pPr>
  </w:style>
  <w:style w:type="paragraph" w:customStyle="1" w:styleId="83F266FADA00425FA9797D0E18E661B4">
    <w:name w:val="83F266FADA00425FA9797D0E18E661B4"/>
    <w:rsid w:val="006B443A"/>
    <w:pPr>
      <w:bidi/>
    </w:pPr>
  </w:style>
  <w:style w:type="paragraph" w:customStyle="1" w:styleId="4D87D43EA9374163B9072B77897E143B">
    <w:name w:val="4D87D43EA9374163B9072B77897E143B"/>
    <w:rsid w:val="006B443A"/>
    <w:pPr>
      <w:bidi/>
    </w:pPr>
  </w:style>
  <w:style w:type="paragraph" w:customStyle="1" w:styleId="89D723732CE04BDDBE3F2B5D18DA3FF8">
    <w:name w:val="89D723732CE04BDDBE3F2B5D18DA3FF8"/>
    <w:rsid w:val="006B443A"/>
    <w:pPr>
      <w:bidi/>
    </w:pPr>
  </w:style>
  <w:style w:type="paragraph" w:customStyle="1" w:styleId="F99BA56CE35A4AE9987BCAF9AD027D64">
    <w:name w:val="F99BA56CE35A4AE9987BCAF9AD027D64"/>
    <w:rsid w:val="006B443A"/>
    <w:pPr>
      <w:bidi/>
    </w:pPr>
  </w:style>
  <w:style w:type="paragraph" w:customStyle="1" w:styleId="69EB71C41E72458AA3C2CAB71C582AF6">
    <w:name w:val="69EB71C41E72458AA3C2CAB71C582AF6"/>
    <w:rsid w:val="006B443A"/>
    <w:pPr>
      <w:bidi/>
    </w:pPr>
  </w:style>
  <w:style w:type="paragraph" w:customStyle="1" w:styleId="2AD02741147F46D38FB652E373BDD84F">
    <w:name w:val="2AD02741147F46D38FB652E373BDD84F"/>
    <w:rsid w:val="006B443A"/>
    <w:pPr>
      <w:bidi/>
    </w:pPr>
  </w:style>
  <w:style w:type="paragraph" w:customStyle="1" w:styleId="165A2D8FBDC04A16B08644F58958BCE7">
    <w:name w:val="165A2D8FBDC04A16B08644F58958BCE7"/>
    <w:rsid w:val="006B443A"/>
    <w:pPr>
      <w:bidi/>
    </w:pPr>
  </w:style>
  <w:style w:type="paragraph" w:customStyle="1" w:styleId="11C6E86680284165A57ACE20D7CA21DD">
    <w:name w:val="11C6E86680284165A57ACE20D7CA21DD"/>
    <w:rsid w:val="006B443A"/>
    <w:pPr>
      <w:bidi/>
    </w:pPr>
  </w:style>
  <w:style w:type="paragraph" w:customStyle="1" w:styleId="5A4E52CC05744C47B14BD1415FCD8C58">
    <w:name w:val="5A4E52CC05744C47B14BD1415FCD8C58"/>
    <w:rsid w:val="006B443A"/>
    <w:pPr>
      <w:bidi/>
    </w:pPr>
  </w:style>
  <w:style w:type="paragraph" w:customStyle="1" w:styleId="EA3149AE336B45E09482D8328C153043">
    <w:name w:val="EA3149AE336B45E09482D8328C153043"/>
    <w:rsid w:val="006B443A"/>
    <w:pPr>
      <w:bidi/>
    </w:pPr>
  </w:style>
  <w:style w:type="paragraph" w:customStyle="1" w:styleId="E753DE0C97F74D7A9FB159EE174BC879">
    <w:name w:val="E753DE0C97F74D7A9FB159EE174BC879"/>
    <w:rsid w:val="006B443A"/>
    <w:pPr>
      <w:bidi/>
    </w:pPr>
  </w:style>
  <w:style w:type="paragraph" w:customStyle="1" w:styleId="25693A3E2F664FA8AAEC22F7C1BB9357">
    <w:name w:val="25693A3E2F664FA8AAEC22F7C1BB9357"/>
    <w:rsid w:val="006B443A"/>
    <w:pPr>
      <w:bidi/>
    </w:pPr>
  </w:style>
  <w:style w:type="paragraph" w:customStyle="1" w:styleId="C455DC74ADC04E229FF06886703C0FAA">
    <w:name w:val="C455DC74ADC04E229FF06886703C0FAA"/>
    <w:rsid w:val="006B443A"/>
    <w:pPr>
      <w:bidi/>
    </w:pPr>
  </w:style>
  <w:style w:type="paragraph" w:customStyle="1" w:styleId="9E9C5C9FFC1C4A7F8921544D29AAE531">
    <w:name w:val="9E9C5C9FFC1C4A7F8921544D29AAE531"/>
    <w:rsid w:val="006B443A"/>
    <w:pPr>
      <w:bidi/>
    </w:pPr>
  </w:style>
  <w:style w:type="paragraph" w:customStyle="1" w:styleId="F3354061F46A45C2BE6D4CD25CEFBE01">
    <w:name w:val="F3354061F46A45C2BE6D4CD25CEFBE01"/>
    <w:rsid w:val="006B443A"/>
    <w:pPr>
      <w:bidi/>
    </w:pPr>
  </w:style>
  <w:style w:type="paragraph" w:customStyle="1" w:styleId="75F043EBE3C046E7B76EBC472406194C">
    <w:name w:val="75F043EBE3C046E7B76EBC472406194C"/>
    <w:rsid w:val="006B443A"/>
    <w:pPr>
      <w:bidi/>
    </w:pPr>
  </w:style>
  <w:style w:type="paragraph" w:customStyle="1" w:styleId="528FBFF05D4A441FAB1D0CFFAABCD337">
    <w:name w:val="528FBFF05D4A441FAB1D0CFFAABCD337"/>
    <w:rsid w:val="006B443A"/>
    <w:pPr>
      <w:bidi/>
    </w:pPr>
  </w:style>
  <w:style w:type="paragraph" w:customStyle="1" w:styleId="A2EA4F1E84B546CF952376D19E01209C">
    <w:name w:val="A2EA4F1E84B546CF952376D19E01209C"/>
    <w:rsid w:val="006B443A"/>
    <w:pPr>
      <w:bidi/>
    </w:pPr>
  </w:style>
  <w:style w:type="paragraph" w:customStyle="1" w:styleId="7F609157FBA34DD39181E3024C301586">
    <w:name w:val="7F609157FBA34DD39181E3024C301586"/>
    <w:rsid w:val="006B443A"/>
    <w:pPr>
      <w:bidi/>
    </w:pPr>
  </w:style>
  <w:style w:type="paragraph" w:customStyle="1" w:styleId="97569142927C42059D0374D148B364E6">
    <w:name w:val="97569142927C42059D0374D148B364E6"/>
    <w:rsid w:val="006B443A"/>
    <w:pPr>
      <w:bidi/>
    </w:pPr>
  </w:style>
  <w:style w:type="paragraph" w:customStyle="1" w:styleId="A9BEABA490E64F52A898EB2CE44F39BF">
    <w:name w:val="A9BEABA490E64F52A898EB2CE44F39BF"/>
    <w:rsid w:val="006B443A"/>
    <w:pPr>
      <w:bidi/>
    </w:pPr>
  </w:style>
  <w:style w:type="paragraph" w:customStyle="1" w:styleId="4F34332729B549B597F3653A8BE93451">
    <w:name w:val="4F34332729B549B597F3653A8BE93451"/>
    <w:rsid w:val="006B443A"/>
    <w:pPr>
      <w:bidi/>
    </w:pPr>
  </w:style>
  <w:style w:type="paragraph" w:customStyle="1" w:styleId="762AC7DBDE08459D94A1F548044C901E">
    <w:name w:val="762AC7DBDE08459D94A1F548044C901E"/>
    <w:rsid w:val="006B443A"/>
    <w:pPr>
      <w:bidi/>
    </w:pPr>
  </w:style>
  <w:style w:type="paragraph" w:customStyle="1" w:styleId="7FB11956DAF9486480691C189B10F18E">
    <w:name w:val="7FB11956DAF9486480691C189B10F18E"/>
    <w:rsid w:val="006B443A"/>
    <w:pPr>
      <w:bidi/>
    </w:pPr>
  </w:style>
  <w:style w:type="paragraph" w:customStyle="1" w:styleId="074FC15056014D56B94C5154CBCA882F">
    <w:name w:val="074FC15056014D56B94C5154CBCA882F"/>
    <w:rsid w:val="006B443A"/>
    <w:pPr>
      <w:bidi/>
    </w:pPr>
  </w:style>
  <w:style w:type="paragraph" w:customStyle="1" w:styleId="16C09CAEB9A84032B423B107D7987FF5">
    <w:name w:val="16C09CAEB9A84032B423B107D7987FF5"/>
    <w:rsid w:val="006B443A"/>
    <w:pPr>
      <w:bidi/>
    </w:pPr>
  </w:style>
  <w:style w:type="paragraph" w:customStyle="1" w:styleId="A8EA0199D9F54F82BB7FD59A18558933">
    <w:name w:val="A8EA0199D9F54F82BB7FD59A18558933"/>
    <w:rsid w:val="006B443A"/>
    <w:pPr>
      <w:bidi/>
    </w:pPr>
  </w:style>
  <w:style w:type="paragraph" w:customStyle="1" w:styleId="4F32E020DB5A4ACAAD39342C834AD902">
    <w:name w:val="4F32E020DB5A4ACAAD39342C834AD902"/>
    <w:rsid w:val="006B443A"/>
    <w:pPr>
      <w:bidi/>
    </w:pPr>
  </w:style>
  <w:style w:type="paragraph" w:customStyle="1" w:styleId="EF94825CF9A74F668683BEBBABBEC990">
    <w:name w:val="EF94825CF9A74F668683BEBBABBEC990"/>
    <w:rsid w:val="006B443A"/>
    <w:pPr>
      <w:bidi/>
    </w:pPr>
  </w:style>
  <w:style w:type="paragraph" w:customStyle="1" w:styleId="F1B94FFF27B04303A2F61F207EA55370">
    <w:name w:val="F1B94FFF27B04303A2F61F207EA55370"/>
    <w:rsid w:val="006B443A"/>
    <w:pPr>
      <w:bidi/>
    </w:pPr>
  </w:style>
  <w:style w:type="paragraph" w:customStyle="1" w:styleId="1AFB5B27F10D47109063305B64886379">
    <w:name w:val="1AFB5B27F10D47109063305B64886379"/>
    <w:rsid w:val="006B443A"/>
    <w:pPr>
      <w:bidi/>
    </w:pPr>
  </w:style>
  <w:style w:type="paragraph" w:customStyle="1" w:styleId="30BD245C354C41219A04B7445186812E">
    <w:name w:val="30BD245C354C41219A04B7445186812E"/>
    <w:rsid w:val="006B443A"/>
    <w:pPr>
      <w:bidi/>
    </w:pPr>
  </w:style>
  <w:style w:type="paragraph" w:customStyle="1" w:styleId="7CEFC0F89A0E4F2E908B395D711BBA08">
    <w:name w:val="7CEFC0F89A0E4F2E908B395D711BBA08"/>
    <w:rsid w:val="006B443A"/>
    <w:pPr>
      <w:bidi/>
    </w:pPr>
  </w:style>
  <w:style w:type="paragraph" w:customStyle="1" w:styleId="29CA6034A75B46BE9BAE5EAC85C711E4">
    <w:name w:val="29CA6034A75B46BE9BAE5EAC85C711E4"/>
    <w:rsid w:val="006B443A"/>
    <w:pPr>
      <w:bidi/>
    </w:pPr>
  </w:style>
  <w:style w:type="paragraph" w:customStyle="1" w:styleId="C88C100E9C3E4D43A469F2D0FE3FDBCF">
    <w:name w:val="C88C100E9C3E4D43A469F2D0FE3FDBCF"/>
    <w:rsid w:val="006B443A"/>
    <w:pPr>
      <w:bidi/>
    </w:pPr>
  </w:style>
  <w:style w:type="paragraph" w:customStyle="1" w:styleId="204153363CD347D2852F26BBA7DDD9AE">
    <w:name w:val="204153363CD347D2852F26BBA7DDD9AE"/>
    <w:rsid w:val="006B443A"/>
    <w:pPr>
      <w:bidi/>
    </w:pPr>
  </w:style>
  <w:style w:type="paragraph" w:customStyle="1" w:styleId="EA244A1448744975AFBF03E0E237206B">
    <w:name w:val="EA244A1448744975AFBF03E0E237206B"/>
    <w:rsid w:val="006B443A"/>
    <w:pPr>
      <w:bidi/>
    </w:pPr>
  </w:style>
  <w:style w:type="paragraph" w:customStyle="1" w:styleId="87E801C90CAC46D5BB77FB8D732B4AA2">
    <w:name w:val="87E801C90CAC46D5BB77FB8D732B4AA2"/>
    <w:rsid w:val="006B443A"/>
    <w:pPr>
      <w:bidi/>
    </w:pPr>
  </w:style>
  <w:style w:type="paragraph" w:customStyle="1" w:styleId="CC8A965CE9FA41F283F3A4554D46A252">
    <w:name w:val="CC8A965CE9FA41F283F3A4554D46A252"/>
    <w:rsid w:val="006B443A"/>
    <w:pPr>
      <w:bidi/>
    </w:pPr>
  </w:style>
  <w:style w:type="paragraph" w:customStyle="1" w:styleId="B0C57748212247D78352B110EF0A756A">
    <w:name w:val="B0C57748212247D78352B110EF0A756A"/>
    <w:rsid w:val="006B443A"/>
    <w:pPr>
      <w:bidi/>
    </w:pPr>
  </w:style>
  <w:style w:type="paragraph" w:customStyle="1" w:styleId="C9C5C9F1B8544FE3B04D2E863DA3C18A">
    <w:name w:val="C9C5C9F1B8544FE3B04D2E863DA3C18A"/>
    <w:rsid w:val="006B443A"/>
    <w:pPr>
      <w:bidi/>
    </w:pPr>
  </w:style>
  <w:style w:type="paragraph" w:customStyle="1" w:styleId="345A82ED083F4B4E922BDE60198D8138">
    <w:name w:val="345A82ED083F4B4E922BDE60198D8138"/>
    <w:rsid w:val="006B443A"/>
    <w:pPr>
      <w:bidi/>
    </w:pPr>
  </w:style>
  <w:style w:type="paragraph" w:customStyle="1" w:styleId="AF1359A8C467423DB20DC1948E84ABA7">
    <w:name w:val="AF1359A8C467423DB20DC1948E84ABA7"/>
    <w:rsid w:val="006B443A"/>
    <w:pPr>
      <w:bidi/>
    </w:pPr>
  </w:style>
  <w:style w:type="paragraph" w:customStyle="1" w:styleId="83CB934E1A5248DB8DD22E9EC78EB0F0">
    <w:name w:val="83CB934E1A5248DB8DD22E9EC78EB0F0"/>
    <w:rsid w:val="006B443A"/>
    <w:pPr>
      <w:bidi/>
    </w:pPr>
  </w:style>
  <w:style w:type="paragraph" w:customStyle="1" w:styleId="41866EB3D3084C82868AF586A1BAE792">
    <w:name w:val="41866EB3D3084C82868AF586A1BAE792"/>
    <w:rsid w:val="006B443A"/>
    <w:pPr>
      <w:bidi/>
    </w:pPr>
  </w:style>
  <w:style w:type="paragraph" w:customStyle="1" w:styleId="D82D722F66714195AB873DA132F54334">
    <w:name w:val="D82D722F66714195AB873DA132F54334"/>
    <w:rsid w:val="006B443A"/>
    <w:pPr>
      <w:bidi/>
    </w:pPr>
  </w:style>
  <w:style w:type="paragraph" w:customStyle="1" w:styleId="98AE1D318AE34D319F053FF4B5BD1B10">
    <w:name w:val="98AE1D318AE34D319F053FF4B5BD1B10"/>
    <w:rsid w:val="006B443A"/>
    <w:pPr>
      <w:bidi/>
    </w:pPr>
  </w:style>
  <w:style w:type="paragraph" w:customStyle="1" w:styleId="C30DEDBF43D449219BF0DFBFD3651AAC">
    <w:name w:val="C30DEDBF43D449219BF0DFBFD3651AAC"/>
    <w:rsid w:val="006B443A"/>
    <w:pPr>
      <w:bidi/>
    </w:pPr>
  </w:style>
  <w:style w:type="paragraph" w:customStyle="1" w:styleId="AB36380A2BE14B03933325FEDF5B0926">
    <w:name w:val="AB36380A2BE14B03933325FEDF5B0926"/>
    <w:rsid w:val="006B443A"/>
    <w:pPr>
      <w:bidi/>
    </w:pPr>
  </w:style>
  <w:style w:type="paragraph" w:customStyle="1" w:styleId="BA296AA538894FC79F72363F8C068C38">
    <w:name w:val="BA296AA538894FC79F72363F8C068C38"/>
    <w:rsid w:val="006B443A"/>
    <w:pPr>
      <w:bidi/>
    </w:pPr>
  </w:style>
  <w:style w:type="paragraph" w:customStyle="1" w:styleId="E302B47D728748C8945276471757C9E9">
    <w:name w:val="E302B47D728748C8945276471757C9E9"/>
    <w:rsid w:val="006B443A"/>
    <w:pPr>
      <w:bidi/>
    </w:pPr>
  </w:style>
  <w:style w:type="paragraph" w:customStyle="1" w:styleId="8E24C929718A4B22A5F153119A1921A7">
    <w:name w:val="8E24C929718A4B22A5F153119A1921A7"/>
    <w:rsid w:val="006B443A"/>
    <w:pPr>
      <w:bidi/>
    </w:pPr>
  </w:style>
  <w:style w:type="paragraph" w:customStyle="1" w:styleId="125287F0C31346969263CDB6966E1DD7">
    <w:name w:val="125287F0C31346969263CDB6966E1DD7"/>
    <w:rsid w:val="006B443A"/>
    <w:pPr>
      <w:bidi/>
    </w:pPr>
  </w:style>
  <w:style w:type="paragraph" w:customStyle="1" w:styleId="A31BD4EBF5D54A5EA218CCBD81E2747C">
    <w:name w:val="A31BD4EBF5D54A5EA218CCBD81E2747C"/>
    <w:rsid w:val="006B443A"/>
    <w:pPr>
      <w:bidi/>
    </w:pPr>
  </w:style>
  <w:style w:type="paragraph" w:customStyle="1" w:styleId="A7A0C5C419A34332AD570B836BAC5451">
    <w:name w:val="A7A0C5C419A34332AD570B836BAC5451"/>
    <w:rsid w:val="006B443A"/>
    <w:pPr>
      <w:bidi/>
    </w:pPr>
  </w:style>
  <w:style w:type="paragraph" w:customStyle="1" w:styleId="A7515D55BC404177B0249FCE909C02D3">
    <w:name w:val="A7515D55BC404177B0249FCE909C02D3"/>
    <w:rsid w:val="006B443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JO Form.dotx</Template>
  <TotalTime>48</TotalTime>
  <Pages>4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Order Questionnaire</vt:lpstr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Order Questionnaire</dc:title>
  <dc:subject/>
  <dc:creator>atef hejazi</dc:creator>
  <cp:keywords/>
  <cp:lastModifiedBy>atef hejazi</cp:lastModifiedBy>
  <cp:revision>145</cp:revision>
  <cp:lastPrinted>2015-12-02T09:00:00Z</cp:lastPrinted>
  <dcterms:created xsi:type="dcterms:W3CDTF">2021-02-20T17:18:00Z</dcterms:created>
  <dcterms:modified xsi:type="dcterms:W3CDTF">2021-02-20T18:14:00Z</dcterms:modified>
</cp:coreProperties>
</file>